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AB1A82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7EE09F" w14:textId="04485953" w:rsidR="00692703" w:rsidRPr="00D83EC2" w:rsidRDefault="00D83EC2" w:rsidP="00913946">
            <w:pPr>
              <w:pStyle w:val="Title"/>
              <w:rPr>
                <w:sz w:val="56"/>
                <w:szCs w:val="52"/>
              </w:rPr>
            </w:pPr>
            <w:r w:rsidRPr="00D83EC2">
              <w:rPr>
                <w:sz w:val="56"/>
                <w:szCs w:val="52"/>
              </w:rPr>
              <w:t>Dhanashree Joshi</w:t>
            </w:r>
          </w:p>
          <w:p w14:paraId="64FDE430" w14:textId="134B0BCC" w:rsidR="0045130E" w:rsidRDefault="00000000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E3599439A6F8474C82091D9480D0CA0B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Address</w:t>
                </w:r>
              </w:sdtContent>
            </w:sdt>
            <w:r w:rsidR="00D83EC2">
              <w:t xml:space="preserve">: </w:t>
            </w:r>
            <w:r w:rsidR="0045130E">
              <w:t>Pimpri, Pune Maharashtra</w:t>
            </w:r>
            <w:sdt>
              <w:sdtPr>
                <w:alias w:val="Divider dot:"/>
                <w:tag w:val="Divider dot:"/>
                <w:id w:val="-1459182552"/>
                <w:placeholder>
                  <w:docPart w:val="B4D3B598F0864C61979C8EE8D71AFAE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  <w:p w14:paraId="397C09EE" w14:textId="2966BA18" w:rsidR="00692703" w:rsidRPr="00CF1A49" w:rsidRDefault="00000000" w:rsidP="00913946">
            <w:pPr>
              <w:pStyle w:val="ContactInfo"/>
              <w:contextualSpacing w:val="0"/>
            </w:pPr>
            <w:sdt>
              <w:sdtPr>
                <w:alias w:val="Enter phone:"/>
                <w:tag w:val="Enter phone:"/>
                <w:id w:val="-1993482697"/>
                <w:placeholder>
                  <w:docPart w:val="A8F85E0C131C45E084DA522EDF68B9A6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Phone</w:t>
                </w:r>
              </w:sdtContent>
            </w:sdt>
            <w:r w:rsidR="00D83EC2">
              <w:t>: 8329098144</w:t>
            </w:r>
          </w:p>
          <w:p w14:paraId="6695C4F4" w14:textId="089C89CD" w:rsidR="00692703" w:rsidRPr="00CF1A49" w:rsidRDefault="00000000" w:rsidP="00913946">
            <w:pPr>
              <w:pStyle w:val="ContactInfoEmphasis"/>
              <w:contextualSpacing w:val="0"/>
            </w:pPr>
            <w:sdt>
              <w:sdtPr>
                <w:rPr>
                  <w:color w:val="595959" w:themeColor="text1" w:themeTint="A6"/>
                </w:rPr>
                <w:alias w:val="Enter email:"/>
                <w:tag w:val="Enter email:"/>
                <w:id w:val="1154873695"/>
                <w:placeholder>
                  <w:docPart w:val="2EE0037E2F3444F5B9A124F4CEC1A957"/>
                </w:placeholder>
                <w:temporary/>
                <w:showingPlcHdr/>
                <w15:appearance w15:val="hidden"/>
              </w:sdtPr>
              <w:sdtContent>
                <w:r w:rsidR="00C57FC6" w:rsidRPr="00AE38B2">
                  <w:rPr>
                    <w:color w:val="595959" w:themeColor="text1" w:themeTint="A6"/>
                  </w:rPr>
                  <w:t>Email</w:t>
                </w:r>
              </w:sdtContent>
            </w:sdt>
            <w:r w:rsidR="00692703" w:rsidRPr="00AE38B2">
              <w:rPr>
                <w:color w:val="595959" w:themeColor="text1" w:themeTint="A6"/>
              </w:rPr>
              <w:t xml:space="preserve"> </w:t>
            </w:r>
            <w:sdt>
              <w:sdtPr>
                <w:rPr>
                  <w:color w:val="595959" w:themeColor="text1" w:themeTint="A6"/>
                </w:rPr>
                <w:alias w:val="Divider dot:"/>
                <w:tag w:val="Divider dot:"/>
                <w:id w:val="2000459528"/>
                <w:placeholder>
                  <w:docPart w:val="7C56B8FAEFA64D9096E7B61D9F41B27B"/>
                </w:placeholder>
                <w:temporary/>
                <w:showingPlcHdr/>
                <w15:appearance w15:val="hidden"/>
              </w:sdtPr>
              <w:sdtContent>
                <w:r w:rsidR="00692703" w:rsidRPr="00AE38B2">
                  <w:rPr>
                    <w:color w:val="595959" w:themeColor="text1" w:themeTint="A6"/>
                  </w:rPr>
                  <w:t>·</w:t>
                </w:r>
              </w:sdtContent>
            </w:sdt>
            <w:r w:rsidR="00692703" w:rsidRPr="00AE38B2">
              <w:rPr>
                <w:color w:val="595959" w:themeColor="text1" w:themeTint="A6"/>
              </w:rPr>
              <w:t xml:space="preserve"> </w:t>
            </w:r>
            <w:r w:rsidR="00D83EC2" w:rsidRPr="00AE38B2">
              <w:rPr>
                <w:color w:val="595959" w:themeColor="text1" w:themeTint="A6"/>
              </w:rPr>
              <w:t>dhanashreej0604@gmail.com</w:t>
            </w:r>
          </w:p>
        </w:tc>
      </w:tr>
      <w:tr w:rsidR="009571D8" w:rsidRPr="00CF1A49" w14:paraId="238B2658" w14:textId="77777777" w:rsidTr="00692703">
        <w:tc>
          <w:tcPr>
            <w:tcW w:w="9360" w:type="dxa"/>
            <w:tcMar>
              <w:top w:w="432" w:type="dxa"/>
            </w:tcMar>
          </w:tcPr>
          <w:p w14:paraId="2C8C75AD" w14:textId="1B8659C6" w:rsidR="001755A8" w:rsidRPr="00CF1A49" w:rsidRDefault="0045130E" w:rsidP="00913946">
            <w:pPr>
              <w:contextualSpacing w:val="0"/>
            </w:pPr>
            <w:r>
              <w:t xml:space="preserve">I </w:t>
            </w:r>
            <w:r w:rsidR="00D83EC2" w:rsidRPr="00D83EC2">
              <w:t>am a motivated and enthusiastic Java Developer with a strong foundation in Java programming and a passion for learning and growing in this exciting field. I am eager to apply my knowledge and skills to contribute to the success of any software development project.</w:t>
            </w:r>
            <w:r w:rsidR="00C71E24">
              <w:t xml:space="preserve"> </w:t>
            </w:r>
          </w:p>
        </w:tc>
      </w:tr>
    </w:tbl>
    <w:p w14:paraId="2C4AD629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2A19328131E4AF0A1DFA5F2006C170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DD045BA" w14:textId="77777777" w:rsidTr="00D66A52">
        <w:tc>
          <w:tcPr>
            <w:tcW w:w="9355" w:type="dxa"/>
          </w:tcPr>
          <w:p w14:paraId="724FB7CE" w14:textId="7478A295" w:rsidR="001D0BF1" w:rsidRPr="00CF1A49" w:rsidRDefault="0027664C" w:rsidP="001D0BF1">
            <w:pPr>
              <w:pStyle w:val="Heading2"/>
              <w:contextualSpacing w:val="0"/>
            </w:pPr>
            <w:r w:rsidRPr="00AE38B2">
              <w:rPr>
                <w:color w:val="595959" w:themeColor="text1" w:themeTint="A6"/>
              </w:rPr>
              <w:t>Programming Language Tutor</w:t>
            </w:r>
            <w:r w:rsidR="001D0BF1" w:rsidRPr="00AE38B2">
              <w:rPr>
                <w:color w:val="595959" w:themeColor="text1" w:themeTint="A6"/>
              </w:rPr>
              <w:t xml:space="preserve">, </w:t>
            </w:r>
            <w:r>
              <w:rPr>
                <w:rStyle w:val="SubtleReference"/>
              </w:rPr>
              <w:t>Disha Computer Institute</w:t>
            </w:r>
          </w:p>
          <w:p w14:paraId="04C36AFF" w14:textId="450C2224" w:rsidR="0027664C" w:rsidRDefault="0027664C" w:rsidP="001D0BF1">
            <w:pPr>
              <w:contextualSpacing w:val="0"/>
            </w:pPr>
            <w:r>
              <w:t>Here in Disha Computer Institute, my position was “Programming Language Tutor</w:t>
            </w:r>
          </w:p>
          <w:p w14:paraId="681D3F23" w14:textId="77777777" w:rsidR="00CC69AC" w:rsidRDefault="00CC69AC" w:rsidP="001D0BF1">
            <w:pPr>
              <w:contextualSpacing w:val="0"/>
            </w:pPr>
          </w:p>
          <w:p w14:paraId="708290A9" w14:textId="77777777" w:rsidR="0027664C" w:rsidRPr="0027664C" w:rsidRDefault="0027664C" w:rsidP="0027664C">
            <w:pPr>
              <w:numPr>
                <w:ilvl w:val="0"/>
                <w:numId w:val="14"/>
              </w:numPr>
              <w:rPr>
                <w:lang w:val="en-IN"/>
              </w:rPr>
            </w:pPr>
            <w:r>
              <w:t xml:space="preserve"> </w:t>
            </w:r>
            <w:r w:rsidRPr="0027664C">
              <w:rPr>
                <w:lang w:val="en-IN"/>
              </w:rPr>
              <w:t>Worked as a Programming Language Tutor for 2 years at a computer institute.</w:t>
            </w:r>
          </w:p>
          <w:p w14:paraId="5BF4A3AC" w14:textId="77777777" w:rsidR="0027664C" w:rsidRPr="0027664C" w:rsidRDefault="0027664C" w:rsidP="0027664C">
            <w:pPr>
              <w:numPr>
                <w:ilvl w:val="0"/>
                <w:numId w:val="14"/>
              </w:numPr>
              <w:rPr>
                <w:lang w:val="en-IN"/>
              </w:rPr>
            </w:pPr>
            <w:r w:rsidRPr="0027664C">
              <w:rPr>
                <w:lang w:val="en-IN"/>
              </w:rPr>
              <w:t>Developed lesson plans and delivered lectures on programming languages such as Java, Python, and C++.</w:t>
            </w:r>
          </w:p>
          <w:p w14:paraId="3F2144FA" w14:textId="2C7F6DCD" w:rsidR="0027664C" w:rsidRPr="0027664C" w:rsidRDefault="0027664C" w:rsidP="00CC69AC">
            <w:pPr>
              <w:numPr>
                <w:ilvl w:val="0"/>
                <w:numId w:val="14"/>
              </w:numPr>
              <w:rPr>
                <w:lang w:val="en-IN"/>
              </w:rPr>
            </w:pPr>
            <w:r w:rsidRPr="0027664C">
              <w:rPr>
                <w:lang w:val="en-IN"/>
              </w:rPr>
              <w:t>Conducted one-on-one tutoring sessions with students to help them understand difficult programming concepts.</w:t>
            </w:r>
          </w:p>
          <w:p w14:paraId="7A60088D" w14:textId="77777777" w:rsidR="0027664C" w:rsidRPr="0027664C" w:rsidRDefault="0027664C" w:rsidP="0027664C">
            <w:pPr>
              <w:numPr>
                <w:ilvl w:val="0"/>
                <w:numId w:val="14"/>
              </w:numPr>
              <w:rPr>
                <w:lang w:val="en-IN"/>
              </w:rPr>
            </w:pPr>
            <w:r w:rsidRPr="0027664C">
              <w:rPr>
                <w:lang w:val="en-IN"/>
              </w:rPr>
              <w:t>Stayed up-to-date with new programming languages and technologies to ensure that lessons were relevant and effective.</w:t>
            </w:r>
          </w:p>
          <w:p w14:paraId="51351257" w14:textId="77777777" w:rsidR="0027664C" w:rsidRPr="0027664C" w:rsidRDefault="0027664C" w:rsidP="0027664C">
            <w:pPr>
              <w:numPr>
                <w:ilvl w:val="0"/>
                <w:numId w:val="14"/>
              </w:numPr>
              <w:rPr>
                <w:lang w:val="en-IN"/>
              </w:rPr>
            </w:pPr>
            <w:r w:rsidRPr="0027664C">
              <w:rPr>
                <w:lang w:val="en-IN"/>
              </w:rPr>
              <w:t>Collaborated with other instructors to develop new curriculum materials and teaching methods.</w:t>
            </w:r>
          </w:p>
          <w:p w14:paraId="7C0D7D07" w14:textId="77777777" w:rsidR="0027664C" w:rsidRPr="0027664C" w:rsidRDefault="0027664C" w:rsidP="0027664C">
            <w:pPr>
              <w:rPr>
                <w:vanish/>
                <w:lang w:val="en-IN"/>
              </w:rPr>
            </w:pPr>
            <w:r w:rsidRPr="0027664C">
              <w:rPr>
                <w:vanish/>
                <w:lang w:val="en-IN"/>
              </w:rPr>
              <w:t>Top of Form</w:t>
            </w:r>
          </w:p>
          <w:p w14:paraId="774B462E" w14:textId="2C826530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7FBC64FE" w14:textId="77777777" w:rsidTr="00F61DF9">
        <w:tc>
          <w:tcPr>
            <w:tcW w:w="9355" w:type="dxa"/>
            <w:tcMar>
              <w:top w:w="216" w:type="dxa"/>
            </w:tcMar>
          </w:tcPr>
          <w:p w14:paraId="5A0FC384" w14:textId="748FAD13" w:rsidR="00F61DF9" w:rsidRPr="00CF1A49" w:rsidRDefault="0027664C" w:rsidP="00F61DF9">
            <w:pPr>
              <w:pStyle w:val="Heading3"/>
              <w:contextualSpacing w:val="0"/>
            </w:pPr>
            <w:r>
              <w:t>Currently Working</w:t>
            </w:r>
          </w:p>
          <w:p w14:paraId="29CC7BB7" w14:textId="04C569FB" w:rsidR="00F61DF9" w:rsidRPr="00CF1A49" w:rsidRDefault="0027664C" w:rsidP="00F61DF9">
            <w:pPr>
              <w:pStyle w:val="Heading2"/>
              <w:contextualSpacing w:val="0"/>
            </w:pPr>
            <w:r w:rsidRPr="00AE38B2">
              <w:rPr>
                <w:color w:val="595959" w:themeColor="text1" w:themeTint="A6"/>
              </w:rPr>
              <w:t>Programming Language Tutor</w:t>
            </w:r>
            <w:r w:rsidR="00F61DF9" w:rsidRPr="00AE38B2">
              <w:rPr>
                <w:color w:val="595959" w:themeColor="text1" w:themeTint="A6"/>
              </w:rP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career maker</w:t>
            </w:r>
          </w:p>
          <w:p w14:paraId="04A5CCCD" w14:textId="77777777" w:rsidR="00CC69AC" w:rsidRDefault="00CC69AC" w:rsidP="00CC69AC">
            <w:pPr>
              <w:pStyle w:val="ListParagraph"/>
              <w:numPr>
                <w:ilvl w:val="0"/>
                <w:numId w:val="18"/>
              </w:numPr>
            </w:pPr>
            <w:r>
              <w:t>D</w:t>
            </w:r>
            <w:r w:rsidR="004711D4">
              <w:t>elivering my knowledge to the students to ensure that they are learning all the lessons.</w:t>
            </w:r>
          </w:p>
          <w:p w14:paraId="4AC42905" w14:textId="32E47252" w:rsidR="00CC69AC" w:rsidRDefault="004711D4" w:rsidP="004D6592">
            <w:pPr>
              <w:pStyle w:val="ListParagraph"/>
              <w:numPr>
                <w:ilvl w:val="0"/>
                <w:numId w:val="18"/>
              </w:numPr>
            </w:pPr>
            <w:r>
              <w:t>Handling students more than 50+ in 4 hours span, also educating students with the right protocol of industry standards for their understanding so they learn programming languages properly.</w:t>
            </w:r>
          </w:p>
          <w:p w14:paraId="24B2F060" w14:textId="3019043B" w:rsidR="00CC69AC" w:rsidRDefault="00CC69AC" w:rsidP="00CC69AC">
            <w:pPr>
              <w:pStyle w:val="ListParagraph"/>
            </w:pPr>
          </w:p>
        </w:tc>
      </w:tr>
    </w:tbl>
    <w:sdt>
      <w:sdtPr>
        <w:alias w:val="Education:"/>
        <w:tag w:val="Education:"/>
        <w:id w:val="-1908763273"/>
        <w:placeholder>
          <w:docPart w:val="7B8022B992C4446B89672A78A2FC508C"/>
        </w:placeholder>
        <w:temporary/>
        <w:showingPlcHdr/>
        <w15:appearance w15:val="hidden"/>
      </w:sdtPr>
      <w:sdtContent>
        <w:p w14:paraId="797B677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A72CD27" w14:textId="77777777" w:rsidTr="00704B53">
        <w:tc>
          <w:tcPr>
            <w:tcW w:w="9290" w:type="dxa"/>
          </w:tcPr>
          <w:p w14:paraId="0E3D68E6" w14:textId="79409717" w:rsidR="001D0BF1" w:rsidRPr="00CF1A49" w:rsidRDefault="004711D4" w:rsidP="001D0BF1">
            <w:pPr>
              <w:pStyle w:val="Heading3"/>
              <w:contextualSpacing w:val="0"/>
            </w:pPr>
            <w:r>
              <w:t>2022-2023</w:t>
            </w:r>
            <w:r w:rsidR="005B1F54">
              <w:t xml:space="preserve"> (</w:t>
            </w:r>
            <w:r w:rsidR="005B1F54" w:rsidRPr="005B1F54">
              <w:t>pursuing</w:t>
            </w:r>
            <w:r w:rsidR="005B1F54">
              <w:t>)</w:t>
            </w:r>
          </w:p>
          <w:p w14:paraId="3371A579" w14:textId="77777777" w:rsidR="00CC69AC" w:rsidRPr="00AE38B2" w:rsidRDefault="004711D4" w:rsidP="001D0BF1">
            <w:pPr>
              <w:pStyle w:val="Heading2"/>
              <w:contextualSpacing w:val="0"/>
              <w:rPr>
                <w:color w:val="595959" w:themeColor="text1" w:themeTint="A6"/>
              </w:rPr>
            </w:pPr>
            <w:r w:rsidRPr="00AE38B2">
              <w:rPr>
                <w:color w:val="595959" w:themeColor="text1" w:themeTint="A6"/>
              </w:rPr>
              <w:t>masters of computer application (mca)</w:t>
            </w:r>
            <w:r w:rsidR="001D0BF1" w:rsidRPr="00AE38B2">
              <w:rPr>
                <w:color w:val="595959" w:themeColor="text1" w:themeTint="A6"/>
              </w:rPr>
              <w:t>,</w:t>
            </w:r>
          </w:p>
          <w:p w14:paraId="4AE1439B" w14:textId="3614B95F" w:rsidR="00CC69AC" w:rsidRPr="00CC69AC" w:rsidRDefault="004711D4" w:rsidP="001D0BF1">
            <w:pPr>
              <w:pStyle w:val="Heading2"/>
              <w:contextualSpacing w:val="0"/>
              <w:rPr>
                <w:rFonts w:ascii="Arial" w:eastAsiaTheme="minorHAnsi" w:hAnsi="Arial" w:cs="Arial"/>
                <w:b w:val="0"/>
                <w:caps w:val="0"/>
                <w:color w:val="1048C3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P</w:t>
            </w:r>
            <w:r w:rsidR="00CC69AC"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IBM</w:t>
            </w:r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Chinchwad, Pune</w:t>
            </w:r>
            <w:r w:rsidR="00CC69AC"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University</w:t>
            </w:r>
          </w:p>
          <w:p w14:paraId="16D953DC" w14:textId="705E7F0A" w:rsidR="005B1F54" w:rsidRPr="00CF1A49" w:rsidRDefault="00CC69AC" w:rsidP="00205A26">
            <w:pPr>
              <w:contextualSpacing w:val="0"/>
            </w:pPr>
            <w:r>
              <w:t>SGPA: (1)</w:t>
            </w:r>
            <w:r w:rsidR="005B1F54">
              <w:t xml:space="preserve"> 8.93 (2) 8.32</w:t>
            </w:r>
          </w:p>
        </w:tc>
      </w:tr>
      <w:tr w:rsidR="00F61DF9" w:rsidRPr="00CF1A49" w14:paraId="3A7E3A24" w14:textId="77777777" w:rsidTr="00704B53">
        <w:tc>
          <w:tcPr>
            <w:tcW w:w="9290" w:type="dxa"/>
            <w:tcMar>
              <w:top w:w="216" w:type="dxa"/>
            </w:tcMar>
          </w:tcPr>
          <w:p w14:paraId="11352DC8" w14:textId="4F37B031" w:rsidR="00F61DF9" w:rsidRPr="00CF1A49" w:rsidRDefault="004711D4" w:rsidP="00F61DF9">
            <w:pPr>
              <w:pStyle w:val="Heading3"/>
              <w:contextualSpacing w:val="0"/>
            </w:pPr>
            <w:r>
              <w:t>2015-2018</w:t>
            </w:r>
          </w:p>
          <w:p w14:paraId="12300FAF" w14:textId="77777777" w:rsidR="00CC69AC" w:rsidRPr="00AE38B2" w:rsidRDefault="004711D4" w:rsidP="00F61DF9">
            <w:pPr>
              <w:pStyle w:val="Heading2"/>
              <w:contextualSpacing w:val="0"/>
              <w:rPr>
                <w:color w:val="595959" w:themeColor="text1" w:themeTint="A6"/>
              </w:rPr>
            </w:pPr>
            <w:r w:rsidRPr="00AE38B2">
              <w:rPr>
                <w:color w:val="595959" w:themeColor="text1" w:themeTint="A6"/>
              </w:rPr>
              <w:t>Bachelor of computer application (bca)</w:t>
            </w:r>
            <w:r w:rsidR="004677B4" w:rsidRPr="00AE38B2">
              <w:rPr>
                <w:color w:val="595959" w:themeColor="text1" w:themeTint="A6"/>
              </w:rPr>
              <w:t xml:space="preserve">, </w:t>
            </w:r>
          </w:p>
          <w:p w14:paraId="5290BC52" w14:textId="77777777" w:rsidR="00205A26" w:rsidRPr="00AE38B2" w:rsidRDefault="004677B4" w:rsidP="00F61DF9">
            <w:pPr>
              <w:pStyle w:val="Heading2"/>
              <w:contextualSpacing w:val="0"/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Vaidehi</w:t>
            </w:r>
            <w:proofErr w:type="spellEnd"/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Vishnu Saraf </w:t>
            </w:r>
            <w:proofErr w:type="spellStart"/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Mahavidhyalaya</w:t>
            </w:r>
            <w:proofErr w:type="spellEnd"/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,</w:t>
            </w:r>
            <w:r w:rsidR="00205A26"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Akola</w:t>
            </w:r>
          </w:p>
          <w:p w14:paraId="402A189D" w14:textId="743C90ED" w:rsidR="00F61DF9" w:rsidRDefault="00205A26" w:rsidP="00F61DF9">
            <w:pPr>
              <w:pStyle w:val="Heading2"/>
              <w:contextualSpacing w:val="0"/>
            </w:pPr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Sant </w:t>
            </w:r>
            <w:proofErr w:type="spellStart"/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Gadge</w:t>
            </w:r>
            <w:proofErr w:type="spellEnd"/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Baba Amravati University</w:t>
            </w:r>
            <w:r w:rsidR="004677B4"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0186DEED" w14:textId="77777777" w:rsidR="005B1F54" w:rsidRDefault="005B1F54" w:rsidP="005B1F54">
            <w:r>
              <w:t xml:space="preserve">Grade: </w:t>
            </w:r>
            <w:r w:rsidR="004677B4">
              <w:t>62%</w:t>
            </w:r>
          </w:p>
          <w:p w14:paraId="233868C6" w14:textId="5596494C" w:rsidR="004677B4" w:rsidRPr="00CF1A49" w:rsidRDefault="004677B4" w:rsidP="005B1F54">
            <w:r>
              <w:lastRenderedPageBreak/>
              <w:t>2014-2015</w:t>
            </w:r>
          </w:p>
          <w:p w14:paraId="75059DBA" w14:textId="77777777" w:rsidR="00CC69AC" w:rsidRPr="00AE38B2" w:rsidRDefault="004677B4" w:rsidP="004677B4">
            <w:pPr>
              <w:pStyle w:val="Heading2"/>
              <w:contextualSpacing w:val="0"/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AE38B2">
              <w:rPr>
                <w:color w:val="595959" w:themeColor="text1" w:themeTint="A6"/>
              </w:rPr>
              <w:t>higher secondary certificate examination,</w:t>
            </w:r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461835F1" w14:textId="0F98D3E4" w:rsidR="004677B4" w:rsidRPr="00AE38B2" w:rsidRDefault="004677B4" w:rsidP="004677B4">
            <w:pPr>
              <w:pStyle w:val="Heading2"/>
              <w:contextualSpacing w:val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AE38B2">
              <w:rPr>
                <w:rFonts w:ascii="Arial" w:eastAsiaTheme="minorHAnsi" w:hAnsi="Arial" w:cs="Arial"/>
                <w:b w:val="0"/>
                <w:caps w:val="0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Shree Shivaji College of Art, Commers, And Science, (State Board), Akola</w:t>
            </w:r>
            <w:r w:rsidRPr="00AE38B2">
              <w:rPr>
                <w:color w:val="595959" w:themeColor="text1" w:themeTint="A6"/>
              </w:rPr>
              <w:t xml:space="preserve"> </w:t>
            </w:r>
          </w:p>
          <w:p w14:paraId="7DA6932A" w14:textId="77777777" w:rsidR="00704B53" w:rsidRDefault="005B1F54" w:rsidP="00F61DF9">
            <w:r>
              <w:t xml:space="preserve">Grade: </w:t>
            </w:r>
            <w:r w:rsidR="004677B4">
              <w:t xml:space="preserve"> 55.69%</w:t>
            </w:r>
          </w:p>
          <w:p w14:paraId="29FF1966" w14:textId="71C069C5" w:rsidR="00704B53" w:rsidRDefault="00704B53" w:rsidP="00F61DF9"/>
        </w:tc>
      </w:tr>
    </w:tbl>
    <w:p w14:paraId="203EBD90" w14:textId="7F8381F8" w:rsidR="00014F3A" w:rsidRPr="00CF1A49" w:rsidRDefault="00DE331A" w:rsidP="00014F3A">
      <w:pPr>
        <w:pStyle w:val="Heading1"/>
      </w:pPr>
      <w:r w:rsidRPr="00DE331A">
        <w:lastRenderedPageBreak/>
        <w:t>Academic Project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014F3A" w:rsidRPr="00CF1A49" w14:paraId="2ABA1575" w14:textId="77777777" w:rsidTr="000E6426">
        <w:tc>
          <w:tcPr>
            <w:tcW w:w="9355" w:type="dxa"/>
          </w:tcPr>
          <w:p w14:paraId="5B5DB104" w14:textId="77777777" w:rsidR="00014F3A" w:rsidRPr="00DE331A" w:rsidRDefault="00014F3A" w:rsidP="00DE331A">
            <w:pPr>
              <w:pStyle w:val="ListParagraph"/>
              <w:numPr>
                <w:ilvl w:val="0"/>
                <w:numId w:val="19"/>
              </w:numPr>
              <w:rPr>
                <w:lang w:val="en-IN"/>
              </w:rPr>
            </w:pPr>
            <w:r w:rsidRPr="00DE331A">
              <w:rPr>
                <w:sz w:val="24"/>
                <w:szCs w:val="24"/>
                <w:lang w:val="en-IN"/>
              </w:rPr>
              <w:t>Student Grading System:</w:t>
            </w:r>
          </w:p>
          <w:p w14:paraId="1113EF82" w14:textId="77777777" w:rsidR="00B30813" w:rsidRDefault="00B30813" w:rsidP="00014F3A">
            <w:pPr>
              <w:rPr>
                <w:lang w:val="en-IN"/>
              </w:rPr>
            </w:pPr>
          </w:p>
          <w:p w14:paraId="1217294A" w14:textId="5A4C2868" w:rsidR="00014F3A" w:rsidRPr="00014F3A" w:rsidRDefault="00014F3A" w:rsidP="00014F3A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Pr="00014F3A">
              <w:rPr>
                <w:lang w:val="en-IN"/>
              </w:rPr>
              <w:t xml:space="preserve">The main objective of developing this project is to greatly simplify and speed up the </w:t>
            </w:r>
          </w:p>
          <w:p w14:paraId="1D97C35E" w14:textId="77777777" w:rsidR="00014F3A" w:rsidRPr="00014F3A" w:rsidRDefault="00014F3A" w:rsidP="00014F3A">
            <w:pPr>
              <w:rPr>
                <w:lang w:val="en-IN"/>
              </w:rPr>
            </w:pPr>
            <w:r w:rsidRPr="00014F3A">
              <w:rPr>
                <w:lang w:val="en-IN"/>
              </w:rPr>
              <w:t>result preparation and management process. Creates a web app using a JAVA with MySQL</w:t>
            </w:r>
          </w:p>
          <w:p w14:paraId="24AEE909" w14:textId="622EAB90" w:rsidR="00014F3A" w:rsidRDefault="00014F3A" w:rsidP="00014F3A">
            <w:pPr>
              <w:rPr>
                <w:lang w:val="en-IN"/>
              </w:rPr>
            </w:pPr>
            <w:r w:rsidRPr="00014F3A">
              <w:rPr>
                <w:lang w:val="en-IN"/>
              </w:rPr>
              <w:t>database for backend and Eclipse IDE for developed the project.</w:t>
            </w:r>
          </w:p>
          <w:p w14:paraId="348F2E89" w14:textId="77777777" w:rsidR="00014F3A" w:rsidRDefault="00014F3A" w:rsidP="00014F3A">
            <w:pPr>
              <w:rPr>
                <w:lang w:val="en-IN"/>
              </w:rPr>
            </w:pPr>
          </w:p>
          <w:p w14:paraId="36C0A532" w14:textId="49E751CB" w:rsidR="00014F3A" w:rsidRPr="00DE331A" w:rsidRDefault="00014F3A" w:rsidP="00DE331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IN"/>
              </w:rPr>
            </w:pPr>
            <w:r w:rsidRPr="00DE331A">
              <w:rPr>
                <w:sz w:val="24"/>
                <w:szCs w:val="24"/>
                <w:lang w:val="en-IN"/>
              </w:rPr>
              <w:t>Bus Management System:</w:t>
            </w:r>
          </w:p>
          <w:p w14:paraId="1D65E530" w14:textId="77777777" w:rsidR="00B30813" w:rsidRDefault="00B30813" w:rsidP="00014F3A">
            <w:pPr>
              <w:rPr>
                <w:lang w:val="en-IN"/>
              </w:rPr>
            </w:pPr>
          </w:p>
          <w:p w14:paraId="7D4513E7" w14:textId="6774A43F" w:rsidR="00B30813" w:rsidRDefault="00B30813" w:rsidP="00014F3A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Pr="00B30813">
              <w:rPr>
                <w:lang w:val="en-IN"/>
              </w:rPr>
              <w:t>The Bus Reservation System is</w:t>
            </w:r>
            <w:r>
              <w:rPr>
                <w:lang w:val="en-IN"/>
              </w:rPr>
              <w:t xml:space="preserve"> a </w:t>
            </w:r>
            <w:r w:rsidRPr="00B30813">
              <w:rPr>
                <w:lang w:val="en-IN"/>
              </w:rPr>
              <w:t>simple web application</w:t>
            </w:r>
            <w:r>
              <w:rPr>
                <w:lang w:val="en-IN"/>
              </w:rPr>
              <w:t xml:space="preserve"> </w:t>
            </w:r>
            <w:r w:rsidRPr="00B30813">
              <w:rPr>
                <w:lang w:val="en-IN"/>
              </w:rPr>
              <w:t>developed using Python</w:t>
            </w:r>
            <w:r>
              <w:rPr>
                <w:lang w:val="en-IN"/>
              </w:rPr>
              <w:t xml:space="preserve">, </w:t>
            </w:r>
            <w:proofErr w:type="gramStart"/>
            <w:r w:rsidRPr="00B30813">
              <w:rPr>
                <w:lang w:val="en-IN"/>
              </w:rPr>
              <w:t>HTML,CSS</w:t>
            </w:r>
            <w:proofErr w:type="gramEnd"/>
            <w:r w:rsidRPr="00B30813">
              <w:rPr>
                <w:lang w:val="en-IN"/>
              </w:rPr>
              <w:t xml:space="preserve"> and JavaScript</w:t>
            </w:r>
            <w:r>
              <w:rPr>
                <w:lang w:val="en-IN"/>
              </w:rPr>
              <w:t xml:space="preserve">, with </w:t>
            </w:r>
            <w:r w:rsidRPr="00B30813">
              <w:rPr>
                <w:lang w:val="en-IN"/>
              </w:rPr>
              <w:t>SQLLite3</w:t>
            </w:r>
            <w:r>
              <w:rPr>
                <w:lang w:val="en-IN"/>
              </w:rPr>
              <w:t xml:space="preserve"> Database for backend.</w:t>
            </w:r>
            <w:r w:rsidRPr="00B30813">
              <w:rPr>
                <w:lang w:val="en-IN"/>
              </w:rPr>
              <w:t xml:space="preserve"> </w:t>
            </w:r>
            <w:r>
              <w:rPr>
                <w:lang w:val="en-IN"/>
              </w:rPr>
              <w:t>T</w:t>
            </w:r>
            <w:r w:rsidRPr="00B30813">
              <w:rPr>
                <w:lang w:val="en-IN"/>
              </w:rPr>
              <w:t>o automate the purchase of online tickets through an easy online bus booking system.</w:t>
            </w:r>
          </w:p>
          <w:p w14:paraId="5CDAB0E6" w14:textId="77777777" w:rsidR="00B30813" w:rsidRDefault="00B30813" w:rsidP="00014F3A">
            <w:pPr>
              <w:rPr>
                <w:lang w:val="en-IN"/>
              </w:rPr>
            </w:pPr>
          </w:p>
          <w:p w14:paraId="1602ACE8" w14:textId="07337D5C" w:rsidR="00014F3A" w:rsidRPr="00DE331A" w:rsidRDefault="00014F3A" w:rsidP="00DE331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IN"/>
              </w:rPr>
            </w:pPr>
            <w:r w:rsidRPr="00DE331A">
              <w:rPr>
                <w:sz w:val="24"/>
                <w:szCs w:val="24"/>
                <w:lang w:val="en-IN"/>
              </w:rPr>
              <w:t>Municipal Corporation Complaint App:</w:t>
            </w:r>
          </w:p>
          <w:p w14:paraId="1EAFC4F8" w14:textId="2AC53803" w:rsidR="00B30813" w:rsidRDefault="00B30813" w:rsidP="00014F3A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</w:p>
          <w:p w14:paraId="24911D13" w14:textId="52A15745" w:rsidR="00014F3A" w:rsidRDefault="000F6777" w:rsidP="00014F3A">
            <w:pPr>
              <w:rPr>
                <w:lang w:val="en-IN"/>
              </w:rPr>
            </w:pPr>
            <w:r>
              <w:rPr>
                <w:lang w:val="en-IN"/>
              </w:rPr>
              <w:t xml:space="preserve">      It is an Android application using Java. </w:t>
            </w:r>
            <w:r w:rsidRPr="000F6777">
              <w:rPr>
                <w:lang w:val="en-IN"/>
              </w:rPr>
              <w:t xml:space="preserve">The main purpose of </w:t>
            </w:r>
            <w:proofErr w:type="gramStart"/>
            <w:r w:rsidRPr="000F6777">
              <w:rPr>
                <w:lang w:val="en-IN"/>
              </w:rPr>
              <w:t>the</w:t>
            </w:r>
            <w:r>
              <w:rPr>
                <w:lang w:val="en-IN"/>
              </w:rPr>
              <w:t xml:space="preserve"> </w:t>
            </w:r>
            <w:r w:rsidRPr="000F6777">
              <w:rPr>
                <w:lang w:val="en-IN"/>
              </w:rPr>
              <w:t xml:space="preserve"> project</w:t>
            </w:r>
            <w:proofErr w:type="gramEnd"/>
            <w:r w:rsidRPr="000F6777">
              <w:rPr>
                <w:lang w:val="en-IN"/>
              </w:rPr>
              <w:t xml:space="preserve"> is to help the public who are facing different problems in the localities</w:t>
            </w:r>
            <w:r>
              <w:rPr>
                <w:lang w:val="en-IN"/>
              </w:rPr>
              <w:t xml:space="preserve"> </w:t>
            </w:r>
            <w:r w:rsidRPr="000F6777">
              <w:rPr>
                <w:lang w:val="en-IN"/>
              </w:rPr>
              <w:t>by this online application.</w:t>
            </w:r>
            <w:r>
              <w:rPr>
                <w:lang w:val="en-IN"/>
              </w:rPr>
              <w:t xml:space="preserve"> </w:t>
            </w:r>
            <w:r>
              <w:t>In this project identification and solution for the complaints given by the people, rectifying them is the main concept of the project</w:t>
            </w:r>
            <w:r w:rsidR="00014F3A">
              <w:rPr>
                <w:lang w:val="en-IN"/>
              </w:rPr>
              <w:t xml:space="preserve">    </w:t>
            </w:r>
          </w:p>
          <w:p w14:paraId="223A3987" w14:textId="090D749B" w:rsidR="00014F3A" w:rsidRPr="0027664C" w:rsidRDefault="00014F3A" w:rsidP="00014F3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</w:p>
          <w:p w14:paraId="7542129D" w14:textId="47C2ED9A" w:rsidR="00014F3A" w:rsidRPr="0027664C" w:rsidRDefault="00014F3A" w:rsidP="000E6426">
            <w:pPr>
              <w:rPr>
                <w:vanish/>
                <w:lang w:val="en-IN"/>
              </w:rPr>
            </w:pPr>
            <w:r w:rsidRPr="0027664C">
              <w:rPr>
                <w:vanish/>
                <w:lang w:val="en-IN"/>
              </w:rPr>
              <w:t>Top of Form</w:t>
            </w:r>
          </w:p>
          <w:p w14:paraId="02D11909" w14:textId="77777777" w:rsidR="00014F3A" w:rsidRPr="00CF1A49" w:rsidRDefault="00014F3A" w:rsidP="000E6426">
            <w:pPr>
              <w:contextualSpacing w:val="0"/>
            </w:pPr>
          </w:p>
        </w:tc>
      </w:tr>
    </w:tbl>
    <w:sdt>
      <w:sdtPr>
        <w:alias w:val="Skills:"/>
        <w:tag w:val="Skills:"/>
        <w:id w:val="1009179374"/>
        <w:placeholder>
          <w:docPart w:val="C0AC579C3A854796BBC94C643EB291A2"/>
        </w:placeholder>
        <w:temporary/>
        <w:showingPlcHdr/>
        <w15:appearance w15:val="hidden"/>
      </w:sdtPr>
      <w:sdtContent>
        <w:p w14:paraId="1DDF9701" w14:textId="77777777" w:rsidR="00704B53" w:rsidRDefault="00704B53" w:rsidP="00704B53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4B53" w:rsidRPr="006E1507" w14:paraId="70C49E86" w14:textId="77777777" w:rsidTr="000E6426">
        <w:tc>
          <w:tcPr>
            <w:tcW w:w="4680" w:type="dxa"/>
          </w:tcPr>
          <w:p w14:paraId="5AB83541" w14:textId="77777777" w:rsidR="00704B53" w:rsidRPr="00AE38B2" w:rsidRDefault="00704B53" w:rsidP="002A0E1C">
            <w:pPr>
              <w:pStyle w:val="ListBullet"/>
              <w:numPr>
                <w:ilvl w:val="0"/>
                <w:numId w:val="19"/>
              </w:numPr>
              <w:contextualSpacing w:val="0"/>
            </w:pPr>
            <w:r w:rsidRPr="00AE38B2">
              <w:t>C, C++</w:t>
            </w:r>
          </w:p>
          <w:p w14:paraId="67DFF1ED" w14:textId="77777777" w:rsidR="00704B53" w:rsidRPr="00AE38B2" w:rsidRDefault="00704B53" w:rsidP="002A0E1C">
            <w:pPr>
              <w:pStyle w:val="ListBullet"/>
              <w:numPr>
                <w:ilvl w:val="0"/>
                <w:numId w:val="19"/>
              </w:numPr>
              <w:contextualSpacing w:val="0"/>
            </w:pPr>
            <w:r w:rsidRPr="00AE38B2">
              <w:t>Java</w:t>
            </w:r>
          </w:p>
          <w:p w14:paraId="1550FFD8" w14:textId="77777777" w:rsidR="00704B53" w:rsidRPr="00AE38B2" w:rsidRDefault="00704B53" w:rsidP="002A0E1C">
            <w:pPr>
              <w:pStyle w:val="ListBullet"/>
              <w:numPr>
                <w:ilvl w:val="0"/>
                <w:numId w:val="19"/>
              </w:numPr>
              <w:contextualSpacing w:val="0"/>
            </w:pPr>
            <w:r w:rsidRPr="00AE38B2">
              <w:t>Python</w:t>
            </w:r>
          </w:p>
        </w:tc>
        <w:tc>
          <w:tcPr>
            <w:tcW w:w="4680" w:type="dxa"/>
            <w:tcMar>
              <w:left w:w="360" w:type="dxa"/>
            </w:tcMar>
          </w:tcPr>
          <w:p w14:paraId="5F73C6C7" w14:textId="77777777" w:rsidR="00704B53" w:rsidRPr="00AE38B2" w:rsidRDefault="00704B53" w:rsidP="002A0E1C">
            <w:pPr>
              <w:pStyle w:val="ListBullet"/>
              <w:numPr>
                <w:ilvl w:val="3"/>
                <w:numId w:val="5"/>
              </w:numPr>
              <w:contextualSpacing w:val="0"/>
            </w:pPr>
            <w:r w:rsidRPr="00AE38B2">
              <w:t>Oracle 10g</w:t>
            </w:r>
          </w:p>
          <w:p w14:paraId="779D9ACE" w14:textId="77777777" w:rsidR="00704B53" w:rsidRPr="00AE38B2" w:rsidRDefault="00704B53" w:rsidP="002A0E1C">
            <w:pPr>
              <w:pStyle w:val="ListBullet"/>
              <w:numPr>
                <w:ilvl w:val="3"/>
                <w:numId w:val="5"/>
              </w:numPr>
              <w:contextualSpacing w:val="0"/>
            </w:pPr>
            <w:r w:rsidRPr="00AE38B2">
              <w:t>My-SQL, Mango DB</w:t>
            </w:r>
          </w:p>
          <w:p w14:paraId="39BBB2BC" w14:textId="3406DCFC" w:rsidR="00704B53" w:rsidRPr="00AE38B2" w:rsidRDefault="00704B53" w:rsidP="002A0E1C">
            <w:pPr>
              <w:pStyle w:val="ListBullet"/>
              <w:numPr>
                <w:ilvl w:val="3"/>
                <w:numId w:val="5"/>
              </w:numPr>
              <w:contextualSpacing w:val="0"/>
            </w:pPr>
            <w:proofErr w:type="gramStart"/>
            <w:r w:rsidRPr="00AE38B2">
              <w:t>HTML ,</w:t>
            </w:r>
            <w:proofErr w:type="gramEnd"/>
            <w:r w:rsidRPr="00AE38B2">
              <w:t xml:space="preserve"> CSS</w:t>
            </w:r>
          </w:p>
        </w:tc>
      </w:tr>
    </w:tbl>
    <w:p w14:paraId="3B151161" w14:textId="77777777" w:rsidR="00AD782D" w:rsidRPr="00CF1A49" w:rsidRDefault="007A664E" w:rsidP="0062312F">
      <w:pPr>
        <w:pStyle w:val="Heading1"/>
      </w:pPr>
      <w:r>
        <w:t>Awards And Certificate</w:t>
      </w:r>
    </w:p>
    <w:p w14:paraId="32488DC1" w14:textId="5A7FE606" w:rsidR="00B51D1B" w:rsidRDefault="007A664E" w:rsidP="007A664E">
      <w:pPr>
        <w:pStyle w:val="ListParagraph"/>
        <w:numPr>
          <w:ilvl w:val="0"/>
          <w:numId w:val="15"/>
        </w:numPr>
      </w:pPr>
      <w:r>
        <w:t>DTP</w:t>
      </w:r>
    </w:p>
    <w:p w14:paraId="77A865B1" w14:textId="0A75AF2B" w:rsidR="007A664E" w:rsidRDefault="007A664E" w:rsidP="007A664E">
      <w:pPr>
        <w:pStyle w:val="ListParagraph"/>
        <w:numPr>
          <w:ilvl w:val="0"/>
          <w:numId w:val="15"/>
        </w:numPr>
      </w:pPr>
      <w:r>
        <w:t>MS-CIT</w:t>
      </w:r>
    </w:p>
    <w:p w14:paraId="5FCDAD3B" w14:textId="517FE0CB" w:rsidR="007A664E" w:rsidRDefault="007A664E" w:rsidP="007A664E">
      <w:pPr>
        <w:pStyle w:val="ListParagraph"/>
        <w:numPr>
          <w:ilvl w:val="0"/>
          <w:numId w:val="15"/>
        </w:numPr>
      </w:pPr>
      <w:r>
        <w:t>English Typing (30 W.P.M)</w:t>
      </w:r>
    </w:p>
    <w:p w14:paraId="0657FBE8" w14:textId="0A9E99C0" w:rsidR="007A664E" w:rsidRDefault="007A664E" w:rsidP="007A664E">
      <w:pPr>
        <w:pStyle w:val="ListParagraph"/>
        <w:numPr>
          <w:ilvl w:val="0"/>
          <w:numId w:val="15"/>
        </w:numPr>
      </w:pPr>
      <w:r>
        <w:t>Certificate For C, C++ And Oracle 10g</w:t>
      </w:r>
    </w:p>
    <w:p w14:paraId="017D1113" w14:textId="468B1E7A" w:rsidR="007A664E" w:rsidRDefault="007A664E" w:rsidP="007A664E"/>
    <w:p w14:paraId="2C1E6208" w14:textId="65FAAA7B" w:rsidR="007A664E" w:rsidRPr="007A664E" w:rsidRDefault="007A664E" w:rsidP="007A664E">
      <w:pPr>
        <w:rPr>
          <w:rFonts w:cstheme="minorHAnsi"/>
          <w:bCs/>
          <w:szCs w:val="24"/>
        </w:rPr>
      </w:pPr>
    </w:p>
    <w:sectPr w:rsidR="007A664E" w:rsidRPr="007A664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4DDC" w14:textId="77777777" w:rsidR="00895456" w:rsidRDefault="00895456" w:rsidP="0068194B">
      <w:r>
        <w:separator/>
      </w:r>
    </w:p>
    <w:p w14:paraId="6FFBE309" w14:textId="77777777" w:rsidR="00895456" w:rsidRDefault="00895456"/>
    <w:p w14:paraId="2D41C29D" w14:textId="77777777" w:rsidR="00895456" w:rsidRDefault="00895456"/>
  </w:endnote>
  <w:endnote w:type="continuationSeparator" w:id="0">
    <w:p w14:paraId="2BD4CAD9" w14:textId="77777777" w:rsidR="00895456" w:rsidRDefault="00895456" w:rsidP="0068194B">
      <w:r>
        <w:continuationSeparator/>
      </w:r>
    </w:p>
    <w:p w14:paraId="1D76B43C" w14:textId="77777777" w:rsidR="00895456" w:rsidRDefault="00895456"/>
    <w:p w14:paraId="6DED2D9F" w14:textId="77777777" w:rsidR="00895456" w:rsidRDefault="00895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BA6A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6CFB" w14:textId="77777777" w:rsidR="00895456" w:rsidRDefault="00895456" w:rsidP="0068194B">
      <w:r>
        <w:separator/>
      </w:r>
    </w:p>
    <w:p w14:paraId="321E9BDF" w14:textId="77777777" w:rsidR="00895456" w:rsidRDefault="00895456"/>
    <w:p w14:paraId="5B4E86D0" w14:textId="77777777" w:rsidR="00895456" w:rsidRDefault="00895456"/>
  </w:footnote>
  <w:footnote w:type="continuationSeparator" w:id="0">
    <w:p w14:paraId="27789C10" w14:textId="77777777" w:rsidR="00895456" w:rsidRDefault="00895456" w:rsidP="0068194B">
      <w:r>
        <w:continuationSeparator/>
      </w:r>
    </w:p>
    <w:p w14:paraId="5907EBA6" w14:textId="77777777" w:rsidR="00895456" w:rsidRDefault="00895456"/>
    <w:p w14:paraId="1FE83758" w14:textId="77777777" w:rsidR="00895456" w:rsidRDefault="008954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897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C3BAFA" wp14:editId="71E8F4A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0C04E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517EED"/>
    <w:multiLevelType w:val="multilevel"/>
    <w:tmpl w:val="3EE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155192"/>
    <w:multiLevelType w:val="hybridMultilevel"/>
    <w:tmpl w:val="3CF28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C27D3"/>
    <w:multiLevelType w:val="hybridMultilevel"/>
    <w:tmpl w:val="28F23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3BBE544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caps w:val="0"/>
        <w:smallCaps w:val="0"/>
        <w:color w:val="1D824C" w:themeColor="accent1"/>
        <w:spacing w:val="0"/>
        <w:sz w:val="24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98C0CB6"/>
    <w:multiLevelType w:val="hybridMultilevel"/>
    <w:tmpl w:val="E6608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F915E5"/>
    <w:multiLevelType w:val="hybridMultilevel"/>
    <w:tmpl w:val="4042A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DC75DFC"/>
    <w:multiLevelType w:val="hybridMultilevel"/>
    <w:tmpl w:val="9BAE0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02720">
    <w:abstractNumId w:val="9"/>
  </w:num>
  <w:num w:numId="2" w16cid:durableId="1553543391">
    <w:abstractNumId w:val="8"/>
  </w:num>
  <w:num w:numId="3" w16cid:durableId="1192299474">
    <w:abstractNumId w:val="7"/>
  </w:num>
  <w:num w:numId="4" w16cid:durableId="768813846">
    <w:abstractNumId w:val="6"/>
  </w:num>
  <w:num w:numId="5" w16cid:durableId="221186347">
    <w:abstractNumId w:val="13"/>
  </w:num>
  <w:num w:numId="6" w16cid:durableId="424307630">
    <w:abstractNumId w:val="3"/>
  </w:num>
  <w:num w:numId="7" w16cid:durableId="1483546175">
    <w:abstractNumId w:val="15"/>
  </w:num>
  <w:num w:numId="8" w16cid:durableId="2037146749">
    <w:abstractNumId w:val="2"/>
  </w:num>
  <w:num w:numId="9" w16cid:durableId="1334802946">
    <w:abstractNumId w:val="17"/>
  </w:num>
  <w:num w:numId="10" w16cid:durableId="1937513492">
    <w:abstractNumId w:val="5"/>
  </w:num>
  <w:num w:numId="11" w16cid:durableId="422379775">
    <w:abstractNumId w:val="4"/>
  </w:num>
  <w:num w:numId="12" w16cid:durableId="1216890468">
    <w:abstractNumId w:val="1"/>
  </w:num>
  <w:num w:numId="13" w16cid:durableId="1534924171">
    <w:abstractNumId w:val="0"/>
  </w:num>
  <w:num w:numId="14" w16cid:durableId="2031642193">
    <w:abstractNumId w:val="10"/>
  </w:num>
  <w:num w:numId="15" w16cid:durableId="1069039387">
    <w:abstractNumId w:val="16"/>
  </w:num>
  <w:num w:numId="16" w16cid:durableId="182020697">
    <w:abstractNumId w:val="12"/>
  </w:num>
  <w:num w:numId="17" w16cid:durableId="2054193079">
    <w:abstractNumId w:val="18"/>
  </w:num>
  <w:num w:numId="18" w16cid:durableId="374618966">
    <w:abstractNumId w:val="11"/>
  </w:num>
  <w:num w:numId="19" w16cid:durableId="9991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C2"/>
    <w:rsid w:val="000001EF"/>
    <w:rsid w:val="00007322"/>
    <w:rsid w:val="00007728"/>
    <w:rsid w:val="00014F3A"/>
    <w:rsid w:val="00022EB2"/>
    <w:rsid w:val="00024584"/>
    <w:rsid w:val="00024730"/>
    <w:rsid w:val="0004552B"/>
    <w:rsid w:val="00055E95"/>
    <w:rsid w:val="0007021F"/>
    <w:rsid w:val="000A7A03"/>
    <w:rsid w:val="000B2BA5"/>
    <w:rsid w:val="000F2F8C"/>
    <w:rsid w:val="000F6777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227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5A2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64C"/>
    <w:rsid w:val="00294998"/>
    <w:rsid w:val="00297F18"/>
    <w:rsid w:val="002A0E1C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130E"/>
    <w:rsid w:val="004677B4"/>
    <w:rsid w:val="004711D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1F54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4B5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64E"/>
    <w:rsid w:val="007C0566"/>
    <w:rsid w:val="007C606B"/>
    <w:rsid w:val="007E6A61"/>
    <w:rsid w:val="00801140"/>
    <w:rsid w:val="00803404"/>
    <w:rsid w:val="00834955"/>
    <w:rsid w:val="00837B63"/>
    <w:rsid w:val="00855B59"/>
    <w:rsid w:val="00860461"/>
    <w:rsid w:val="0086487C"/>
    <w:rsid w:val="00870B20"/>
    <w:rsid w:val="008829F8"/>
    <w:rsid w:val="00885897"/>
    <w:rsid w:val="00890C5C"/>
    <w:rsid w:val="00895456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8B2"/>
    <w:rsid w:val="00AE7650"/>
    <w:rsid w:val="00B10EBE"/>
    <w:rsid w:val="00B236F1"/>
    <w:rsid w:val="00B30813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1E24"/>
    <w:rsid w:val="00C779DA"/>
    <w:rsid w:val="00C814F7"/>
    <w:rsid w:val="00CA4B4D"/>
    <w:rsid w:val="00CB35C3"/>
    <w:rsid w:val="00CC69AC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3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31A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753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8E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B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57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616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26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1587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91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4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3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6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149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495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86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9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0607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87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87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108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325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lo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599439A6F8474C82091D9480D0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7827-36C0-4D87-AA55-6477B23D0DE0}"/>
      </w:docPartPr>
      <w:docPartBody>
        <w:p w:rsidR="00FB7817" w:rsidRDefault="00000000">
          <w:pPr>
            <w:pStyle w:val="E3599439A6F8474C82091D9480D0CA0B"/>
          </w:pPr>
          <w:r w:rsidRPr="00CF1A49">
            <w:t>Address</w:t>
          </w:r>
        </w:p>
      </w:docPartBody>
    </w:docPart>
    <w:docPart>
      <w:docPartPr>
        <w:name w:val="B4D3B598F0864C61979C8EE8D71AF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CE33-6FE8-45E7-BE56-E049B069EFAB}"/>
      </w:docPartPr>
      <w:docPartBody>
        <w:p w:rsidR="00FB7817" w:rsidRDefault="00000000">
          <w:pPr>
            <w:pStyle w:val="B4D3B598F0864C61979C8EE8D71AFAE6"/>
          </w:pPr>
          <w:r w:rsidRPr="00CF1A49">
            <w:t>·</w:t>
          </w:r>
        </w:p>
      </w:docPartBody>
    </w:docPart>
    <w:docPart>
      <w:docPartPr>
        <w:name w:val="A8F85E0C131C45E084DA522EDF68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CFE48-4BB6-4CA5-A5E0-3B337B0AF917}"/>
      </w:docPartPr>
      <w:docPartBody>
        <w:p w:rsidR="00FB7817" w:rsidRDefault="00000000">
          <w:pPr>
            <w:pStyle w:val="A8F85E0C131C45E084DA522EDF68B9A6"/>
          </w:pPr>
          <w:r w:rsidRPr="00CF1A49">
            <w:t>Phone</w:t>
          </w:r>
        </w:p>
      </w:docPartBody>
    </w:docPart>
    <w:docPart>
      <w:docPartPr>
        <w:name w:val="2EE0037E2F3444F5B9A124F4CEC1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8480A-D1B4-4D51-92B8-615179C13195}"/>
      </w:docPartPr>
      <w:docPartBody>
        <w:p w:rsidR="00FB7817" w:rsidRDefault="00000000">
          <w:pPr>
            <w:pStyle w:val="2EE0037E2F3444F5B9A124F4CEC1A957"/>
          </w:pPr>
          <w:r w:rsidRPr="00CF1A49">
            <w:t>Email</w:t>
          </w:r>
        </w:p>
      </w:docPartBody>
    </w:docPart>
    <w:docPart>
      <w:docPartPr>
        <w:name w:val="7C56B8FAEFA64D9096E7B61D9F41B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5BA2-D37D-47C1-B1B0-1849BCC31C22}"/>
      </w:docPartPr>
      <w:docPartBody>
        <w:p w:rsidR="00FB7817" w:rsidRDefault="00000000">
          <w:pPr>
            <w:pStyle w:val="7C56B8FAEFA64D9096E7B61D9F41B27B"/>
          </w:pPr>
          <w:r w:rsidRPr="00CF1A49">
            <w:t>·</w:t>
          </w:r>
        </w:p>
      </w:docPartBody>
    </w:docPart>
    <w:docPart>
      <w:docPartPr>
        <w:name w:val="02A19328131E4AF0A1DFA5F2006C1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ED0D4-2C7C-4303-BC86-1A576F92AB53}"/>
      </w:docPartPr>
      <w:docPartBody>
        <w:p w:rsidR="00FB7817" w:rsidRDefault="00000000">
          <w:pPr>
            <w:pStyle w:val="02A19328131E4AF0A1DFA5F2006C1704"/>
          </w:pPr>
          <w:r w:rsidRPr="00CF1A49">
            <w:t>Experience</w:t>
          </w:r>
        </w:p>
      </w:docPartBody>
    </w:docPart>
    <w:docPart>
      <w:docPartPr>
        <w:name w:val="7B8022B992C4446B89672A78A2FC5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F555-2544-4BEE-9E13-17AA0665953E}"/>
      </w:docPartPr>
      <w:docPartBody>
        <w:p w:rsidR="00FB7817" w:rsidRDefault="00000000">
          <w:pPr>
            <w:pStyle w:val="7B8022B992C4446B89672A78A2FC508C"/>
          </w:pPr>
          <w:r w:rsidRPr="00CF1A49">
            <w:t>Education</w:t>
          </w:r>
        </w:p>
      </w:docPartBody>
    </w:docPart>
    <w:docPart>
      <w:docPartPr>
        <w:name w:val="C0AC579C3A854796BBC94C643EB2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285C-DEAE-4E88-9F43-B3F5CBB1451E}"/>
      </w:docPartPr>
      <w:docPartBody>
        <w:p w:rsidR="00BA1A2D" w:rsidRDefault="00FB7817" w:rsidP="00FB7817">
          <w:pPr>
            <w:pStyle w:val="C0AC579C3A854796BBC94C643EB291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B"/>
    <w:rsid w:val="0002508E"/>
    <w:rsid w:val="00AE2D5B"/>
    <w:rsid w:val="00BA1A2D"/>
    <w:rsid w:val="00FB6A4C"/>
    <w:rsid w:val="00FB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AC579C3A854796BBC94C643EB291A2">
    <w:name w:val="C0AC579C3A854796BBC94C643EB291A2"/>
    <w:rsid w:val="00FB781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599439A6F8474C82091D9480D0CA0B">
    <w:name w:val="E3599439A6F8474C82091D9480D0CA0B"/>
  </w:style>
  <w:style w:type="paragraph" w:customStyle="1" w:styleId="B4D3B598F0864C61979C8EE8D71AFAE6">
    <w:name w:val="B4D3B598F0864C61979C8EE8D71AFAE6"/>
  </w:style>
  <w:style w:type="paragraph" w:customStyle="1" w:styleId="A8F85E0C131C45E084DA522EDF68B9A6">
    <w:name w:val="A8F85E0C131C45E084DA522EDF68B9A6"/>
  </w:style>
  <w:style w:type="paragraph" w:customStyle="1" w:styleId="2EE0037E2F3444F5B9A124F4CEC1A957">
    <w:name w:val="2EE0037E2F3444F5B9A124F4CEC1A957"/>
  </w:style>
  <w:style w:type="paragraph" w:customStyle="1" w:styleId="7C56B8FAEFA64D9096E7B61D9F41B27B">
    <w:name w:val="7C56B8FAEFA64D9096E7B61D9F41B27B"/>
  </w:style>
  <w:style w:type="paragraph" w:customStyle="1" w:styleId="02A19328131E4AF0A1DFA5F2006C1704">
    <w:name w:val="02A19328131E4AF0A1DFA5F2006C170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B8022B992C4446B89672A78A2FC508C">
    <w:name w:val="7B8022B992C4446B89672A78A2FC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2023-03-23T18:15:00Z</dcterms:created>
  <dcterms:modified xsi:type="dcterms:W3CDTF">2023-04-16T06:12:00Z</dcterms:modified>
  <cp:category/>
</cp:coreProperties>
</file>