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4738FF" w:rsidRDefault="003E73D1" w:rsidP="005722F2">
      <w:pPr>
        <w:pStyle w:val="Title"/>
        <w:pBdr>
          <w:bottom w:val="single" w:sz="12" w:space="2" w:color="39A5B7" w:themeColor="accent1"/>
        </w:pBdr>
        <w:rPr>
          <w:color w:val="262626" w:themeColor="text1" w:themeTint="D9"/>
        </w:rPr>
      </w:pPr>
      <w:r w:rsidRPr="004738FF">
        <w:rPr>
          <w:color w:val="262626" w:themeColor="text1" w:themeTint="D9"/>
        </w:rPr>
        <w:t>Neeta Ganpatrao</w:t>
      </w:r>
      <w:r w:rsidR="00170A56">
        <w:rPr>
          <w:color w:val="262626" w:themeColor="text1" w:themeTint="D9"/>
        </w:rPr>
        <w:t xml:space="preserve"> Kadam</w:t>
      </w:r>
      <w:r w:rsidR="00C40A5B" w:rsidRPr="004738FF">
        <w:rPr>
          <w:color w:val="262626" w:themeColor="text1" w:themeTint="D9"/>
        </w:rPr>
        <w:tab/>
      </w:r>
      <w:r w:rsidR="00C40A5B" w:rsidRPr="004738FF">
        <w:rPr>
          <w:color w:val="262626" w:themeColor="text1" w:themeTint="D9"/>
        </w:rPr>
        <w:tab/>
      </w:r>
      <w:r w:rsidR="00C40A5B" w:rsidRPr="004738FF">
        <w:rPr>
          <w:color w:val="262626" w:themeColor="text1" w:themeTint="D9"/>
        </w:rPr>
        <w:tab/>
      </w:r>
      <w:r w:rsidR="00281D3D" w:rsidRPr="004738FF">
        <w:rPr>
          <w:color w:val="262626" w:themeColor="text1" w:themeTint="D9"/>
        </w:rPr>
        <w:tab/>
        <w:t xml:space="preserve">  </w:t>
      </w:r>
    </w:p>
    <w:p w:rsidR="00141A4C" w:rsidRPr="004705C7" w:rsidRDefault="00AE03ED" w:rsidP="004705C7">
      <w:pPr>
        <w:pStyle w:val="ListBullet"/>
        <w:numPr>
          <w:ilvl w:val="0"/>
          <w:numId w:val="0"/>
        </w:numPr>
        <w:rPr>
          <w:color w:val="262626" w:themeColor="text1" w:themeTint="D9"/>
          <w:sz w:val="24"/>
          <w:szCs w:val="24"/>
        </w:rPr>
      </w:pPr>
      <w:r>
        <w:rPr>
          <w:color w:val="262626" w:themeColor="text1" w:themeTint="D9"/>
          <w:sz w:val="24"/>
          <w:szCs w:val="24"/>
        </w:rPr>
        <w:t>+91 7498722068</w:t>
      </w:r>
      <w:r w:rsidR="004705C7">
        <w:rPr>
          <w:color w:val="262626" w:themeColor="text1" w:themeTint="D9"/>
          <w:sz w:val="24"/>
          <w:szCs w:val="24"/>
        </w:rPr>
        <w:t xml:space="preserve"> | </w:t>
      </w:r>
      <w:hyperlink r:id="rId8" w:history="1">
        <w:r w:rsidR="004705C7" w:rsidRPr="004705C7">
          <w:rPr>
            <w:rStyle w:val="Hyperlink"/>
            <w:color w:val="262626" w:themeColor="text1" w:themeTint="D9"/>
            <w:sz w:val="24"/>
            <w:szCs w:val="24"/>
            <w:u w:val="none"/>
          </w:rPr>
          <w:t>jrneetakadam@gmail.com</w:t>
        </w:r>
      </w:hyperlink>
      <w:r w:rsidR="0009480A">
        <w:rPr>
          <w:color w:val="262626" w:themeColor="text1" w:themeTint="D9"/>
          <w:sz w:val="24"/>
          <w:szCs w:val="24"/>
        </w:rPr>
        <w:t xml:space="preserve"> </w:t>
      </w:r>
    </w:p>
    <w:p w:rsidR="00854836" w:rsidRPr="004738FF" w:rsidRDefault="005D4241" w:rsidP="00854836">
      <w:pPr>
        <w:pStyle w:val="Heading1"/>
        <w:rPr>
          <w:color w:val="262626" w:themeColor="text1" w:themeTint="D9"/>
        </w:rPr>
      </w:pPr>
      <w:sdt>
        <w:sdtPr>
          <w:rPr>
            <w:color w:val="262626" w:themeColor="text1" w:themeTint="D9"/>
          </w:rPr>
          <w:alias w:val="Objective:"/>
          <w:tag w:val="Objective:"/>
          <w:id w:val="-731932020"/>
          <w:placeholder>
            <w:docPart w:val="1B67ADFEAC174DE296914C2A66F506C1"/>
          </w:placeholder>
          <w:temporary/>
          <w:showingPlcHdr/>
        </w:sdtPr>
        <w:sdtEndPr/>
        <w:sdtContent>
          <w:r w:rsidR="009D5933" w:rsidRPr="004738FF">
            <w:rPr>
              <w:color w:val="262626" w:themeColor="text1" w:themeTint="D9"/>
            </w:rPr>
            <w:t>Objective</w:t>
          </w:r>
        </w:sdtContent>
      </w:sdt>
    </w:p>
    <w:p w:rsidR="00DB1EFE" w:rsidRPr="00DB1EFE" w:rsidRDefault="00167B75" w:rsidP="00DB1EFE">
      <w:pPr>
        <w:pStyle w:val="ListBullet"/>
        <w:rPr>
          <w:rFonts w:eastAsia="Times New Roman"/>
          <w:color w:val="262626" w:themeColor="text1" w:themeTint="D9"/>
          <w:sz w:val="24"/>
          <w:szCs w:val="24"/>
          <w:lang w:eastAsia="en-US"/>
        </w:rPr>
      </w:pPr>
      <w:r>
        <w:rPr>
          <w:rFonts w:eastAsia="Times New Roman"/>
          <w:color w:val="262626" w:themeColor="text1" w:themeTint="D9"/>
          <w:sz w:val="24"/>
          <w:szCs w:val="24"/>
          <w:lang w:eastAsia="en-US"/>
        </w:rPr>
        <w:t>I</w:t>
      </w:r>
      <w:r w:rsidRPr="00167B75">
        <w:rPr>
          <w:rFonts w:eastAsia="Times New Roman"/>
          <w:color w:val="262626" w:themeColor="text1" w:themeTint="D9"/>
          <w:sz w:val="24"/>
          <w:szCs w:val="24"/>
          <w:lang w:eastAsia="en-US"/>
        </w:rPr>
        <w:t xml:space="preserve"> would</w:t>
      </w:r>
      <w:r w:rsidR="003334A3">
        <w:rPr>
          <w:rFonts w:eastAsia="Times New Roman"/>
          <w:color w:val="262626" w:themeColor="text1" w:themeTint="D9"/>
          <w:sz w:val="24"/>
          <w:szCs w:val="24"/>
          <w:lang w:eastAsia="en-US"/>
        </w:rPr>
        <w:t xml:space="preserve"> like to be a part of an organization where I could use and enhance my knowledge and technical skills for the development of both the organization and myself</w:t>
      </w:r>
      <w:r w:rsidR="00731980">
        <w:rPr>
          <w:rFonts w:eastAsia="Times New Roman"/>
          <w:color w:val="262626" w:themeColor="text1" w:themeTint="D9"/>
          <w:sz w:val="24"/>
          <w:szCs w:val="24"/>
          <w:lang w:eastAsia="en-US"/>
        </w:rPr>
        <w:t>.</w:t>
      </w:r>
    </w:p>
    <w:p w:rsidR="0009480A" w:rsidRPr="004738FF" w:rsidRDefault="004E3A31" w:rsidP="00DB1EFE">
      <w:pPr>
        <w:pStyle w:val="Heading1"/>
        <w:rPr>
          <w:color w:val="262626" w:themeColor="text1" w:themeTint="D9"/>
        </w:rPr>
      </w:pPr>
      <w:r w:rsidRPr="004738FF">
        <w:rPr>
          <w:color w:val="262626" w:themeColor="text1" w:themeTint="D9"/>
        </w:rPr>
        <w:t>Educational Qualification</w:t>
      </w:r>
    </w:p>
    <w:p w:rsidR="006270A9" w:rsidRPr="009A609C" w:rsidRDefault="00B614C6" w:rsidP="00D642BC">
      <w:pPr>
        <w:pStyle w:val="ListBullet"/>
        <w:rPr>
          <w:color w:val="262626" w:themeColor="text1" w:themeTint="D9"/>
          <w:sz w:val="24"/>
          <w:szCs w:val="24"/>
        </w:rPr>
      </w:pPr>
      <w:r w:rsidRPr="009A609C">
        <w:rPr>
          <w:color w:val="262626" w:themeColor="text1" w:themeTint="D9"/>
          <w:sz w:val="24"/>
          <w:szCs w:val="24"/>
        </w:rPr>
        <w:t>B.E.</w:t>
      </w:r>
      <w:r w:rsidR="002145BB">
        <w:rPr>
          <w:color w:val="262626" w:themeColor="text1" w:themeTint="D9"/>
          <w:sz w:val="24"/>
          <w:szCs w:val="24"/>
        </w:rPr>
        <w:t xml:space="preserve"> completed in </w:t>
      </w:r>
      <w:r w:rsidR="00C625FE">
        <w:rPr>
          <w:color w:val="262626" w:themeColor="text1" w:themeTint="D9"/>
          <w:sz w:val="24"/>
          <w:szCs w:val="24"/>
        </w:rPr>
        <w:t>Aug-2018</w:t>
      </w:r>
      <w:r w:rsidR="006B524B" w:rsidRPr="009A609C">
        <w:rPr>
          <w:color w:val="262626" w:themeColor="text1" w:themeTint="D9"/>
          <w:sz w:val="24"/>
          <w:szCs w:val="24"/>
        </w:rPr>
        <w:t xml:space="preserve"> from MBES College of Engineering</w:t>
      </w:r>
      <w:r w:rsidR="00896CA9">
        <w:rPr>
          <w:color w:val="262626" w:themeColor="text1" w:themeTint="D9"/>
          <w:sz w:val="24"/>
          <w:szCs w:val="24"/>
        </w:rPr>
        <w:t xml:space="preserve">, Ambajogai, </w:t>
      </w:r>
      <w:r w:rsidR="00C625FE">
        <w:rPr>
          <w:color w:val="262626" w:themeColor="text1" w:themeTint="D9"/>
          <w:sz w:val="24"/>
          <w:szCs w:val="24"/>
        </w:rPr>
        <w:t xml:space="preserve">in </w:t>
      </w:r>
      <w:r w:rsidR="00F552F3">
        <w:rPr>
          <w:color w:val="262626" w:themeColor="text1" w:themeTint="D9"/>
          <w:sz w:val="24"/>
          <w:szCs w:val="24"/>
        </w:rPr>
        <w:t>Computer Science a</w:t>
      </w:r>
      <w:r w:rsidR="00C625FE">
        <w:rPr>
          <w:color w:val="262626" w:themeColor="text1" w:themeTint="D9"/>
          <w:sz w:val="24"/>
          <w:szCs w:val="24"/>
        </w:rPr>
        <w:t xml:space="preserve">nd Engineering </w:t>
      </w:r>
      <w:r w:rsidR="00896CA9">
        <w:rPr>
          <w:color w:val="262626" w:themeColor="text1" w:themeTint="D9"/>
          <w:sz w:val="24"/>
          <w:szCs w:val="24"/>
        </w:rPr>
        <w:t>with</w:t>
      </w:r>
      <w:r w:rsidR="0014221A">
        <w:rPr>
          <w:color w:val="262626" w:themeColor="text1" w:themeTint="D9"/>
          <w:sz w:val="24"/>
          <w:szCs w:val="24"/>
        </w:rPr>
        <w:t xml:space="preserve"> 62.23</w:t>
      </w:r>
      <w:r w:rsidR="00A257FB">
        <w:rPr>
          <w:color w:val="262626" w:themeColor="text1" w:themeTint="D9"/>
          <w:sz w:val="24"/>
          <w:szCs w:val="24"/>
        </w:rPr>
        <w:t>%.</w:t>
      </w:r>
      <w:r w:rsidR="00896CA9">
        <w:rPr>
          <w:color w:val="262626" w:themeColor="text1" w:themeTint="D9"/>
          <w:sz w:val="24"/>
          <w:szCs w:val="24"/>
        </w:rPr>
        <w:t xml:space="preserve"> </w:t>
      </w:r>
    </w:p>
    <w:p w:rsidR="004E3A31" w:rsidRPr="009A609C" w:rsidRDefault="00F658DD" w:rsidP="00D642BC">
      <w:pPr>
        <w:pStyle w:val="ListBullet"/>
        <w:rPr>
          <w:color w:val="262626" w:themeColor="text1" w:themeTint="D9"/>
          <w:sz w:val="24"/>
          <w:szCs w:val="24"/>
        </w:rPr>
      </w:pPr>
      <w:r w:rsidRPr="009A609C">
        <w:rPr>
          <w:color w:val="262626" w:themeColor="text1" w:themeTint="D9"/>
          <w:sz w:val="24"/>
          <w:szCs w:val="24"/>
        </w:rPr>
        <w:t>HSC</w:t>
      </w:r>
      <w:r w:rsidR="003A74A5" w:rsidRPr="009A609C">
        <w:rPr>
          <w:color w:val="262626" w:themeColor="text1" w:themeTint="D9"/>
          <w:sz w:val="24"/>
          <w:szCs w:val="24"/>
        </w:rPr>
        <w:t xml:space="preserve"> completed in Feb-2013 </w:t>
      </w:r>
      <w:r w:rsidRPr="009A609C">
        <w:rPr>
          <w:color w:val="262626" w:themeColor="text1" w:themeTint="D9"/>
          <w:sz w:val="24"/>
          <w:szCs w:val="24"/>
        </w:rPr>
        <w:t>from Vaid</w:t>
      </w:r>
      <w:r w:rsidR="004E3A31" w:rsidRPr="009A609C">
        <w:rPr>
          <w:color w:val="262626" w:themeColor="text1" w:themeTint="D9"/>
          <w:sz w:val="24"/>
          <w:szCs w:val="24"/>
        </w:rPr>
        <w:t>yanath College</w:t>
      </w:r>
      <w:r w:rsidR="003A74A5" w:rsidRPr="009A609C">
        <w:rPr>
          <w:color w:val="262626" w:themeColor="text1" w:themeTint="D9"/>
          <w:sz w:val="24"/>
          <w:szCs w:val="24"/>
        </w:rPr>
        <w:t>, Parli</w:t>
      </w:r>
      <w:r w:rsidR="004E3A31" w:rsidRPr="009A609C">
        <w:rPr>
          <w:color w:val="262626" w:themeColor="text1" w:themeTint="D9"/>
          <w:sz w:val="24"/>
          <w:szCs w:val="24"/>
        </w:rPr>
        <w:t xml:space="preserve"> with </w:t>
      </w:r>
      <w:r w:rsidR="007914CB">
        <w:rPr>
          <w:color w:val="262626" w:themeColor="text1" w:themeTint="D9"/>
          <w:sz w:val="24"/>
          <w:szCs w:val="24"/>
        </w:rPr>
        <w:t>60</w:t>
      </w:r>
      <w:r w:rsidR="00451F4E" w:rsidRPr="009A609C">
        <w:rPr>
          <w:color w:val="262626" w:themeColor="text1" w:themeTint="D9"/>
          <w:sz w:val="24"/>
          <w:szCs w:val="24"/>
        </w:rPr>
        <w:t>.17</w:t>
      </w:r>
      <w:r w:rsidR="004E3A31" w:rsidRPr="009A609C">
        <w:rPr>
          <w:color w:val="262626" w:themeColor="text1" w:themeTint="D9"/>
          <w:sz w:val="24"/>
          <w:szCs w:val="24"/>
        </w:rPr>
        <w:t>%.</w:t>
      </w:r>
    </w:p>
    <w:p w:rsidR="004E3A31" w:rsidRPr="004738FF" w:rsidRDefault="004E3A31" w:rsidP="000F4AD3">
      <w:pPr>
        <w:pStyle w:val="ListBullet"/>
        <w:rPr>
          <w:color w:val="262626" w:themeColor="text1" w:themeTint="D9"/>
        </w:rPr>
      </w:pPr>
      <w:r w:rsidRPr="009A609C">
        <w:rPr>
          <w:color w:val="262626" w:themeColor="text1" w:themeTint="D9"/>
          <w:sz w:val="24"/>
          <w:szCs w:val="24"/>
        </w:rPr>
        <w:t xml:space="preserve">SSC </w:t>
      </w:r>
      <w:r w:rsidR="003A74A5" w:rsidRPr="009A609C">
        <w:rPr>
          <w:color w:val="262626" w:themeColor="text1" w:themeTint="D9"/>
          <w:sz w:val="24"/>
          <w:szCs w:val="24"/>
        </w:rPr>
        <w:t>completed in March-2011</w:t>
      </w:r>
      <w:r w:rsidRPr="009A609C">
        <w:rPr>
          <w:color w:val="262626" w:themeColor="text1" w:themeTint="D9"/>
          <w:sz w:val="24"/>
          <w:szCs w:val="24"/>
        </w:rPr>
        <w:t>from New-High School</w:t>
      </w:r>
      <w:r w:rsidR="003A74A5" w:rsidRPr="009A609C">
        <w:rPr>
          <w:color w:val="262626" w:themeColor="text1" w:themeTint="D9"/>
          <w:sz w:val="24"/>
          <w:szCs w:val="24"/>
        </w:rPr>
        <w:t>, Parli</w:t>
      </w:r>
      <w:r w:rsidRPr="009A609C">
        <w:rPr>
          <w:color w:val="262626" w:themeColor="text1" w:themeTint="D9"/>
          <w:sz w:val="24"/>
          <w:szCs w:val="24"/>
        </w:rPr>
        <w:t xml:space="preserve"> with </w:t>
      </w:r>
      <w:r w:rsidR="00451F4E" w:rsidRPr="009A609C">
        <w:rPr>
          <w:color w:val="262626" w:themeColor="text1" w:themeTint="D9"/>
          <w:sz w:val="24"/>
          <w:szCs w:val="24"/>
        </w:rPr>
        <w:t>80.73</w:t>
      </w:r>
      <w:r w:rsidRPr="009A609C">
        <w:rPr>
          <w:color w:val="262626" w:themeColor="text1" w:themeTint="D9"/>
          <w:sz w:val="24"/>
          <w:szCs w:val="24"/>
        </w:rPr>
        <w:t>%.</w:t>
      </w:r>
    </w:p>
    <w:p w:rsidR="006270A9" w:rsidRDefault="00691590" w:rsidP="00691590">
      <w:pPr>
        <w:pStyle w:val="Heading1"/>
        <w:rPr>
          <w:color w:val="262626" w:themeColor="text1" w:themeTint="D9"/>
        </w:rPr>
      </w:pPr>
      <w:r>
        <w:rPr>
          <w:color w:val="262626" w:themeColor="text1" w:themeTint="D9"/>
        </w:rPr>
        <w:t>Skills</w:t>
      </w:r>
    </w:p>
    <w:p w:rsidR="00691590" w:rsidRPr="00691590" w:rsidRDefault="00691590" w:rsidP="00691590">
      <w:pPr>
        <w:pStyle w:val="Heading1"/>
        <w:rPr>
          <w:color w:val="262626" w:themeColor="text1" w:themeTint="D9"/>
        </w:rPr>
      </w:pPr>
      <w:r>
        <w:rPr>
          <w:color w:val="262626" w:themeColor="text1" w:themeTint="D9"/>
        </w:rPr>
        <w:t>Technical Skills</w:t>
      </w:r>
    </w:p>
    <w:p w:rsidR="00342DCD" w:rsidRDefault="003379C7" w:rsidP="001D55D7">
      <w:pPr>
        <w:pStyle w:val="ListBullet"/>
        <w:rPr>
          <w:color w:val="262626" w:themeColor="text1" w:themeTint="D9"/>
          <w:sz w:val="24"/>
          <w:szCs w:val="24"/>
        </w:rPr>
      </w:pPr>
      <w:r w:rsidRPr="009A609C">
        <w:rPr>
          <w:color w:val="262626" w:themeColor="text1" w:themeTint="D9"/>
          <w:sz w:val="24"/>
          <w:szCs w:val="24"/>
        </w:rPr>
        <w:t>Microsoft T</w:t>
      </w:r>
      <w:r w:rsidR="00D56929">
        <w:rPr>
          <w:color w:val="262626" w:themeColor="text1" w:themeTint="D9"/>
          <w:sz w:val="24"/>
          <w:szCs w:val="24"/>
        </w:rPr>
        <w:t xml:space="preserve">echnologies: </w:t>
      </w:r>
      <w:r w:rsidR="00D57E99">
        <w:rPr>
          <w:color w:val="262626" w:themeColor="text1" w:themeTint="D9"/>
          <w:sz w:val="24"/>
          <w:szCs w:val="24"/>
        </w:rPr>
        <w:tab/>
      </w:r>
      <w:r w:rsidR="00D56929">
        <w:rPr>
          <w:color w:val="262626" w:themeColor="text1" w:themeTint="D9"/>
          <w:sz w:val="24"/>
          <w:szCs w:val="24"/>
        </w:rPr>
        <w:t xml:space="preserve"> ASP.NET, C#</w:t>
      </w:r>
      <w:r w:rsidR="00024263" w:rsidRPr="009A609C">
        <w:rPr>
          <w:color w:val="262626" w:themeColor="text1" w:themeTint="D9"/>
          <w:sz w:val="24"/>
          <w:szCs w:val="24"/>
        </w:rPr>
        <w:t>, VB</w:t>
      </w:r>
      <w:r w:rsidR="00342DCD">
        <w:rPr>
          <w:color w:val="262626" w:themeColor="text1" w:themeTint="D9"/>
          <w:sz w:val="24"/>
          <w:szCs w:val="24"/>
        </w:rPr>
        <w:t xml:space="preserve">. </w:t>
      </w:r>
    </w:p>
    <w:p w:rsidR="00342DCD" w:rsidRDefault="00D71783" w:rsidP="001D55D7">
      <w:pPr>
        <w:pStyle w:val="ListBullet"/>
        <w:rPr>
          <w:color w:val="262626" w:themeColor="text1" w:themeTint="D9"/>
          <w:sz w:val="24"/>
          <w:szCs w:val="24"/>
        </w:rPr>
      </w:pPr>
      <w:r>
        <w:rPr>
          <w:color w:val="262626" w:themeColor="text1" w:themeTint="D9"/>
          <w:sz w:val="24"/>
          <w:szCs w:val="24"/>
        </w:rPr>
        <w:t xml:space="preserve">Programming Languages: </w:t>
      </w:r>
      <w:r w:rsidR="003379C7" w:rsidRPr="009A609C">
        <w:rPr>
          <w:color w:val="262626" w:themeColor="text1" w:themeTint="D9"/>
          <w:sz w:val="24"/>
          <w:szCs w:val="24"/>
        </w:rPr>
        <w:t xml:space="preserve"> </w:t>
      </w:r>
      <w:r w:rsidR="00101B2C" w:rsidRPr="009A609C">
        <w:rPr>
          <w:color w:val="262626" w:themeColor="text1" w:themeTint="D9"/>
          <w:sz w:val="24"/>
          <w:szCs w:val="24"/>
        </w:rPr>
        <w:t>JAVA</w:t>
      </w:r>
      <w:r w:rsidR="00C3187F" w:rsidRPr="009A609C">
        <w:rPr>
          <w:color w:val="262626" w:themeColor="text1" w:themeTint="D9"/>
          <w:sz w:val="24"/>
          <w:szCs w:val="24"/>
        </w:rPr>
        <w:t>, .NET</w:t>
      </w:r>
      <w:r w:rsidR="00101B2C" w:rsidRPr="009A609C">
        <w:rPr>
          <w:color w:val="262626" w:themeColor="text1" w:themeTint="D9"/>
          <w:sz w:val="24"/>
          <w:szCs w:val="24"/>
        </w:rPr>
        <w:t>.</w:t>
      </w:r>
    </w:p>
    <w:p w:rsidR="00342DCD" w:rsidRDefault="009C33C7" w:rsidP="001D55D7">
      <w:pPr>
        <w:pStyle w:val="ListBullet"/>
        <w:rPr>
          <w:color w:val="262626" w:themeColor="text1" w:themeTint="D9"/>
          <w:sz w:val="24"/>
          <w:szCs w:val="24"/>
        </w:rPr>
      </w:pPr>
      <w:r>
        <w:rPr>
          <w:color w:val="262626" w:themeColor="text1" w:themeTint="D9"/>
          <w:sz w:val="24"/>
          <w:szCs w:val="24"/>
        </w:rPr>
        <w:t xml:space="preserve">Web Technologies: </w:t>
      </w:r>
      <w:r w:rsidR="00D57E99">
        <w:rPr>
          <w:color w:val="262626" w:themeColor="text1" w:themeTint="D9"/>
          <w:sz w:val="24"/>
          <w:szCs w:val="24"/>
        </w:rPr>
        <w:tab/>
      </w:r>
      <w:r w:rsidR="00662332">
        <w:rPr>
          <w:color w:val="262626" w:themeColor="text1" w:themeTint="D9"/>
          <w:sz w:val="24"/>
          <w:szCs w:val="24"/>
        </w:rPr>
        <w:t xml:space="preserve">HTML, </w:t>
      </w:r>
      <w:r>
        <w:rPr>
          <w:color w:val="262626" w:themeColor="text1" w:themeTint="D9"/>
          <w:sz w:val="24"/>
          <w:szCs w:val="24"/>
        </w:rPr>
        <w:t>JSP</w:t>
      </w:r>
      <w:r w:rsidR="00662332">
        <w:rPr>
          <w:color w:val="262626" w:themeColor="text1" w:themeTint="D9"/>
          <w:sz w:val="24"/>
          <w:szCs w:val="24"/>
        </w:rPr>
        <w:t xml:space="preserve"> and</w:t>
      </w:r>
      <w:r w:rsidR="003379C7" w:rsidRPr="009A609C">
        <w:rPr>
          <w:color w:val="262626" w:themeColor="text1" w:themeTint="D9"/>
          <w:sz w:val="24"/>
          <w:szCs w:val="24"/>
        </w:rPr>
        <w:t xml:space="preserve"> Java Script</w:t>
      </w:r>
      <w:r w:rsidR="00F658DD" w:rsidRPr="009A609C">
        <w:rPr>
          <w:color w:val="262626" w:themeColor="text1" w:themeTint="D9"/>
          <w:sz w:val="24"/>
          <w:szCs w:val="24"/>
        </w:rPr>
        <w:t xml:space="preserve">. </w:t>
      </w:r>
    </w:p>
    <w:p w:rsidR="00342DCD" w:rsidRDefault="003379C7" w:rsidP="001D55D7">
      <w:pPr>
        <w:pStyle w:val="ListBullet"/>
        <w:rPr>
          <w:color w:val="262626" w:themeColor="text1" w:themeTint="D9"/>
          <w:sz w:val="24"/>
          <w:szCs w:val="24"/>
        </w:rPr>
      </w:pPr>
      <w:r w:rsidRPr="009A609C">
        <w:rPr>
          <w:color w:val="262626" w:themeColor="text1" w:themeTint="D9"/>
          <w:sz w:val="24"/>
          <w:szCs w:val="24"/>
        </w:rPr>
        <w:t>Editor and IDE:</w:t>
      </w:r>
      <w:r w:rsidR="00D57E99">
        <w:rPr>
          <w:color w:val="262626" w:themeColor="text1" w:themeTint="D9"/>
          <w:sz w:val="24"/>
          <w:szCs w:val="24"/>
        </w:rPr>
        <w:tab/>
      </w:r>
      <w:r w:rsidR="00D57E99">
        <w:rPr>
          <w:color w:val="262626" w:themeColor="text1" w:themeTint="D9"/>
          <w:sz w:val="24"/>
          <w:szCs w:val="24"/>
        </w:rPr>
        <w:tab/>
      </w:r>
      <w:r w:rsidRPr="009A609C">
        <w:rPr>
          <w:color w:val="262626" w:themeColor="text1" w:themeTint="D9"/>
          <w:sz w:val="24"/>
          <w:szCs w:val="24"/>
        </w:rPr>
        <w:t xml:space="preserve"> Micr</w:t>
      </w:r>
      <w:r w:rsidR="00374D07">
        <w:rPr>
          <w:color w:val="262626" w:themeColor="text1" w:themeTint="D9"/>
          <w:sz w:val="24"/>
          <w:szCs w:val="24"/>
        </w:rPr>
        <w:t>osoft Visual Studio 2015</w:t>
      </w:r>
      <w:r w:rsidR="00B725D4">
        <w:rPr>
          <w:color w:val="262626" w:themeColor="text1" w:themeTint="D9"/>
          <w:sz w:val="24"/>
          <w:szCs w:val="24"/>
        </w:rPr>
        <w:t>.</w:t>
      </w:r>
    </w:p>
    <w:p w:rsidR="00C846CA" w:rsidRPr="00C879FE" w:rsidRDefault="0065229F" w:rsidP="00C879FE">
      <w:pPr>
        <w:pStyle w:val="ListBullet"/>
        <w:rPr>
          <w:color w:val="262626" w:themeColor="text1" w:themeTint="D9"/>
          <w:sz w:val="24"/>
          <w:szCs w:val="24"/>
        </w:rPr>
      </w:pPr>
      <w:r w:rsidRPr="009A609C">
        <w:rPr>
          <w:color w:val="262626" w:themeColor="text1" w:themeTint="D9"/>
          <w:sz w:val="24"/>
          <w:szCs w:val="24"/>
        </w:rPr>
        <w:t xml:space="preserve">Databases: </w:t>
      </w:r>
      <w:r w:rsidR="00D57E99">
        <w:rPr>
          <w:color w:val="262626" w:themeColor="text1" w:themeTint="D9"/>
          <w:sz w:val="24"/>
          <w:szCs w:val="24"/>
        </w:rPr>
        <w:tab/>
      </w:r>
      <w:r w:rsidR="00D57E99">
        <w:rPr>
          <w:color w:val="262626" w:themeColor="text1" w:themeTint="D9"/>
          <w:sz w:val="24"/>
          <w:szCs w:val="24"/>
        </w:rPr>
        <w:tab/>
      </w:r>
      <w:r w:rsidR="00D57E99">
        <w:rPr>
          <w:color w:val="262626" w:themeColor="text1" w:themeTint="D9"/>
          <w:sz w:val="24"/>
          <w:szCs w:val="24"/>
        </w:rPr>
        <w:tab/>
      </w:r>
      <w:r w:rsidRPr="009A609C">
        <w:rPr>
          <w:color w:val="262626" w:themeColor="text1" w:themeTint="D9"/>
          <w:sz w:val="24"/>
          <w:szCs w:val="24"/>
        </w:rPr>
        <w:t xml:space="preserve">SQL Server </w:t>
      </w:r>
      <w:r w:rsidR="003379C7" w:rsidRPr="009A609C">
        <w:rPr>
          <w:color w:val="262626" w:themeColor="text1" w:themeTint="D9"/>
          <w:sz w:val="24"/>
          <w:szCs w:val="24"/>
        </w:rPr>
        <w:t>2008</w:t>
      </w:r>
      <w:r w:rsidR="00F658DD" w:rsidRPr="009A609C">
        <w:rPr>
          <w:color w:val="262626" w:themeColor="text1" w:themeTint="D9"/>
          <w:sz w:val="24"/>
          <w:szCs w:val="24"/>
        </w:rPr>
        <w:t>, My</w:t>
      </w:r>
      <w:r w:rsidRPr="009A609C">
        <w:rPr>
          <w:color w:val="262626" w:themeColor="text1" w:themeTint="D9"/>
          <w:sz w:val="24"/>
          <w:szCs w:val="24"/>
        </w:rPr>
        <w:t>-SQL</w:t>
      </w:r>
      <w:r w:rsidR="00AC1ED1">
        <w:rPr>
          <w:color w:val="262626" w:themeColor="text1" w:themeTint="D9"/>
          <w:sz w:val="24"/>
          <w:szCs w:val="24"/>
        </w:rPr>
        <w:t>, LINQ.</w:t>
      </w:r>
    </w:p>
    <w:p w:rsidR="00C846CA" w:rsidRDefault="00AC1ED1" w:rsidP="000C0EEA">
      <w:pPr>
        <w:pStyle w:val="ListBullet"/>
        <w:rPr>
          <w:color w:val="262626" w:themeColor="text1" w:themeTint="D9"/>
          <w:sz w:val="24"/>
          <w:szCs w:val="24"/>
        </w:rPr>
      </w:pPr>
      <w:r>
        <w:rPr>
          <w:color w:val="262626" w:themeColor="text1" w:themeTint="D9"/>
          <w:sz w:val="24"/>
          <w:szCs w:val="24"/>
        </w:rPr>
        <w:t>Frameworks:</w:t>
      </w:r>
      <w:r w:rsidR="00D57E99">
        <w:rPr>
          <w:color w:val="262626" w:themeColor="text1" w:themeTint="D9"/>
          <w:sz w:val="24"/>
          <w:szCs w:val="24"/>
        </w:rPr>
        <w:tab/>
      </w:r>
      <w:r w:rsidR="00D57E99">
        <w:rPr>
          <w:color w:val="262626" w:themeColor="text1" w:themeTint="D9"/>
          <w:sz w:val="24"/>
          <w:szCs w:val="24"/>
        </w:rPr>
        <w:tab/>
      </w:r>
      <w:r>
        <w:rPr>
          <w:color w:val="262626" w:themeColor="text1" w:themeTint="D9"/>
          <w:sz w:val="24"/>
          <w:szCs w:val="24"/>
        </w:rPr>
        <w:t xml:space="preserve"> Entity Framework, Bootstrap.</w:t>
      </w:r>
    </w:p>
    <w:p w:rsidR="00691590" w:rsidRPr="00691590" w:rsidRDefault="00BC4BA6" w:rsidP="00691590">
      <w:pPr>
        <w:pStyle w:val="Heading1"/>
        <w:rPr>
          <w:color w:val="262626" w:themeColor="text1" w:themeTint="D9"/>
        </w:rPr>
      </w:pPr>
      <w:r>
        <w:rPr>
          <w:color w:val="262626" w:themeColor="text1" w:themeTint="D9"/>
        </w:rPr>
        <w:t>Soft</w:t>
      </w:r>
      <w:r w:rsidR="00691590">
        <w:rPr>
          <w:color w:val="262626" w:themeColor="text1" w:themeTint="D9"/>
        </w:rPr>
        <w:t xml:space="preserve"> Skills</w:t>
      </w:r>
    </w:p>
    <w:p w:rsidR="00691590" w:rsidRPr="00691590" w:rsidRDefault="00691590" w:rsidP="00691590">
      <w:pPr>
        <w:pStyle w:val="ListBullet"/>
        <w:rPr>
          <w:color w:val="262626" w:themeColor="text1" w:themeTint="D9"/>
          <w:sz w:val="24"/>
          <w:szCs w:val="24"/>
        </w:rPr>
      </w:pPr>
      <w:r>
        <w:rPr>
          <w:color w:val="262626" w:themeColor="text1" w:themeTint="D9"/>
          <w:sz w:val="24"/>
          <w:szCs w:val="24"/>
        </w:rPr>
        <w:t>Time Management, Teamwork, Interpersonal Skills ,Communication</w:t>
      </w:r>
    </w:p>
    <w:p w:rsidR="001B29CF" w:rsidRDefault="004E3A31" w:rsidP="003379C7">
      <w:pPr>
        <w:pStyle w:val="Heading1"/>
        <w:rPr>
          <w:color w:val="262626" w:themeColor="text1" w:themeTint="D9"/>
        </w:rPr>
      </w:pPr>
      <w:r w:rsidRPr="004738FF">
        <w:rPr>
          <w:color w:val="262626" w:themeColor="text1" w:themeTint="D9"/>
        </w:rPr>
        <w:t>PROJECTS</w:t>
      </w:r>
    </w:p>
    <w:p w:rsidR="002C4B59" w:rsidRPr="00022057" w:rsidRDefault="002C4B59" w:rsidP="003379C7">
      <w:pPr>
        <w:pStyle w:val="Heading1"/>
        <w:rPr>
          <w:color w:val="262626" w:themeColor="text1" w:themeTint="D9"/>
          <w:sz w:val="26"/>
          <w:szCs w:val="26"/>
        </w:rPr>
      </w:pPr>
      <w:r w:rsidRPr="00022057">
        <w:rPr>
          <w:color w:val="262626" w:themeColor="text1" w:themeTint="D9"/>
          <w:sz w:val="26"/>
          <w:szCs w:val="26"/>
        </w:rPr>
        <w:t>Camera Reading For Blind People</w:t>
      </w:r>
    </w:p>
    <w:p w:rsidR="002C4B59" w:rsidRDefault="002C4B59" w:rsidP="003379C7">
      <w:pPr>
        <w:pStyle w:val="ListBullet"/>
        <w:rPr>
          <w:color w:val="262626" w:themeColor="text1" w:themeTint="D9"/>
          <w:sz w:val="24"/>
          <w:szCs w:val="24"/>
        </w:rPr>
      </w:pPr>
      <w:r w:rsidRPr="009A609C">
        <w:rPr>
          <w:color w:val="262626" w:themeColor="text1" w:themeTint="D9"/>
          <w:sz w:val="24"/>
          <w:szCs w:val="24"/>
        </w:rPr>
        <w:t xml:space="preserve">Duration: </w:t>
      </w:r>
      <w:r w:rsidR="00D80A32">
        <w:rPr>
          <w:color w:val="262626" w:themeColor="text1" w:themeTint="D9"/>
          <w:sz w:val="24"/>
          <w:szCs w:val="24"/>
        </w:rPr>
        <w:t>9</w:t>
      </w:r>
      <w:r w:rsidRPr="009A609C">
        <w:rPr>
          <w:color w:val="262626" w:themeColor="text1" w:themeTint="D9"/>
          <w:sz w:val="24"/>
          <w:szCs w:val="24"/>
        </w:rPr>
        <w:t>0 days</w:t>
      </w:r>
    </w:p>
    <w:p w:rsidR="002C4B59" w:rsidRDefault="002C4B59" w:rsidP="002C4B59">
      <w:pPr>
        <w:pStyle w:val="ListBullet"/>
        <w:rPr>
          <w:color w:val="262626" w:themeColor="text1" w:themeTint="D9"/>
          <w:sz w:val="24"/>
          <w:szCs w:val="24"/>
        </w:rPr>
      </w:pPr>
      <w:r>
        <w:rPr>
          <w:color w:val="262626" w:themeColor="text1" w:themeTint="D9"/>
          <w:sz w:val="24"/>
          <w:szCs w:val="24"/>
        </w:rPr>
        <w:t>Language Used: Java and XML</w:t>
      </w:r>
    </w:p>
    <w:p w:rsidR="002C4B59" w:rsidRDefault="002C4B59" w:rsidP="002C4B59">
      <w:pPr>
        <w:pStyle w:val="ListBullet"/>
        <w:rPr>
          <w:color w:val="262626" w:themeColor="text1" w:themeTint="D9"/>
          <w:sz w:val="24"/>
          <w:szCs w:val="24"/>
        </w:rPr>
      </w:pPr>
      <w:r w:rsidRPr="002C4B59">
        <w:rPr>
          <w:color w:val="262626" w:themeColor="text1" w:themeTint="D9"/>
          <w:sz w:val="24"/>
          <w:szCs w:val="24"/>
        </w:rPr>
        <w:t>Platform</w:t>
      </w:r>
      <w:r>
        <w:rPr>
          <w:color w:val="262626" w:themeColor="text1" w:themeTint="D9"/>
          <w:sz w:val="24"/>
          <w:szCs w:val="24"/>
        </w:rPr>
        <w:t>: Android Studio</w:t>
      </w:r>
    </w:p>
    <w:p w:rsidR="003C2811" w:rsidRPr="00461256" w:rsidRDefault="002C4B59" w:rsidP="003A74A5">
      <w:pPr>
        <w:pStyle w:val="ListBullet"/>
        <w:rPr>
          <w:color w:val="262626" w:themeColor="text1" w:themeTint="D9"/>
          <w:sz w:val="24"/>
          <w:szCs w:val="24"/>
        </w:rPr>
      </w:pPr>
      <w:r w:rsidRPr="002C4B59">
        <w:rPr>
          <w:rFonts w:eastAsiaTheme="minorHAnsi"/>
          <w:bCs/>
          <w:color w:val="000000"/>
          <w:sz w:val="24"/>
          <w:szCs w:val="24"/>
        </w:rPr>
        <w:t>The objective is to develop user friendly application which performs conversion of image into editable and searchable data. The OCR takes image as the input, gets text from that image and then converts it into editable document. This system can be useful in various applications like banking, legal industry, and other industries. It is mainly designed to save time and labor cost.</w:t>
      </w:r>
    </w:p>
    <w:p w:rsidR="00461256" w:rsidRPr="003E59AD" w:rsidRDefault="00461256" w:rsidP="00461256">
      <w:pPr>
        <w:pStyle w:val="ListBullet"/>
        <w:numPr>
          <w:ilvl w:val="0"/>
          <w:numId w:val="0"/>
        </w:numPr>
        <w:ind w:left="216"/>
        <w:rPr>
          <w:color w:val="262626" w:themeColor="text1" w:themeTint="D9"/>
          <w:sz w:val="24"/>
          <w:szCs w:val="24"/>
        </w:rPr>
      </w:pPr>
    </w:p>
    <w:p w:rsidR="004E3A31" w:rsidRPr="009A609C" w:rsidRDefault="0065229F" w:rsidP="003A74A5">
      <w:pPr>
        <w:pStyle w:val="Heading3"/>
        <w:rPr>
          <w:b/>
          <w:color w:val="262626" w:themeColor="text1" w:themeTint="D9"/>
          <w:sz w:val="26"/>
          <w:szCs w:val="26"/>
        </w:rPr>
      </w:pPr>
      <w:r w:rsidRPr="009A609C">
        <w:rPr>
          <w:b/>
          <w:color w:val="262626" w:themeColor="text1" w:themeTint="D9"/>
          <w:sz w:val="26"/>
          <w:szCs w:val="26"/>
        </w:rPr>
        <w:lastRenderedPageBreak/>
        <w:t>Institut</w:t>
      </w:r>
      <w:r w:rsidR="004E3A31" w:rsidRPr="009A609C">
        <w:rPr>
          <w:b/>
          <w:color w:val="262626" w:themeColor="text1" w:themeTint="D9"/>
          <w:sz w:val="26"/>
          <w:szCs w:val="26"/>
        </w:rPr>
        <w:t>e Management System</w:t>
      </w:r>
    </w:p>
    <w:p w:rsidR="004E3A31" w:rsidRPr="009A609C" w:rsidRDefault="004E3A31" w:rsidP="00D642BC">
      <w:pPr>
        <w:pStyle w:val="ListBullet"/>
        <w:rPr>
          <w:color w:val="262626" w:themeColor="text1" w:themeTint="D9"/>
          <w:sz w:val="24"/>
          <w:szCs w:val="24"/>
        </w:rPr>
      </w:pPr>
      <w:r w:rsidRPr="009A609C">
        <w:rPr>
          <w:color w:val="262626" w:themeColor="text1" w:themeTint="D9"/>
          <w:sz w:val="24"/>
          <w:szCs w:val="24"/>
        </w:rPr>
        <w:t xml:space="preserve">Duration: </w:t>
      </w:r>
      <w:r w:rsidR="00D71783">
        <w:rPr>
          <w:color w:val="262626" w:themeColor="text1" w:themeTint="D9"/>
          <w:sz w:val="24"/>
          <w:szCs w:val="24"/>
        </w:rPr>
        <w:t>3</w:t>
      </w:r>
      <w:r w:rsidR="00187F14" w:rsidRPr="009A609C">
        <w:rPr>
          <w:color w:val="262626" w:themeColor="text1" w:themeTint="D9"/>
          <w:sz w:val="24"/>
          <w:szCs w:val="24"/>
        </w:rPr>
        <w:t>0 days</w:t>
      </w:r>
    </w:p>
    <w:p w:rsidR="004E3A31" w:rsidRPr="009A609C" w:rsidRDefault="004E3A31" w:rsidP="00D642BC">
      <w:pPr>
        <w:pStyle w:val="ListBullet"/>
        <w:rPr>
          <w:color w:val="262626" w:themeColor="text1" w:themeTint="D9"/>
          <w:sz w:val="24"/>
          <w:szCs w:val="24"/>
        </w:rPr>
      </w:pPr>
      <w:r w:rsidRPr="009A609C">
        <w:rPr>
          <w:color w:val="262626" w:themeColor="text1" w:themeTint="D9"/>
          <w:sz w:val="24"/>
          <w:szCs w:val="24"/>
        </w:rPr>
        <w:t>Language Used:</w:t>
      </w:r>
      <w:r w:rsidR="00187F14" w:rsidRPr="009A609C">
        <w:rPr>
          <w:color w:val="262626" w:themeColor="text1" w:themeTint="D9"/>
          <w:sz w:val="24"/>
          <w:szCs w:val="24"/>
        </w:rPr>
        <w:t xml:space="preserve"> C#(Windows Based Application)</w:t>
      </w:r>
    </w:p>
    <w:p w:rsidR="004E3A31" w:rsidRPr="009A609C" w:rsidRDefault="004E3A31" w:rsidP="00D642BC">
      <w:pPr>
        <w:pStyle w:val="ListBullet"/>
        <w:rPr>
          <w:color w:val="262626" w:themeColor="text1" w:themeTint="D9"/>
          <w:sz w:val="24"/>
          <w:szCs w:val="24"/>
        </w:rPr>
      </w:pPr>
      <w:r w:rsidRPr="009A609C">
        <w:rPr>
          <w:color w:val="262626" w:themeColor="text1" w:themeTint="D9"/>
          <w:sz w:val="24"/>
          <w:szCs w:val="24"/>
        </w:rPr>
        <w:t>Database:</w:t>
      </w:r>
      <w:r w:rsidR="0065229F" w:rsidRPr="009A609C">
        <w:rPr>
          <w:color w:val="262626" w:themeColor="text1" w:themeTint="D9"/>
          <w:sz w:val="24"/>
          <w:szCs w:val="24"/>
        </w:rPr>
        <w:t xml:space="preserve"> My-SQL</w:t>
      </w:r>
    </w:p>
    <w:p w:rsidR="0065229F" w:rsidRPr="00D75D53" w:rsidRDefault="00F658DD" w:rsidP="00C40A5B">
      <w:pPr>
        <w:pStyle w:val="ListBullet"/>
        <w:jc w:val="both"/>
        <w:rPr>
          <w:color w:val="262626" w:themeColor="text1" w:themeTint="D9"/>
        </w:rPr>
      </w:pPr>
      <w:r w:rsidRPr="009A609C">
        <w:rPr>
          <w:color w:val="262626" w:themeColor="text1" w:themeTint="D9"/>
          <w:sz w:val="24"/>
          <w:szCs w:val="24"/>
        </w:rPr>
        <w:t>Institute</w:t>
      </w:r>
      <w:r w:rsidR="00101B2C" w:rsidRPr="009A609C">
        <w:rPr>
          <w:color w:val="262626" w:themeColor="text1" w:themeTint="D9"/>
          <w:sz w:val="24"/>
          <w:szCs w:val="24"/>
        </w:rPr>
        <w:t xml:space="preserve"> </w:t>
      </w:r>
      <w:r w:rsidRPr="009A609C">
        <w:rPr>
          <w:color w:val="262626" w:themeColor="text1" w:themeTint="D9"/>
          <w:sz w:val="24"/>
          <w:szCs w:val="24"/>
        </w:rPr>
        <w:t>Management</w:t>
      </w:r>
      <w:r w:rsidR="00101B2C" w:rsidRPr="009A609C">
        <w:rPr>
          <w:color w:val="262626" w:themeColor="text1" w:themeTint="D9"/>
          <w:sz w:val="24"/>
          <w:szCs w:val="24"/>
        </w:rPr>
        <w:t xml:space="preserve"> System is extremely important to manage Multiple Department from a </w:t>
      </w:r>
      <w:r w:rsidRPr="009A609C">
        <w:rPr>
          <w:color w:val="262626" w:themeColor="text1" w:themeTint="D9"/>
          <w:sz w:val="24"/>
          <w:szCs w:val="24"/>
        </w:rPr>
        <w:t>Single</w:t>
      </w:r>
      <w:r w:rsidR="00101B2C" w:rsidRPr="009A609C">
        <w:rPr>
          <w:color w:val="262626" w:themeColor="text1" w:themeTint="D9"/>
          <w:sz w:val="24"/>
          <w:szCs w:val="24"/>
        </w:rPr>
        <w:t xml:space="preserve"> Computer also Total </w:t>
      </w:r>
      <w:r w:rsidRPr="009A609C">
        <w:rPr>
          <w:color w:val="262626" w:themeColor="text1" w:themeTint="D9"/>
          <w:sz w:val="24"/>
          <w:szCs w:val="24"/>
        </w:rPr>
        <w:t>Computerized</w:t>
      </w:r>
      <w:r w:rsidR="00101B2C" w:rsidRPr="009A609C">
        <w:rPr>
          <w:color w:val="262626" w:themeColor="text1" w:themeTint="D9"/>
          <w:sz w:val="24"/>
          <w:szCs w:val="24"/>
        </w:rPr>
        <w:t xml:space="preserve"> and Cost Effective. Reduce the Wastage of Time and Paper Work.</w:t>
      </w:r>
    </w:p>
    <w:p w:rsidR="00101B2C" w:rsidRPr="004738FF" w:rsidRDefault="00C27BB5" w:rsidP="00C27BB5">
      <w:pPr>
        <w:pStyle w:val="Heading1"/>
        <w:rPr>
          <w:color w:val="262626" w:themeColor="text1" w:themeTint="D9"/>
        </w:rPr>
      </w:pPr>
      <w:r w:rsidRPr="004738FF">
        <w:rPr>
          <w:color w:val="262626" w:themeColor="text1" w:themeTint="D9"/>
        </w:rPr>
        <w:t>Extra-Curricular Activities</w:t>
      </w:r>
    </w:p>
    <w:p w:rsidR="00D907C0" w:rsidRDefault="00D907C0" w:rsidP="00D907C0">
      <w:pPr>
        <w:pStyle w:val="ListBullet"/>
        <w:rPr>
          <w:color w:val="262626" w:themeColor="text1" w:themeTint="D9"/>
          <w:sz w:val="24"/>
          <w:szCs w:val="24"/>
        </w:rPr>
      </w:pPr>
      <w:r>
        <w:rPr>
          <w:color w:val="262626" w:themeColor="text1" w:themeTint="D9"/>
          <w:sz w:val="24"/>
          <w:szCs w:val="24"/>
        </w:rPr>
        <w:t>Secured First Prize in</w:t>
      </w:r>
      <w:r w:rsidRPr="0034007E">
        <w:rPr>
          <w:color w:val="262626" w:themeColor="text1" w:themeTint="D9"/>
          <w:sz w:val="24"/>
          <w:szCs w:val="24"/>
        </w:rPr>
        <w:t xml:space="preserve"> </w:t>
      </w:r>
      <w:r>
        <w:rPr>
          <w:color w:val="262626" w:themeColor="text1" w:themeTint="D9"/>
          <w:sz w:val="24"/>
          <w:szCs w:val="24"/>
        </w:rPr>
        <w:t>“</w:t>
      </w:r>
      <w:r w:rsidRPr="0034007E">
        <w:rPr>
          <w:color w:val="262626" w:themeColor="text1" w:themeTint="D9"/>
          <w:sz w:val="24"/>
          <w:szCs w:val="24"/>
        </w:rPr>
        <w:t>Blog Competition</w:t>
      </w:r>
      <w:r>
        <w:rPr>
          <w:color w:val="262626" w:themeColor="text1" w:themeTint="D9"/>
          <w:sz w:val="24"/>
          <w:szCs w:val="24"/>
        </w:rPr>
        <w:t>”</w:t>
      </w:r>
    </w:p>
    <w:p w:rsidR="00D907C0" w:rsidRPr="00D907C0" w:rsidRDefault="00D907C0" w:rsidP="00D907C0">
      <w:pPr>
        <w:pStyle w:val="ListBullet"/>
        <w:rPr>
          <w:color w:val="262626" w:themeColor="text1" w:themeTint="D9"/>
          <w:sz w:val="24"/>
          <w:szCs w:val="24"/>
        </w:rPr>
      </w:pPr>
      <w:r>
        <w:rPr>
          <w:color w:val="262626" w:themeColor="text1" w:themeTint="D9"/>
          <w:sz w:val="24"/>
          <w:szCs w:val="24"/>
        </w:rPr>
        <w:t>Got First Prize in</w:t>
      </w:r>
      <w:r w:rsidRPr="0034007E">
        <w:rPr>
          <w:color w:val="262626" w:themeColor="text1" w:themeTint="D9"/>
          <w:sz w:val="24"/>
          <w:szCs w:val="24"/>
        </w:rPr>
        <w:t xml:space="preserve"> </w:t>
      </w:r>
      <w:r>
        <w:rPr>
          <w:color w:val="262626" w:themeColor="text1" w:themeTint="D9"/>
          <w:sz w:val="24"/>
          <w:szCs w:val="24"/>
        </w:rPr>
        <w:t>“</w:t>
      </w:r>
      <w:r w:rsidRPr="0034007E">
        <w:rPr>
          <w:color w:val="262626" w:themeColor="text1" w:themeTint="D9"/>
          <w:sz w:val="24"/>
          <w:szCs w:val="24"/>
        </w:rPr>
        <w:t>Web Designing</w:t>
      </w:r>
      <w:r>
        <w:rPr>
          <w:color w:val="262626" w:themeColor="text1" w:themeTint="D9"/>
          <w:sz w:val="24"/>
          <w:szCs w:val="24"/>
        </w:rPr>
        <w:t>”</w:t>
      </w:r>
    </w:p>
    <w:p w:rsidR="00C27BB5" w:rsidRDefault="00D907C0" w:rsidP="00D907C0">
      <w:pPr>
        <w:pStyle w:val="ListBullet"/>
        <w:rPr>
          <w:color w:val="262626" w:themeColor="text1" w:themeTint="D9"/>
          <w:sz w:val="24"/>
          <w:szCs w:val="24"/>
        </w:rPr>
      </w:pPr>
      <w:r>
        <w:rPr>
          <w:color w:val="262626" w:themeColor="text1" w:themeTint="D9"/>
          <w:sz w:val="24"/>
          <w:szCs w:val="24"/>
        </w:rPr>
        <w:t>Being part of Winner team in</w:t>
      </w:r>
      <w:r w:rsidR="00637612" w:rsidRPr="0034007E">
        <w:rPr>
          <w:color w:val="262626" w:themeColor="text1" w:themeTint="D9"/>
          <w:sz w:val="24"/>
          <w:szCs w:val="24"/>
        </w:rPr>
        <w:t xml:space="preserve"> cricket </w:t>
      </w:r>
      <w:r w:rsidR="00C40A5B" w:rsidRPr="0034007E">
        <w:rPr>
          <w:color w:val="262626" w:themeColor="text1" w:themeTint="D9"/>
          <w:sz w:val="24"/>
          <w:szCs w:val="24"/>
        </w:rPr>
        <w:t>tournaments</w:t>
      </w:r>
      <w:r w:rsidR="00732DE3" w:rsidRPr="0034007E">
        <w:rPr>
          <w:color w:val="262626" w:themeColor="text1" w:themeTint="D9"/>
          <w:sz w:val="24"/>
          <w:szCs w:val="24"/>
        </w:rPr>
        <w:t>.</w:t>
      </w:r>
    </w:p>
    <w:p w:rsidR="000F7BDB" w:rsidRPr="00461EF7" w:rsidRDefault="00D907C0" w:rsidP="00461EF7">
      <w:pPr>
        <w:pStyle w:val="ListBullet"/>
        <w:rPr>
          <w:color w:val="262626" w:themeColor="text1" w:themeTint="D9"/>
          <w:sz w:val="24"/>
          <w:szCs w:val="24"/>
        </w:rPr>
      </w:pPr>
      <w:r w:rsidRPr="0034007E">
        <w:rPr>
          <w:color w:val="262626" w:themeColor="text1" w:themeTint="D9"/>
          <w:sz w:val="24"/>
          <w:szCs w:val="24"/>
        </w:rPr>
        <w:t>Take an active participation in blood donation camp.</w:t>
      </w:r>
    </w:p>
    <w:p w:rsidR="00FB6B83" w:rsidRPr="004738FF" w:rsidRDefault="00712820" w:rsidP="00F64665">
      <w:pPr>
        <w:pStyle w:val="Heading1"/>
        <w:rPr>
          <w:color w:val="262626" w:themeColor="text1" w:themeTint="D9"/>
        </w:rPr>
      </w:pPr>
      <w:r w:rsidRPr="004738FF">
        <w:rPr>
          <w:color w:val="262626" w:themeColor="text1" w:themeTint="D9"/>
        </w:rPr>
        <w:t>Personal Quality</w:t>
      </w:r>
    </w:p>
    <w:p w:rsidR="00712820" w:rsidRPr="00772512" w:rsidRDefault="005C37A7" w:rsidP="00712820">
      <w:pPr>
        <w:pStyle w:val="ListBullet"/>
        <w:rPr>
          <w:color w:val="262626" w:themeColor="text1" w:themeTint="D9"/>
          <w:sz w:val="24"/>
          <w:szCs w:val="24"/>
        </w:rPr>
      </w:pPr>
      <w:r w:rsidRPr="00772512">
        <w:rPr>
          <w:color w:val="262626" w:themeColor="text1" w:themeTint="D9"/>
          <w:sz w:val="24"/>
          <w:szCs w:val="24"/>
        </w:rPr>
        <w:t>Motivational</w:t>
      </w:r>
      <w:r w:rsidR="00712820" w:rsidRPr="00772512">
        <w:rPr>
          <w:color w:val="262626" w:themeColor="text1" w:themeTint="D9"/>
          <w:sz w:val="24"/>
          <w:szCs w:val="24"/>
        </w:rPr>
        <w:t xml:space="preserve"> and leadership skills.</w:t>
      </w:r>
    </w:p>
    <w:p w:rsidR="00FB6B83" w:rsidRPr="00220A5A" w:rsidRDefault="005C2945" w:rsidP="00F64665">
      <w:pPr>
        <w:pStyle w:val="ListBullet"/>
        <w:rPr>
          <w:color w:val="262626" w:themeColor="text1" w:themeTint="D9"/>
        </w:rPr>
      </w:pPr>
      <w:r w:rsidRPr="00772512">
        <w:rPr>
          <w:color w:val="262626" w:themeColor="text1" w:themeTint="D9"/>
          <w:sz w:val="24"/>
          <w:szCs w:val="24"/>
        </w:rPr>
        <w:t>Politeness and Honesty</w:t>
      </w:r>
      <w:r w:rsidR="009D02F1" w:rsidRPr="00772512">
        <w:rPr>
          <w:color w:val="262626" w:themeColor="text1" w:themeTint="D9"/>
          <w:sz w:val="24"/>
          <w:szCs w:val="24"/>
        </w:rPr>
        <w:t>.</w:t>
      </w:r>
    </w:p>
    <w:p w:rsidR="00676740" w:rsidRPr="00AB0FF1" w:rsidRDefault="00220A5A" w:rsidP="00AB0FF1">
      <w:pPr>
        <w:pStyle w:val="ListBullet"/>
        <w:rPr>
          <w:color w:val="262626" w:themeColor="text1" w:themeTint="D9"/>
        </w:rPr>
      </w:pPr>
      <w:r>
        <w:rPr>
          <w:color w:val="262626" w:themeColor="text1" w:themeTint="D9"/>
          <w:sz w:val="24"/>
          <w:szCs w:val="24"/>
        </w:rPr>
        <w:t>Keep to learn new things and work.</w:t>
      </w:r>
    </w:p>
    <w:p w:rsidR="00676740" w:rsidRPr="004738FF" w:rsidRDefault="00676740" w:rsidP="00676740">
      <w:pPr>
        <w:pStyle w:val="Heading1"/>
        <w:rPr>
          <w:color w:val="262626" w:themeColor="text1" w:themeTint="D9"/>
        </w:rPr>
      </w:pPr>
      <w:r>
        <w:rPr>
          <w:color w:val="262626" w:themeColor="text1" w:themeTint="D9"/>
        </w:rPr>
        <w:t>Blogs and Websites</w:t>
      </w:r>
    </w:p>
    <w:p w:rsidR="003E6E4A" w:rsidRPr="003E6E4A" w:rsidRDefault="00676740" w:rsidP="00AD5A3A">
      <w:pPr>
        <w:pStyle w:val="ListBullet"/>
        <w:jc w:val="both"/>
        <w:rPr>
          <w:color w:val="262626" w:themeColor="text1" w:themeTint="D9"/>
          <w:sz w:val="24"/>
          <w:szCs w:val="24"/>
        </w:rPr>
      </w:pPr>
      <w:r w:rsidRPr="003E6E4A">
        <w:rPr>
          <w:color w:val="262626" w:themeColor="text1" w:themeTint="D9"/>
          <w:sz w:val="24"/>
          <w:szCs w:val="24"/>
        </w:rPr>
        <w:t xml:space="preserve">The blog name </w:t>
      </w:r>
      <w:hyperlink r:id="rId9" w:history="1">
        <w:r w:rsidRPr="003E6E4A">
          <w:rPr>
            <w:rStyle w:val="Hyperlink"/>
            <w:sz w:val="24"/>
            <w:szCs w:val="24"/>
          </w:rPr>
          <w:t>Technologies for People With Disability</w:t>
        </w:r>
      </w:hyperlink>
      <w:r w:rsidR="00AD5A3A" w:rsidRPr="003E6E4A">
        <w:rPr>
          <w:color w:val="262626" w:themeColor="text1" w:themeTint="D9"/>
          <w:sz w:val="24"/>
          <w:szCs w:val="24"/>
        </w:rPr>
        <w:t>, in which describes the technologies to creates for those peoples who are physically disabled.</w:t>
      </w:r>
    </w:p>
    <w:p w:rsidR="00AB0FF1" w:rsidRPr="003E6E4A" w:rsidRDefault="003E6E4A" w:rsidP="00AD5A3A">
      <w:pPr>
        <w:pStyle w:val="ListBullet"/>
        <w:jc w:val="both"/>
        <w:rPr>
          <w:color w:val="262626" w:themeColor="text1" w:themeTint="D9"/>
          <w:sz w:val="24"/>
          <w:szCs w:val="24"/>
        </w:rPr>
      </w:pPr>
      <w:r w:rsidRPr="003E6E4A">
        <w:rPr>
          <w:sz w:val="24"/>
          <w:szCs w:val="24"/>
        </w:rPr>
        <w:t xml:space="preserve"> </w:t>
      </w:r>
      <w:r w:rsidR="00AD5A3A" w:rsidRPr="003E6E4A">
        <w:rPr>
          <w:sz w:val="24"/>
          <w:szCs w:val="24"/>
        </w:rPr>
        <w:t xml:space="preserve">I have been created more than 150 mini projects on </w:t>
      </w:r>
    </w:p>
    <w:p w:rsidR="00AD5A3A" w:rsidRPr="003E6E4A" w:rsidRDefault="00AD5A3A" w:rsidP="00AB0FF1">
      <w:pPr>
        <w:pStyle w:val="ListBullet"/>
        <w:numPr>
          <w:ilvl w:val="0"/>
          <w:numId w:val="30"/>
        </w:numPr>
        <w:jc w:val="both"/>
        <w:rPr>
          <w:color w:val="262626" w:themeColor="text1" w:themeTint="D9"/>
          <w:sz w:val="24"/>
          <w:szCs w:val="24"/>
        </w:rPr>
      </w:pPr>
      <w:r w:rsidRPr="003E6E4A">
        <w:rPr>
          <w:sz w:val="24"/>
          <w:szCs w:val="24"/>
        </w:rPr>
        <w:t>C#, VB</w:t>
      </w:r>
      <w:r w:rsidR="004A7241" w:rsidRPr="003E6E4A">
        <w:rPr>
          <w:sz w:val="24"/>
          <w:szCs w:val="24"/>
        </w:rPr>
        <w:t>, ASP</w:t>
      </w:r>
      <w:r w:rsidRPr="003E6E4A">
        <w:rPr>
          <w:sz w:val="24"/>
          <w:szCs w:val="24"/>
        </w:rPr>
        <w:t xml:space="preserve"> in </w:t>
      </w:r>
      <w:r w:rsidR="004A7241" w:rsidRPr="003E6E4A">
        <w:rPr>
          <w:sz w:val="24"/>
          <w:szCs w:val="24"/>
        </w:rPr>
        <w:t xml:space="preserve">Microsoft </w:t>
      </w:r>
      <w:r w:rsidRPr="003E6E4A">
        <w:rPr>
          <w:sz w:val="24"/>
          <w:szCs w:val="24"/>
        </w:rPr>
        <w:t>Visual Studio 2010 &amp; 2015</w:t>
      </w:r>
      <w:r w:rsidR="00AB0FF1" w:rsidRPr="003E6E4A">
        <w:rPr>
          <w:sz w:val="24"/>
          <w:szCs w:val="24"/>
        </w:rPr>
        <w:t>.</w:t>
      </w:r>
    </w:p>
    <w:p w:rsidR="00AB0FF1" w:rsidRPr="003E6E4A" w:rsidRDefault="00AB0FF1" w:rsidP="00AB0FF1">
      <w:pPr>
        <w:pStyle w:val="ListBullet"/>
        <w:numPr>
          <w:ilvl w:val="0"/>
          <w:numId w:val="30"/>
        </w:numPr>
        <w:jc w:val="both"/>
        <w:rPr>
          <w:color w:val="262626" w:themeColor="text1" w:themeTint="D9"/>
          <w:sz w:val="24"/>
          <w:szCs w:val="24"/>
        </w:rPr>
      </w:pPr>
      <w:r w:rsidRPr="003E6E4A">
        <w:rPr>
          <w:color w:val="262626" w:themeColor="text1" w:themeTint="D9"/>
          <w:sz w:val="24"/>
          <w:szCs w:val="24"/>
        </w:rPr>
        <w:t>JSP in NetBeans IDE 7.0 &amp; 8.2</w:t>
      </w:r>
    </w:p>
    <w:p w:rsidR="00AB0FF1" w:rsidRPr="003E6E4A" w:rsidRDefault="00AB0FF1" w:rsidP="00AB0FF1">
      <w:pPr>
        <w:pStyle w:val="ListBullet"/>
        <w:numPr>
          <w:ilvl w:val="0"/>
          <w:numId w:val="0"/>
        </w:numPr>
        <w:ind w:left="216" w:hanging="216"/>
        <w:jc w:val="both"/>
        <w:rPr>
          <w:color w:val="262626" w:themeColor="text1" w:themeTint="D9"/>
          <w:sz w:val="24"/>
          <w:szCs w:val="24"/>
        </w:rPr>
      </w:pPr>
      <w:r w:rsidRPr="003E6E4A">
        <w:rPr>
          <w:color w:val="262626" w:themeColor="text1" w:themeTint="D9"/>
          <w:sz w:val="24"/>
          <w:szCs w:val="24"/>
        </w:rPr>
        <w:t xml:space="preserve">   And these projects located at </w:t>
      </w:r>
      <w:hyperlink r:id="rId10" w:history="1">
        <w:r w:rsidRPr="003E6E4A">
          <w:rPr>
            <w:rStyle w:val="Hyperlink"/>
            <w:sz w:val="24"/>
            <w:szCs w:val="24"/>
          </w:rPr>
          <w:t>https://www.kashipara.com/profile/user/neeta_kadam</w:t>
        </w:r>
      </w:hyperlink>
    </w:p>
    <w:p w:rsidR="00F64665" w:rsidRPr="004738FF" w:rsidRDefault="00F64665" w:rsidP="00F64665">
      <w:pPr>
        <w:pStyle w:val="Heading1"/>
        <w:rPr>
          <w:color w:val="262626" w:themeColor="text1" w:themeTint="D9"/>
        </w:rPr>
      </w:pPr>
      <w:r w:rsidRPr="004738FF">
        <w:rPr>
          <w:color w:val="262626" w:themeColor="text1" w:themeTint="D9"/>
        </w:rPr>
        <w:t>Personal Detail</w:t>
      </w:r>
    </w:p>
    <w:p w:rsidR="00F64665" w:rsidRDefault="00F64665" w:rsidP="00C62B6E">
      <w:pPr>
        <w:pStyle w:val="ListBullet"/>
        <w:rPr>
          <w:color w:val="262626" w:themeColor="text1" w:themeTint="D9"/>
          <w:sz w:val="24"/>
          <w:szCs w:val="24"/>
        </w:rPr>
      </w:pPr>
      <w:r w:rsidRPr="00B36580">
        <w:rPr>
          <w:color w:val="262626" w:themeColor="text1" w:themeTint="D9"/>
          <w:sz w:val="24"/>
          <w:szCs w:val="24"/>
        </w:rPr>
        <w:t>D</w:t>
      </w:r>
      <w:r w:rsidR="003166C1" w:rsidRPr="00B36580">
        <w:rPr>
          <w:color w:val="262626" w:themeColor="text1" w:themeTint="D9"/>
          <w:sz w:val="24"/>
          <w:szCs w:val="24"/>
        </w:rPr>
        <w:t xml:space="preserve">ate </w:t>
      </w:r>
      <w:r w:rsidRPr="00B36580">
        <w:rPr>
          <w:color w:val="262626" w:themeColor="text1" w:themeTint="D9"/>
          <w:sz w:val="24"/>
          <w:szCs w:val="24"/>
        </w:rPr>
        <w:t>O</w:t>
      </w:r>
      <w:r w:rsidR="003166C1" w:rsidRPr="00B36580">
        <w:rPr>
          <w:color w:val="262626" w:themeColor="text1" w:themeTint="D9"/>
          <w:sz w:val="24"/>
          <w:szCs w:val="24"/>
        </w:rPr>
        <w:t xml:space="preserve">f </w:t>
      </w:r>
      <w:r w:rsidRPr="00B36580">
        <w:rPr>
          <w:color w:val="262626" w:themeColor="text1" w:themeTint="D9"/>
          <w:sz w:val="24"/>
          <w:szCs w:val="24"/>
        </w:rPr>
        <w:t>B</w:t>
      </w:r>
      <w:r w:rsidR="003166C1" w:rsidRPr="00B36580">
        <w:rPr>
          <w:color w:val="262626" w:themeColor="text1" w:themeTint="D9"/>
          <w:sz w:val="24"/>
          <w:szCs w:val="24"/>
        </w:rPr>
        <w:t>irth</w:t>
      </w:r>
      <w:r w:rsidRPr="00B36580">
        <w:rPr>
          <w:color w:val="262626" w:themeColor="text1" w:themeTint="D9"/>
          <w:sz w:val="24"/>
          <w:szCs w:val="24"/>
        </w:rPr>
        <w:t xml:space="preserve"> : 05/09/1995</w:t>
      </w:r>
    </w:p>
    <w:p w:rsidR="00AE7EC3" w:rsidRPr="00B36580" w:rsidRDefault="00AE7EC3" w:rsidP="00C62B6E">
      <w:pPr>
        <w:pStyle w:val="ListBullet"/>
        <w:rPr>
          <w:color w:val="262626" w:themeColor="text1" w:themeTint="D9"/>
          <w:sz w:val="24"/>
          <w:szCs w:val="24"/>
        </w:rPr>
      </w:pPr>
      <w:r>
        <w:rPr>
          <w:color w:val="262626" w:themeColor="text1" w:themeTint="D9"/>
          <w:sz w:val="24"/>
          <w:szCs w:val="24"/>
        </w:rPr>
        <w:t>Marital Status : Married</w:t>
      </w:r>
    </w:p>
    <w:p w:rsidR="004E3A31" w:rsidRPr="00B36580" w:rsidRDefault="00F64665" w:rsidP="003379C7">
      <w:pPr>
        <w:pStyle w:val="ListBullet"/>
        <w:rPr>
          <w:color w:val="262626" w:themeColor="text1" w:themeTint="D9"/>
          <w:sz w:val="24"/>
          <w:szCs w:val="24"/>
        </w:rPr>
      </w:pPr>
      <w:r w:rsidRPr="00B36580">
        <w:rPr>
          <w:color w:val="262626" w:themeColor="text1" w:themeTint="D9"/>
          <w:sz w:val="24"/>
          <w:szCs w:val="24"/>
        </w:rPr>
        <w:t xml:space="preserve">Languages </w:t>
      </w:r>
      <w:r w:rsidR="005C37A7" w:rsidRPr="00B36580">
        <w:rPr>
          <w:color w:val="262626" w:themeColor="text1" w:themeTint="D9"/>
          <w:sz w:val="24"/>
          <w:szCs w:val="24"/>
        </w:rPr>
        <w:t>Known:</w:t>
      </w:r>
      <w:r w:rsidRPr="00B36580">
        <w:rPr>
          <w:color w:val="262626" w:themeColor="text1" w:themeTint="D9"/>
          <w:sz w:val="24"/>
          <w:szCs w:val="24"/>
        </w:rPr>
        <w:t xml:space="preserve"> Marathi, English, </w:t>
      </w:r>
      <w:r w:rsidR="00F658DD" w:rsidRPr="00B36580">
        <w:rPr>
          <w:color w:val="262626" w:themeColor="text1" w:themeTint="D9"/>
          <w:sz w:val="24"/>
          <w:szCs w:val="24"/>
        </w:rPr>
        <w:t>and Hindi</w:t>
      </w:r>
      <w:r w:rsidRPr="00B36580">
        <w:rPr>
          <w:color w:val="262626" w:themeColor="text1" w:themeTint="D9"/>
          <w:sz w:val="24"/>
          <w:szCs w:val="24"/>
        </w:rPr>
        <w:t>.</w:t>
      </w:r>
    </w:p>
    <w:p w:rsidR="008C6E9F" w:rsidRDefault="00DE64C3" w:rsidP="008C6E9F">
      <w:pPr>
        <w:pStyle w:val="ListBullet"/>
        <w:rPr>
          <w:color w:val="262626" w:themeColor="text1" w:themeTint="D9"/>
          <w:sz w:val="24"/>
          <w:szCs w:val="24"/>
        </w:rPr>
      </w:pPr>
      <w:r w:rsidRPr="00B36580">
        <w:rPr>
          <w:color w:val="262626" w:themeColor="text1" w:themeTint="D9"/>
          <w:sz w:val="24"/>
          <w:szCs w:val="24"/>
        </w:rPr>
        <w:t>Hobbies:</w:t>
      </w:r>
      <w:r w:rsidR="00E33AC6">
        <w:rPr>
          <w:color w:val="262626" w:themeColor="text1" w:themeTint="D9"/>
          <w:sz w:val="24"/>
          <w:szCs w:val="24"/>
        </w:rPr>
        <w:t xml:space="preserve"> </w:t>
      </w:r>
      <w:r w:rsidR="00977F99">
        <w:rPr>
          <w:color w:val="262626" w:themeColor="text1" w:themeTint="D9"/>
          <w:sz w:val="24"/>
          <w:szCs w:val="24"/>
        </w:rPr>
        <w:t xml:space="preserve">Internet Surfing, </w:t>
      </w:r>
      <w:r w:rsidR="00A662B5">
        <w:rPr>
          <w:color w:val="262626" w:themeColor="text1" w:themeTint="D9"/>
          <w:sz w:val="24"/>
          <w:szCs w:val="24"/>
        </w:rPr>
        <w:t>Solving Errors</w:t>
      </w:r>
      <w:bookmarkStart w:id="0" w:name="_GoBack"/>
      <w:bookmarkEnd w:id="0"/>
      <w:r w:rsidR="00C125E9" w:rsidRPr="00B36580">
        <w:rPr>
          <w:color w:val="262626" w:themeColor="text1" w:themeTint="D9"/>
          <w:sz w:val="24"/>
          <w:szCs w:val="24"/>
        </w:rPr>
        <w:t>,</w:t>
      </w:r>
      <w:r w:rsidR="00F87D40">
        <w:rPr>
          <w:color w:val="262626" w:themeColor="text1" w:themeTint="D9"/>
          <w:sz w:val="24"/>
          <w:szCs w:val="24"/>
        </w:rPr>
        <w:t xml:space="preserve"> listening</w:t>
      </w:r>
      <w:r w:rsidR="00977F99">
        <w:rPr>
          <w:color w:val="262626" w:themeColor="text1" w:themeTint="D9"/>
          <w:sz w:val="24"/>
          <w:szCs w:val="24"/>
        </w:rPr>
        <w:t xml:space="preserve"> songs.</w:t>
      </w:r>
    </w:p>
    <w:p w:rsidR="00AE7EC3" w:rsidRPr="00B36580" w:rsidRDefault="00AE7EC3" w:rsidP="00AE7EC3">
      <w:pPr>
        <w:pStyle w:val="ListBullet"/>
        <w:numPr>
          <w:ilvl w:val="0"/>
          <w:numId w:val="0"/>
        </w:numPr>
        <w:rPr>
          <w:color w:val="262626" w:themeColor="text1" w:themeTint="D9"/>
          <w:sz w:val="24"/>
          <w:szCs w:val="24"/>
        </w:rPr>
      </w:pPr>
    </w:p>
    <w:p w:rsidR="00C22822" w:rsidRPr="001B29CF" w:rsidRDefault="00C22822" w:rsidP="00280739">
      <w:pPr>
        <w:pStyle w:val="ListBullet"/>
        <w:numPr>
          <w:ilvl w:val="0"/>
          <w:numId w:val="0"/>
        </w:numPr>
        <w:ind w:left="216"/>
      </w:pPr>
    </w:p>
    <w:sectPr w:rsidR="00C22822" w:rsidRPr="001B29CF" w:rsidSect="00980741">
      <w:footerReference w:type="default" r:id="rId11"/>
      <w:footerReference w:type="first" r:id="rId12"/>
      <w:pgSz w:w="12240" w:h="15840" w:code="1"/>
      <w:pgMar w:top="1152"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241" w:rsidRDefault="005D4241">
      <w:pPr>
        <w:spacing w:after="0"/>
      </w:pPr>
      <w:r>
        <w:separator/>
      </w:r>
    </w:p>
  </w:endnote>
  <w:endnote w:type="continuationSeparator" w:id="0">
    <w:p w:rsidR="005D4241" w:rsidRDefault="005D4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rsidP="00580FBB">
    <w:pPr>
      <w:pStyle w:val="Footer"/>
      <w:jc w:val="center"/>
    </w:pPr>
    <w:r>
      <w:t xml:space="preserve"> </w:t>
    </w:r>
    <w:r w:rsidR="000D0357">
      <w:fldChar w:fldCharType="begin"/>
    </w:r>
    <w:r>
      <w:instrText xml:space="preserve"> PAGE   \* MERGEFORMAT </w:instrText>
    </w:r>
    <w:r w:rsidR="000D0357">
      <w:fldChar w:fldCharType="separate"/>
    </w:r>
    <w:r w:rsidR="00A662B5">
      <w:rPr>
        <w:noProof/>
      </w:rPr>
      <w:t>2</w:t>
    </w:r>
    <w:r w:rsidR="000D035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BB" w:rsidRDefault="00580FBB">
    <w:pPr>
      <w:pStyle w:val="Footer"/>
      <w:jc w:val="center"/>
      <w:rPr>
        <w:caps/>
        <w:color w:val="39A5B7" w:themeColor="accent1"/>
      </w:rPr>
    </w:pPr>
  </w:p>
  <w:p w:rsidR="00580FBB" w:rsidRPr="00580FBB" w:rsidRDefault="000D0357" w:rsidP="00580FBB">
    <w:pPr>
      <w:pStyle w:val="Footer"/>
      <w:jc w:val="center"/>
      <w:rPr>
        <w:caps/>
        <w:noProof/>
      </w:rPr>
    </w:pPr>
    <w:r w:rsidRPr="00580FBB">
      <w:rPr>
        <w:caps/>
      </w:rPr>
      <w:fldChar w:fldCharType="begin"/>
    </w:r>
    <w:r w:rsidR="00580FBB" w:rsidRPr="00580FBB">
      <w:rPr>
        <w:caps/>
      </w:rPr>
      <w:instrText xml:space="preserve"> PAGE   \* MERGEFORMAT </w:instrText>
    </w:r>
    <w:r w:rsidRPr="00580FBB">
      <w:rPr>
        <w:caps/>
      </w:rPr>
      <w:fldChar w:fldCharType="separate"/>
    </w:r>
    <w:r w:rsidR="00A662B5">
      <w:rPr>
        <w:caps/>
        <w:noProof/>
      </w:rPr>
      <w:t>1</w:t>
    </w:r>
    <w:r w:rsidRPr="00580FBB">
      <w:rPr>
        <w:cap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241" w:rsidRDefault="005D4241">
      <w:pPr>
        <w:spacing w:after="0"/>
      </w:pPr>
      <w:r>
        <w:separator/>
      </w:r>
    </w:p>
  </w:footnote>
  <w:footnote w:type="continuationSeparator" w:id="0">
    <w:p w:rsidR="005D4241" w:rsidRDefault="005D42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2B9718C"/>
    <w:multiLevelType w:val="hybridMultilevel"/>
    <w:tmpl w:val="A370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BD4134A"/>
    <w:multiLevelType w:val="hybridMultilevel"/>
    <w:tmpl w:val="620CD05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2DEF5BFE"/>
    <w:multiLevelType w:val="hybridMultilevel"/>
    <w:tmpl w:val="AFFE100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nsid w:val="2FC002DD"/>
    <w:multiLevelType w:val="hybridMultilevel"/>
    <w:tmpl w:val="1EB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36A2843"/>
    <w:multiLevelType w:val="hybridMultilevel"/>
    <w:tmpl w:val="95880A8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6065AE"/>
    <w:multiLevelType w:val="hybridMultilevel"/>
    <w:tmpl w:val="1590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A5D1D65"/>
    <w:multiLevelType w:val="hybridMultilevel"/>
    <w:tmpl w:val="E04A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2"/>
  </w:num>
  <w:num w:numId="16">
    <w:abstractNumId w:val="12"/>
  </w:num>
  <w:num w:numId="17">
    <w:abstractNumId w:val="20"/>
  </w:num>
  <w:num w:numId="18">
    <w:abstractNumId w:val="10"/>
  </w:num>
  <w:num w:numId="19">
    <w:abstractNumId w:val="25"/>
  </w:num>
  <w:num w:numId="20">
    <w:abstractNumId w:val="23"/>
  </w:num>
  <w:num w:numId="21">
    <w:abstractNumId w:val="11"/>
  </w:num>
  <w:num w:numId="22">
    <w:abstractNumId w:val="18"/>
  </w:num>
  <w:num w:numId="23">
    <w:abstractNumId w:val="24"/>
  </w:num>
  <w:num w:numId="24">
    <w:abstractNumId w:val="15"/>
  </w:num>
  <w:num w:numId="25">
    <w:abstractNumId w:val="26"/>
  </w:num>
  <w:num w:numId="26">
    <w:abstractNumId w:val="16"/>
  </w:num>
  <w:num w:numId="27">
    <w:abstractNumId w:val="21"/>
  </w:num>
  <w:num w:numId="28">
    <w:abstractNumId w:val="13"/>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4D"/>
    <w:rsid w:val="00022057"/>
    <w:rsid w:val="00024263"/>
    <w:rsid w:val="00030572"/>
    <w:rsid w:val="0003771C"/>
    <w:rsid w:val="000641AC"/>
    <w:rsid w:val="00087A74"/>
    <w:rsid w:val="0009480A"/>
    <w:rsid w:val="00097FDB"/>
    <w:rsid w:val="000A4F59"/>
    <w:rsid w:val="000C0EEA"/>
    <w:rsid w:val="000D0357"/>
    <w:rsid w:val="000F19E3"/>
    <w:rsid w:val="000F4AD3"/>
    <w:rsid w:val="000F7BDB"/>
    <w:rsid w:val="00101B2C"/>
    <w:rsid w:val="00141A4C"/>
    <w:rsid w:val="00142218"/>
    <w:rsid w:val="0014221A"/>
    <w:rsid w:val="00150BA3"/>
    <w:rsid w:val="00167B75"/>
    <w:rsid w:val="00170A56"/>
    <w:rsid w:val="0017319A"/>
    <w:rsid w:val="00187F14"/>
    <w:rsid w:val="001B29CF"/>
    <w:rsid w:val="001C572D"/>
    <w:rsid w:val="001D55D7"/>
    <w:rsid w:val="002145BB"/>
    <w:rsid w:val="00217768"/>
    <w:rsid w:val="00220A5A"/>
    <w:rsid w:val="00246937"/>
    <w:rsid w:val="002568B2"/>
    <w:rsid w:val="00280739"/>
    <w:rsid w:val="00281D3D"/>
    <w:rsid w:val="0028220F"/>
    <w:rsid w:val="002C4B59"/>
    <w:rsid w:val="002F3F70"/>
    <w:rsid w:val="002F65A9"/>
    <w:rsid w:val="003166C1"/>
    <w:rsid w:val="00326F4F"/>
    <w:rsid w:val="003334A3"/>
    <w:rsid w:val="003379C7"/>
    <w:rsid w:val="0034007E"/>
    <w:rsid w:val="00342272"/>
    <w:rsid w:val="00342DCD"/>
    <w:rsid w:val="00356C14"/>
    <w:rsid w:val="00374D07"/>
    <w:rsid w:val="00376F18"/>
    <w:rsid w:val="003A74A5"/>
    <w:rsid w:val="003C2811"/>
    <w:rsid w:val="003C71F0"/>
    <w:rsid w:val="003C77FC"/>
    <w:rsid w:val="003E59AD"/>
    <w:rsid w:val="003E6E4A"/>
    <w:rsid w:val="003E73D1"/>
    <w:rsid w:val="003F6FFD"/>
    <w:rsid w:val="00451F4E"/>
    <w:rsid w:val="00461256"/>
    <w:rsid w:val="00461EF7"/>
    <w:rsid w:val="004705C7"/>
    <w:rsid w:val="004738FF"/>
    <w:rsid w:val="004A7241"/>
    <w:rsid w:val="004C56F8"/>
    <w:rsid w:val="004D43D2"/>
    <w:rsid w:val="004E3A31"/>
    <w:rsid w:val="00507D30"/>
    <w:rsid w:val="005317AE"/>
    <w:rsid w:val="00535AD5"/>
    <w:rsid w:val="00545AAA"/>
    <w:rsid w:val="00555095"/>
    <w:rsid w:val="00556E41"/>
    <w:rsid w:val="005722F2"/>
    <w:rsid w:val="0057404F"/>
    <w:rsid w:val="00580FBB"/>
    <w:rsid w:val="00585D79"/>
    <w:rsid w:val="00590A6B"/>
    <w:rsid w:val="00595671"/>
    <w:rsid w:val="005B1CC7"/>
    <w:rsid w:val="005C2945"/>
    <w:rsid w:val="005C37A7"/>
    <w:rsid w:val="005D4241"/>
    <w:rsid w:val="005F377E"/>
    <w:rsid w:val="00603E10"/>
    <w:rsid w:val="00617B26"/>
    <w:rsid w:val="006270A9"/>
    <w:rsid w:val="00637612"/>
    <w:rsid w:val="0065229F"/>
    <w:rsid w:val="00653358"/>
    <w:rsid w:val="00662332"/>
    <w:rsid w:val="00674EFA"/>
    <w:rsid w:val="00675956"/>
    <w:rsid w:val="00676740"/>
    <w:rsid w:val="00681034"/>
    <w:rsid w:val="00691590"/>
    <w:rsid w:val="006B524B"/>
    <w:rsid w:val="006B6BD9"/>
    <w:rsid w:val="006F7C11"/>
    <w:rsid w:val="00712820"/>
    <w:rsid w:val="00731980"/>
    <w:rsid w:val="007323B5"/>
    <w:rsid w:val="00732DE3"/>
    <w:rsid w:val="00772512"/>
    <w:rsid w:val="007914CB"/>
    <w:rsid w:val="007950BC"/>
    <w:rsid w:val="00795DB2"/>
    <w:rsid w:val="007B3FAF"/>
    <w:rsid w:val="007C3D06"/>
    <w:rsid w:val="007F7400"/>
    <w:rsid w:val="00805214"/>
    <w:rsid w:val="008110EA"/>
    <w:rsid w:val="00816216"/>
    <w:rsid w:val="00822D95"/>
    <w:rsid w:val="00852C11"/>
    <w:rsid w:val="00854836"/>
    <w:rsid w:val="0087734B"/>
    <w:rsid w:val="00885C64"/>
    <w:rsid w:val="00896CA9"/>
    <w:rsid w:val="008C6E9F"/>
    <w:rsid w:val="008E6B6C"/>
    <w:rsid w:val="00926C3F"/>
    <w:rsid w:val="00977F99"/>
    <w:rsid w:val="00980741"/>
    <w:rsid w:val="00984855"/>
    <w:rsid w:val="009A609C"/>
    <w:rsid w:val="009C33C7"/>
    <w:rsid w:val="009C3C5A"/>
    <w:rsid w:val="009D02F1"/>
    <w:rsid w:val="009D13B6"/>
    <w:rsid w:val="009D3A05"/>
    <w:rsid w:val="009D5933"/>
    <w:rsid w:val="00A11115"/>
    <w:rsid w:val="00A131AB"/>
    <w:rsid w:val="00A23E24"/>
    <w:rsid w:val="00A257FB"/>
    <w:rsid w:val="00A662B5"/>
    <w:rsid w:val="00A857BF"/>
    <w:rsid w:val="00AA42B0"/>
    <w:rsid w:val="00AB0FF1"/>
    <w:rsid w:val="00AB2382"/>
    <w:rsid w:val="00AC1ED1"/>
    <w:rsid w:val="00AC498E"/>
    <w:rsid w:val="00AD1C84"/>
    <w:rsid w:val="00AD28F5"/>
    <w:rsid w:val="00AD5A3A"/>
    <w:rsid w:val="00AE03ED"/>
    <w:rsid w:val="00AE7EC3"/>
    <w:rsid w:val="00B33BE4"/>
    <w:rsid w:val="00B36580"/>
    <w:rsid w:val="00B52762"/>
    <w:rsid w:val="00B614C6"/>
    <w:rsid w:val="00B641EC"/>
    <w:rsid w:val="00B725D4"/>
    <w:rsid w:val="00B93D3F"/>
    <w:rsid w:val="00BA01E2"/>
    <w:rsid w:val="00BB005A"/>
    <w:rsid w:val="00BC4BA6"/>
    <w:rsid w:val="00BD1463"/>
    <w:rsid w:val="00BD768D"/>
    <w:rsid w:val="00C00532"/>
    <w:rsid w:val="00C073A0"/>
    <w:rsid w:val="00C11AF8"/>
    <w:rsid w:val="00C125E9"/>
    <w:rsid w:val="00C21CE7"/>
    <w:rsid w:val="00C22822"/>
    <w:rsid w:val="00C25B70"/>
    <w:rsid w:val="00C27BB5"/>
    <w:rsid w:val="00C3187F"/>
    <w:rsid w:val="00C40A5B"/>
    <w:rsid w:val="00C442CA"/>
    <w:rsid w:val="00C61F8E"/>
    <w:rsid w:val="00C625FE"/>
    <w:rsid w:val="00C62B6E"/>
    <w:rsid w:val="00C846CA"/>
    <w:rsid w:val="00C879FE"/>
    <w:rsid w:val="00CF653B"/>
    <w:rsid w:val="00D455E2"/>
    <w:rsid w:val="00D56929"/>
    <w:rsid w:val="00D57E99"/>
    <w:rsid w:val="00D6004D"/>
    <w:rsid w:val="00D642BC"/>
    <w:rsid w:val="00D71783"/>
    <w:rsid w:val="00D75D53"/>
    <w:rsid w:val="00D80A32"/>
    <w:rsid w:val="00D907C0"/>
    <w:rsid w:val="00D91DC3"/>
    <w:rsid w:val="00DA34DB"/>
    <w:rsid w:val="00DA6FE6"/>
    <w:rsid w:val="00DB1EFE"/>
    <w:rsid w:val="00DE64C3"/>
    <w:rsid w:val="00E14A91"/>
    <w:rsid w:val="00E33AC6"/>
    <w:rsid w:val="00E83E4B"/>
    <w:rsid w:val="00E94C61"/>
    <w:rsid w:val="00E96ED2"/>
    <w:rsid w:val="00EC166D"/>
    <w:rsid w:val="00EC47DD"/>
    <w:rsid w:val="00EE0A2C"/>
    <w:rsid w:val="00EF533A"/>
    <w:rsid w:val="00F354E3"/>
    <w:rsid w:val="00F52F2C"/>
    <w:rsid w:val="00F552F3"/>
    <w:rsid w:val="00F62D43"/>
    <w:rsid w:val="00F64665"/>
    <w:rsid w:val="00F658DD"/>
    <w:rsid w:val="00F65C52"/>
    <w:rsid w:val="00F66808"/>
    <w:rsid w:val="00F723F3"/>
    <w:rsid w:val="00F758F3"/>
    <w:rsid w:val="00F87D40"/>
    <w:rsid w:val="00FB6B83"/>
    <w:rsid w:val="00FE4139"/>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7333A9-A7FF-4001-87EB-00E5C07A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C27BB5"/>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B33BE4"/>
    <w:pPr>
      <w:spacing w:after="0"/>
    </w:pPr>
  </w:style>
  <w:style w:type="character" w:customStyle="1" w:styleId="HeaderChar">
    <w:name w:val="Header Char"/>
    <w:basedOn w:val="DefaultParagraphFont"/>
    <w:link w:val="Header"/>
    <w:uiPriority w:val="99"/>
    <w:rsid w:val="00B33BE4"/>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B33BE4"/>
    <w:pPr>
      <w:contextualSpacing w:val="0"/>
      <w:outlineLvl w:val="9"/>
    </w:pPr>
  </w:style>
  <w:style w:type="character" w:styleId="IntenseEmphasis">
    <w:name w:val="Intense Emphasis"/>
    <w:basedOn w:val="DefaultParagraphFont"/>
    <w:uiPriority w:val="21"/>
    <w:semiHidden/>
    <w:unhideWhenUsed/>
    <w:qFormat/>
    <w:rsid w:val="00B33BE4"/>
    <w:rPr>
      <w:i/>
      <w:iCs/>
      <w:color w:val="2A7B88" w:themeColor="accent1" w:themeShade="BF"/>
    </w:rPr>
  </w:style>
  <w:style w:type="character" w:styleId="IntenseReference">
    <w:name w:val="Intense Reference"/>
    <w:basedOn w:val="DefaultParagraphFont"/>
    <w:uiPriority w:val="32"/>
    <w:semiHidden/>
    <w:unhideWhenUsed/>
    <w:qFormat/>
    <w:rsid w:val="00B33BE4"/>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B33BE4"/>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B33BE4"/>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3Char">
    <w:name w:val="Heading 3 Char"/>
    <w:basedOn w:val="DefaultParagraphFont"/>
    <w:link w:val="Heading3"/>
    <w:uiPriority w:val="9"/>
    <w:rsid w:val="00C27BB5"/>
    <w:rPr>
      <w:rFonts w:asciiTheme="majorHAnsi" w:eastAsiaTheme="majorEastAsia" w:hAnsiTheme="majorHAnsi" w:cstheme="majorBidi"/>
      <w:color w:val="1C515A" w:themeColor="accent1" w:themeShade="7F"/>
      <w:sz w:val="24"/>
      <w:szCs w:val="24"/>
    </w:rPr>
  </w:style>
  <w:style w:type="character" w:customStyle="1" w:styleId="a">
    <w:name w:val="a"/>
    <w:basedOn w:val="DefaultParagraphFont"/>
    <w:rsid w:val="0008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4001">
      <w:bodyDiv w:val="1"/>
      <w:marLeft w:val="0"/>
      <w:marRight w:val="0"/>
      <w:marTop w:val="0"/>
      <w:marBottom w:val="0"/>
      <w:divBdr>
        <w:top w:val="none" w:sz="0" w:space="0" w:color="auto"/>
        <w:left w:val="none" w:sz="0" w:space="0" w:color="auto"/>
        <w:bottom w:val="none" w:sz="0" w:space="0" w:color="auto"/>
        <w:right w:val="none" w:sz="0" w:space="0" w:color="auto"/>
      </w:divBdr>
    </w:div>
    <w:div w:id="1381175512">
      <w:bodyDiv w:val="1"/>
      <w:marLeft w:val="0"/>
      <w:marRight w:val="0"/>
      <w:marTop w:val="0"/>
      <w:marBottom w:val="0"/>
      <w:divBdr>
        <w:top w:val="none" w:sz="0" w:space="0" w:color="auto"/>
        <w:left w:val="none" w:sz="0" w:space="0" w:color="auto"/>
        <w:bottom w:val="none" w:sz="0" w:space="0" w:color="auto"/>
        <w:right w:val="none" w:sz="0" w:space="0" w:color="auto"/>
      </w:divBdr>
    </w:div>
    <w:div w:id="200003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neetakadam@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shipara.com/profile/user/neeta_kadam" TargetMode="External"/><Relationship Id="rId4" Type="http://schemas.openxmlformats.org/officeDocument/2006/relationships/settings" Target="settings.xml"/><Relationship Id="rId9" Type="http://schemas.openxmlformats.org/officeDocument/2006/relationships/hyperlink" Target="https://neetssweb.blogspot.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yog\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67ADFEAC174DE296914C2A66F506C1"/>
        <w:category>
          <w:name w:val="General"/>
          <w:gallery w:val="placeholder"/>
        </w:category>
        <w:types>
          <w:type w:val="bbPlcHdr"/>
        </w:types>
        <w:behaviors>
          <w:behavior w:val="content"/>
        </w:behaviors>
        <w:guid w:val="{ED844245-9AC3-42AC-ABDC-2E822C5ADA27}"/>
      </w:docPartPr>
      <w:docPartBody>
        <w:p w:rsidR="008131EA" w:rsidRDefault="00E67A3E">
          <w:pPr>
            <w:pStyle w:val="1B67ADFEAC174DE296914C2A66F506C1"/>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67A3E"/>
    <w:rsid w:val="000F674C"/>
    <w:rsid w:val="00161E54"/>
    <w:rsid w:val="00316DEA"/>
    <w:rsid w:val="00390E7D"/>
    <w:rsid w:val="00446A1B"/>
    <w:rsid w:val="004B7CCE"/>
    <w:rsid w:val="004F3125"/>
    <w:rsid w:val="005E18D9"/>
    <w:rsid w:val="00621EBB"/>
    <w:rsid w:val="00682C6B"/>
    <w:rsid w:val="006D19E4"/>
    <w:rsid w:val="007B13E8"/>
    <w:rsid w:val="008018C7"/>
    <w:rsid w:val="008101F4"/>
    <w:rsid w:val="008131EA"/>
    <w:rsid w:val="00867ACB"/>
    <w:rsid w:val="00881D62"/>
    <w:rsid w:val="008B763F"/>
    <w:rsid w:val="008D2D4C"/>
    <w:rsid w:val="008F6440"/>
    <w:rsid w:val="00A0668C"/>
    <w:rsid w:val="00A76DF5"/>
    <w:rsid w:val="00AF5C6B"/>
    <w:rsid w:val="00B51040"/>
    <w:rsid w:val="00B95F6F"/>
    <w:rsid w:val="00C74510"/>
    <w:rsid w:val="00CD7842"/>
    <w:rsid w:val="00D02922"/>
    <w:rsid w:val="00D21975"/>
    <w:rsid w:val="00D5751B"/>
    <w:rsid w:val="00D77741"/>
    <w:rsid w:val="00E67A3E"/>
    <w:rsid w:val="00EF7A4F"/>
    <w:rsid w:val="00FA502D"/>
    <w:rsid w:val="00FC228B"/>
    <w:rsid w:val="00FE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559A78E22D4F2F958A5995BCE3FF50">
    <w:name w:val="03559A78E22D4F2F958A5995BCE3FF50"/>
    <w:rsid w:val="00EF7A4F"/>
  </w:style>
  <w:style w:type="paragraph" w:customStyle="1" w:styleId="6AF40952637340E2BC13FF08CEA584B0">
    <w:name w:val="6AF40952637340E2BC13FF08CEA584B0"/>
    <w:rsid w:val="00EF7A4F"/>
  </w:style>
  <w:style w:type="paragraph" w:customStyle="1" w:styleId="1CEAD0F9C7A348D7A3547683291F99E3">
    <w:name w:val="1CEAD0F9C7A348D7A3547683291F99E3"/>
    <w:rsid w:val="00EF7A4F"/>
  </w:style>
  <w:style w:type="paragraph" w:customStyle="1" w:styleId="760355F49A2C4B0E82133AD20D60FC81">
    <w:name w:val="760355F49A2C4B0E82133AD20D60FC81"/>
    <w:rsid w:val="00EF7A4F"/>
  </w:style>
  <w:style w:type="paragraph" w:customStyle="1" w:styleId="1B67ADFEAC174DE296914C2A66F506C1">
    <w:name w:val="1B67ADFEAC174DE296914C2A66F506C1"/>
    <w:rsid w:val="00EF7A4F"/>
  </w:style>
  <w:style w:type="paragraph" w:customStyle="1" w:styleId="471DD4EA222E4890A102E3F4959CB71D">
    <w:name w:val="471DD4EA222E4890A102E3F4959CB71D"/>
    <w:rsid w:val="00EF7A4F"/>
  </w:style>
  <w:style w:type="paragraph" w:customStyle="1" w:styleId="64B2FD2EAD5F4ACB991A82729596AC67">
    <w:name w:val="64B2FD2EAD5F4ACB991A82729596AC67"/>
    <w:rsid w:val="00EF7A4F"/>
  </w:style>
  <w:style w:type="paragraph" w:customStyle="1" w:styleId="1FC717FCC72E416486DA5678523C1253">
    <w:name w:val="1FC717FCC72E416486DA5678523C1253"/>
    <w:rsid w:val="00EF7A4F"/>
  </w:style>
  <w:style w:type="paragraph" w:customStyle="1" w:styleId="12F23637DA094C95B56FC201D1D79A25">
    <w:name w:val="12F23637DA094C95B56FC201D1D79A25"/>
    <w:rsid w:val="00EF7A4F"/>
  </w:style>
  <w:style w:type="paragraph" w:customStyle="1" w:styleId="FF4C27268F8E40A6B6FA6D32D242121F">
    <w:name w:val="FF4C27268F8E40A6B6FA6D32D242121F"/>
    <w:rsid w:val="00EF7A4F"/>
  </w:style>
  <w:style w:type="paragraph" w:customStyle="1" w:styleId="5EC234528D644BE7934326E9613A081C">
    <w:name w:val="5EC234528D644BE7934326E9613A081C"/>
    <w:rsid w:val="00EF7A4F"/>
  </w:style>
  <w:style w:type="paragraph" w:customStyle="1" w:styleId="B09536B6020C4EC98E8193FC8B3EC9CD">
    <w:name w:val="B09536B6020C4EC98E8193FC8B3EC9CD"/>
    <w:rsid w:val="00EF7A4F"/>
  </w:style>
  <w:style w:type="paragraph" w:customStyle="1" w:styleId="55A2ADA158CA480EA0CE0432F02C441E">
    <w:name w:val="55A2ADA158CA480EA0CE0432F02C441E"/>
    <w:rsid w:val="00EF7A4F"/>
  </w:style>
  <w:style w:type="paragraph" w:customStyle="1" w:styleId="2F5FD8A822AD4AA88B247CAA2312B254">
    <w:name w:val="2F5FD8A822AD4AA88B247CAA2312B254"/>
    <w:rsid w:val="00EF7A4F"/>
  </w:style>
  <w:style w:type="paragraph" w:customStyle="1" w:styleId="878241894DCD4C498244C7B532A0F50F">
    <w:name w:val="878241894DCD4C498244C7B532A0F50F"/>
    <w:rsid w:val="00EF7A4F"/>
  </w:style>
  <w:style w:type="paragraph" w:customStyle="1" w:styleId="A7429078D98F45FCADA19A3F3F8CC399">
    <w:name w:val="A7429078D98F45FCADA19A3F3F8CC399"/>
    <w:rsid w:val="00EF7A4F"/>
  </w:style>
  <w:style w:type="paragraph" w:customStyle="1" w:styleId="80917E0CA6044383BC02DC03CC93DA8B">
    <w:name w:val="80917E0CA6044383BC02DC03CC93DA8B"/>
    <w:rsid w:val="00EF7A4F"/>
  </w:style>
  <w:style w:type="paragraph" w:customStyle="1" w:styleId="40AE90E2E3D742DE9ACDE64B73C713FD">
    <w:name w:val="40AE90E2E3D742DE9ACDE64B73C713FD"/>
    <w:rsid w:val="00EF7A4F"/>
  </w:style>
  <w:style w:type="paragraph" w:customStyle="1" w:styleId="E57F2AA65FB5407C9E28801F9DBC8C00">
    <w:name w:val="E57F2AA65FB5407C9E28801F9DBC8C00"/>
    <w:rsid w:val="00EF7A4F"/>
  </w:style>
  <w:style w:type="paragraph" w:customStyle="1" w:styleId="5A413806A96348FCB8B7A0D15CB1F8F4">
    <w:name w:val="5A413806A96348FCB8B7A0D15CB1F8F4"/>
    <w:rsid w:val="00EF7A4F"/>
  </w:style>
  <w:style w:type="paragraph" w:customStyle="1" w:styleId="ADDBA8D30CCE4B4FAF27B5F3B9DF9676">
    <w:name w:val="ADDBA8D30CCE4B4FAF27B5F3B9DF9676"/>
    <w:rsid w:val="00EF7A4F"/>
  </w:style>
  <w:style w:type="paragraph" w:customStyle="1" w:styleId="E211179769AA485C941E8378E9BD6E1D">
    <w:name w:val="E211179769AA485C941E8378E9BD6E1D"/>
    <w:rsid w:val="00EF7A4F"/>
  </w:style>
  <w:style w:type="paragraph" w:customStyle="1" w:styleId="B705BD472D8B4637AF81B798BF4E37CF">
    <w:name w:val="B705BD472D8B4637AF81B798BF4E37CF"/>
    <w:rsid w:val="00EF7A4F"/>
  </w:style>
  <w:style w:type="paragraph" w:customStyle="1" w:styleId="4BA47B9A2D444B399624EFE4B3A1FEA0">
    <w:name w:val="4BA47B9A2D444B399624EFE4B3A1FEA0"/>
    <w:rsid w:val="00EF7A4F"/>
  </w:style>
  <w:style w:type="paragraph" w:customStyle="1" w:styleId="75471A5C9F824E348220FC181D65095E">
    <w:name w:val="75471A5C9F824E348220FC181D65095E"/>
    <w:rsid w:val="00EF7A4F"/>
  </w:style>
  <w:style w:type="paragraph" w:customStyle="1" w:styleId="F9784273F89D4E2484043CD811A11C6D">
    <w:name w:val="F9784273F89D4E2484043CD811A11C6D"/>
    <w:rsid w:val="00EF7A4F"/>
  </w:style>
  <w:style w:type="paragraph" w:customStyle="1" w:styleId="0A7C30626A604ED7BCA08C54C67953F4">
    <w:name w:val="0A7C30626A604ED7BCA08C54C67953F4"/>
    <w:rsid w:val="00EF7A4F"/>
  </w:style>
  <w:style w:type="paragraph" w:customStyle="1" w:styleId="7F521B5E71EB4C8097AE9CC4A47C6CC2">
    <w:name w:val="7F521B5E71EB4C8097AE9CC4A47C6CC2"/>
    <w:rsid w:val="00EF7A4F"/>
  </w:style>
  <w:style w:type="paragraph" w:customStyle="1" w:styleId="ED9060E0E1F8415CA68A67D0392A4905">
    <w:name w:val="ED9060E0E1F8415CA68A67D0392A4905"/>
    <w:rsid w:val="00EF7A4F"/>
  </w:style>
  <w:style w:type="paragraph" w:customStyle="1" w:styleId="C7500686AFE143D5B2B29056B8DC3132">
    <w:name w:val="C7500686AFE143D5B2B29056B8DC3132"/>
    <w:rsid w:val="00EF7A4F"/>
  </w:style>
  <w:style w:type="paragraph" w:customStyle="1" w:styleId="6F0FC82754A74B3AA0691F3ABA17BB97">
    <w:name w:val="6F0FC82754A74B3AA0691F3ABA17BB97"/>
    <w:rsid w:val="00EF7A4F"/>
  </w:style>
  <w:style w:type="paragraph" w:customStyle="1" w:styleId="D13E502D4C22476CB6DA278B197373F0">
    <w:name w:val="D13E502D4C22476CB6DA278B197373F0"/>
    <w:rsid w:val="00EF7A4F"/>
  </w:style>
  <w:style w:type="paragraph" w:customStyle="1" w:styleId="2C9AD8E29F424FEEACA3C8DA7E7D0DEC">
    <w:name w:val="2C9AD8E29F424FEEACA3C8DA7E7D0DEC"/>
    <w:rsid w:val="00EF7A4F"/>
  </w:style>
  <w:style w:type="paragraph" w:customStyle="1" w:styleId="650AE2A4EE904167906793FC58002A21">
    <w:name w:val="650AE2A4EE904167906793FC58002A21"/>
    <w:rsid w:val="00FA502D"/>
    <w:pPr>
      <w:spacing w:after="200" w:line="276" w:lineRule="auto"/>
    </w:pPr>
  </w:style>
  <w:style w:type="paragraph" w:customStyle="1" w:styleId="05E691BB85EE4F20ADE9993D82AF73B4">
    <w:name w:val="05E691BB85EE4F20ADE9993D82AF73B4"/>
    <w:rsid w:val="00161E54"/>
  </w:style>
  <w:style w:type="paragraph" w:customStyle="1" w:styleId="B62F10CD188B42BEAF2A7D8C4EA68A31">
    <w:name w:val="B62F10CD188B42BEAF2A7D8C4EA68A31"/>
    <w:rsid w:val="00161E54"/>
  </w:style>
  <w:style w:type="paragraph" w:customStyle="1" w:styleId="4843ACBD0A0141E2BC82EB25A60E9BB2">
    <w:name w:val="4843ACBD0A0141E2BC82EB25A60E9BB2"/>
    <w:rsid w:val="00161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879FD-B547-4CC4-ACEE-F08FF7946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228</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Neeta</dc:creator>
  <cp:keywords/>
  <cp:lastModifiedBy>S M</cp:lastModifiedBy>
  <cp:revision>24</cp:revision>
  <cp:lastPrinted>2021-02-22T15:10:00Z</cp:lastPrinted>
  <dcterms:created xsi:type="dcterms:W3CDTF">2019-03-07T09:09:00Z</dcterms:created>
  <dcterms:modified xsi:type="dcterms:W3CDTF">2021-02-22T15:11:00Z</dcterms:modified>
  <cp:version/>
</cp:coreProperties>
</file>