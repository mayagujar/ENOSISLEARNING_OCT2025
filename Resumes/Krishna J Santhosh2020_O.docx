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1EB" w:rsidRPr="00E111EB" w:rsidRDefault="00E111EB" w:rsidP="00E111EB">
      <w:pPr>
        <w:spacing w:after="0" w:line="259" w:lineRule="auto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1A35FB">
        <w:rPr>
          <w:rFonts w:ascii="Tahoma" w:eastAsia="Tahoma" w:hAnsi="Tahoma" w:cs="Tahoma"/>
          <w:b/>
          <w:color w:val="000000" w:themeColor="text1"/>
          <w:sz w:val="70"/>
          <w:szCs w:val="22"/>
          <w:lang w:eastAsia="en-US" w:bidi="en-US"/>
        </w:rPr>
        <w:t>KRISHNA</w:t>
      </w:r>
      <w:r w:rsidRPr="00E111EB">
        <w:rPr>
          <w:rFonts w:ascii="Tahoma" w:eastAsia="Tahoma" w:hAnsi="Tahoma" w:cs="Tahoma"/>
          <w:b/>
          <w:color w:val="000000" w:themeColor="text1"/>
          <w:sz w:val="70"/>
          <w:szCs w:val="22"/>
          <w:lang w:eastAsia="en-US" w:bidi="en-US"/>
        </w:rPr>
        <w:t xml:space="preserve"> J SANTHOSH </w:t>
      </w:r>
    </w:p>
    <w:p w:rsidR="00EE7AFA" w:rsidRPr="005B770A" w:rsidRDefault="00E111EB" w:rsidP="00E111EB">
      <w:pPr>
        <w:keepNext/>
        <w:keepLines/>
        <w:spacing w:after="233" w:line="265" w:lineRule="auto"/>
        <w:ind w:left="-5" w:hanging="10"/>
        <w:outlineLvl w:val="0"/>
        <w:rPr>
          <w:rFonts w:ascii="Tahoma" w:eastAsia="Tahoma" w:hAnsi="Tahoma" w:cs="Tahoma"/>
          <w:b/>
          <w:color w:val="000000" w:themeColor="text1"/>
          <w:sz w:val="28"/>
          <w:szCs w:val="22"/>
          <w:lang w:eastAsia="en-US"/>
        </w:rPr>
      </w:pPr>
      <w:r w:rsidRPr="00E111EB">
        <w:rPr>
          <w:rFonts w:ascii="Tahoma" w:eastAsia="Tahoma" w:hAnsi="Tahoma" w:cs="Tahoma"/>
          <w:b/>
          <w:color w:val="000000" w:themeColor="text1"/>
          <w:sz w:val="28"/>
          <w:szCs w:val="22"/>
          <w:lang w:eastAsia="en-US"/>
        </w:rPr>
        <w:t xml:space="preserve">Mob No: +91 9451711409                +91 7007338122 </w:t>
      </w:r>
    </w:p>
    <w:p w:rsidR="00E111EB" w:rsidRPr="00E111EB" w:rsidRDefault="00E111EB" w:rsidP="00E111EB">
      <w:pPr>
        <w:keepNext/>
        <w:keepLines/>
        <w:spacing w:after="233" w:line="265" w:lineRule="auto"/>
        <w:ind w:left="-5" w:hanging="10"/>
        <w:outlineLvl w:val="0"/>
        <w:rPr>
          <w:rFonts w:ascii="Tahoma" w:eastAsia="Tahoma" w:hAnsi="Tahoma" w:cs="Tahoma"/>
          <w:b/>
          <w:color w:val="000000" w:themeColor="text1"/>
          <w:sz w:val="28"/>
          <w:szCs w:val="22"/>
          <w:lang w:eastAsia="en-US"/>
        </w:rPr>
      </w:pPr>
      <w:r w:rsidRPr="00E111EB">
        <w:rPr>
          <w:rFonts w:ascii="Tahoma" w:eastAsia="Tahoma" w:hAnsi="Tahoma" w:cs="Tahoma"/>
          <w:b/>
          <w:color w:val="000000" w:themeColor="text1"/>
          <w:sz w:val="28"/>
          <w:szCs w:val="22"/>
          <w:lang w:eastAsia="en-US"/>
        </w:rPr>
        <w:t xml:space="preserve">E-mail:    krishnajsanthosh@gmail.com </w:t>
      </w:r>
    </w:p>
    <w:p w:rsidR="00E111EB" w:rsidRPr="00E111EB" w:rsidRDefault="00E111EB" w:rsidP="00E111EB">
      <w:pPr>
        <w:spacing w:after="167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6F348365" wp14:editId="4CA1A5F6">
                <wp:extent cx="6076316" cy="38100"/>
                <wp:effectExtent l="0" t="0" r="0" b="0"/>
                <wp:docPr id="3873" name="Group 3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38100"/>
                          <a:chOff x="0" y="0"/>
                          <a:chExt cx="6076316" cy="38100"/>
                        </a:xfrm>
                      </wpg:grpSpPr>
                      <wps:wsp>
                        <wps:cNvPr id="4216" name="Shape 4216"/>
                        <wps:cNvSpPr/>
                        <wps:spPr>
                          <a:xfrm>
                            <a:off x="0" y="0"/>
                            <a:ext cx="607631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381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0F33D" id="Group 3873" o:spid="_x0000_s1026" style="width:478.45pt;height:3pt;mso-position-horizontal-relative:char;mso-position-vertical-relative:line" coordsize="60763,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">
                <v:shape id="Shape 4216" o:spid="_x0000_s1027" style="position:absolute;width:60763;height:381;visibility:visible;mso-wrap-style:square;v-text-anchor:top" coordsize="607631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" path="m,l6076316,r,38100l,38100,,e" fillcolor="#262626" stroked="f" strokeweight="0">
                  <v:stroke miterlimit="83231f" joinstyle="miter"/>
                  <v:path arrowok="t" textboxrect="0,0,6076316,38100"/>
                </v:shape>
                <w10:anchorlock/>
              </v:group>
            </w:pict>
          </mc:Fallback>
        </mc:AlternateContent>
      </w:r>
    </w:p>
    <w:p w:rsidR="00E111EB" w:rsidRPr="00E111EB" w:rsidRDefault="00E111EB" w:rsidP="00E111EB">
      <w:pPr>
        <w:keepNext/>
        <w:keepLines/>
        <w:spacing w:after="0" w:line="265" w:lineRule="auto"/>
        <w:ind w:left="-5" w:hanging="10"/>
        <w:outlineLvl w:val="0"/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</w:pPr>
      <w:r w:rsidRPr="00E111EB"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  <w:t xml:space="preserve">OBJECTIVE </w:t>
      </w:r>
    </w:p>
    <w:p w:rsidR="00E111EB" w:rsidRPr="00E111EB" w:rsidRDefault="00E111EB" w:rsidP="00E111EB">
      <w:pPr>
        <w:spacing w:after="216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7068BA56" wp14:editId="7CC16BA0">
                <wp:extent cx="6076316" cy="12700"/>
                <wp:effectExtent l="0" t="0" r="0" b="0"/>
                <wp:docPr id="3874" name="Group 3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12700"/>
                          <a:chOff x="0" y="0"/>
                          <a:chExt cx="6076316" cy="12700"/>
                        </a:xfrm>
                      </wpg:grpSpPr>
                      <wps:wsp>
                        <wps:cNvPr id="4218" name="Shape 4218"/>
                        <wps:cNvSpPr/>
                        <wps:spPr>
                          <a:xfrm>
                            <a:off x="0" y="0"/>
                            <a:ext cx="60763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127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95391" id="Group 3874" o:spid="_x0000_s1026" style="width:478.45pt;height:1pt;mso-position-horizontal-relative:char;mso-position-vertical-relative:line" coordsize="60763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">
                <v:shape id="Shape 4218" o:spid="_x0000_s1027" style="position:absolute;width:60763;height:127;visibility:visible;mso-wrap-style:square;v-text-anchor:top" coordsize="6076316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" path="m,l6076316,r,12700l,12700,,e" fillcolor="#7f7f7f" stroked="f" strokeweight="0">
                  <v:stroke miterlimit="83231f" joinstyle="miter"/>
                  <v:path arrowok="t" textboxrect="0,0,6076316,12700"/>
                </v:shape>
                <w10:anchorlock/>
              </v:group>
            </w:pict>
          </mc:Fallback>
        </mc:AlternateContent>
      </w:r>
    </w:p>
    <w:p w:rsidR="00E111EB" w:rsidRPr="00E111EB" w:rsidRDefault="00E111EB" w:rsidP="00E111EB">
      <w:pPr>
        <w:spacing w:after="69" w:line="259" w:lineRule="auto"/>
        <w:ind w:left="10" w:hanging="10"/>
        <w:rPr>
          <w:rFonts w:ascii="Arial" w:eastAsia="Tahoma" w:hAnsi="Arial" w:cs="Arial"/>
          <w:color w:val="000000" w:themeColor="text1"/>
          <w:sz w:val="24"/>
          <w:szCs w:val="24"/>
          <w:lang w:eastAsia="en-US" w:bidi="en-US"/>
        </w:rPr>
      </w:pPr>
      <w:r w:rsidRPr="00E111EB">
        <w:rPr>
          <w:rFonts w:ascii="Arial" w:eastAsia="Tahoma" w:hAnsi="Arial" w:cs="Arial"/>
          <w:color w:val="000000" w:themeColor="text1"/>
          <w:sz w:val="24"/>
          <w:szCs w:val="24"/>
          <w:lang w:eastAsia="en-US" w:bidi="en-US"/>
        </w:rPr>
        <w:t xml:space="preserve">To have a growth oriented and challenging career where I contribute my knowledge and skills to the organization and enhance my experience through continuous learning and team work. </w:t>
      </w:r>
    </w:p>
    <w:p w:rsidR="00E111EB" w:rsidRPr="00E111EB" w:rsidRDefault="00E111EB" w:rsidP="00E111EB">
      <w:pPr>
        <w:spacing w:after="166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234AD908" wp14:editId="0974BDC9">
                <wp:extent cx="6076316" cy="38100"/>
                <wp:effectExtent l="0" t="0" r="0" b="0"/>
                <wp:docPr id="3875" name="Group 3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38100"/>
                          <a:chOff x="0" y="0"/>
                          <a:chExt cx="6076316" cy="38100"/>
                        </a:xfrm>
                      </wpg:grpSpPr>
                      <wps:wsp>
                        <wps:cNvPr id="4220" name="Shape 4220"/>
                        <wps:cNvSpPr/>
                        <wps:spPr>
                          <a:xfrm>
                            <a:off x="0" y="0"/>
                            <a:ext cx="607631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381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A5FAE0" id="Group 3875" o:spid="_x0000_s1026" style="width:478.45pt;height:3pt;mso-position-horizontal-relative:char;mso-position-vertical-relative:line" coordsize="60763,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">
                <v:shape id="Shape 4220" o:spid="_x0000_s1027" style="position:absolute;width:60763;height:381;visibility:visible;mso-wrap-style:square;v-text-anchor:top" coordsize="607631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" path="m,l6076316,r,38100l,38100,,e" fillcolor="#262626" stroked="f" strokeweight="0">
                  <v:stroke miterlimit="83231f" joinstyle="miter"/>
                  <v:path arrowok="t" textboxrect="0,0,6076316,38100"/>
                </v:shape>
                <w10:anchorlock/>
              </v:group>
            </w:pict>
          </mc:Fallback>
        </mc:AlternateContent>
      </w:r>
    </w:p>
    <w:p w:rsidR="00E111EB" w:rsidRPr="00E111EB" w:rsidRDefault="00E111EB" w:rsidP="00E111EB">
      <w:pPr>
        <w:keepNext/>
        <w:keepLines/>
        <w:spacing w:after="0" w:line="265" w:lineRule="auto"/>
        <w:ind w:left="-5" w:hanging="10"/>
        <w:outlineLvl w:val="0"/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</w:pPr>
      <w:r w:rsidRPr="00E111EB">
        <w:rPr>
          <w:rFonts w:ascii="Calibri" w:eastAsia="Calibri" w:hAnsi="Calibri" w:cs="Calibri"/>
          <w:b/>
          <w:noProof/>
          <w:color w:val="000000" w:themeColor="text1"/>
          <w:sz w:val="32"/>
          <w:szCs w:val="32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A16C22" wp14:editId="71BE4351">
                <wp:simplePos x="0" y="0"/>
                <wp:positionH relativeFrom="page">
                  <wp:posOffset>323850</wp:posOffset>
                </wp:positionH>
                <wp:positionV relativeFrom="page">
                  <wp:posOffset>659511</wp:posOffset>
                </wp:positionV>
                <wp:extent cx="358775" cy="800989"/>
                <wp:effectExtent l="0" t="0" r="0" b="0"/>
                <wp:wrapSquare wrapText="bothSides"/>
                <wp:docPr id="3872" name="Group 3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" cy="800989"/>
                          <a:chOff x="0" y="0"/>
                          <a:chExt cx="358775" cy="800989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622" y="0"/>
                            <a:ext cx="358077" cy="800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077" h="800989">
                                <a:moveTo>
                                  <a:pt x="2985" y="0"/>
                                </a:moveTo>
                                <a:lnTo>
                                  <a:pt x="252146" y="0"/>
                                </a:lnTo>
                                <a:lnTo>
                                  <a:pt x="358077" y="373126"/>
                                </a:lnTo>
                                <a:lnTo>
                                  <a:pt x="252146" y="728091"/>
                                </a:lnTo>
                                <a:lnTo>
                                  <a:pt x="88024" y="728091"/>
                                </a:lnTo>
                                <a:lnTo>
                                  <a:pt x="88024" y="800989"/>
                                </a:lnTo>
                                <a:lnTo>
                                  <a:pt x="0" y="728091"/>
                                </a:lnTo>
                                <a:lnTo>
                                  <a:pt x="2985" y="728091"/>
                                </a:lnTo>
                                <a:lnTo>
                                  <a:pt x="2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5339"/>
                            <a:ext cx="358775" cy="708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Rectangle 252"/>
                        <wps:cNvSpPr/>
                        <wps:spPr>
                          <a:xfrm>
                            <a:off x="178118" y="75610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11EB" w:rsidRDefault="00E111EB">
                              <w:pPr>
                                <w:spacing w:after="160"/>
                              </w:pPr>
                              <w:r>
                                <w:rPr>
                                  <w:color w:val="7F7F7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16C22" id="Group 3872" o:spid="_x0000_s1026" style="position:absolute;left:0;text-align:left;margin-left:25.5pt;margin-top:51.95pt;width:28.25pt;height:63.05pt;z-index:251659264;mso-position-horizontal-relative:page;mso-position-vertical-relative:page" coordsize="3587,8009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">
                <v:shape id="Shape 249" o:spid="_x0000_s1027" style="position:absolute;left:6;width:3580;height:8009;visibility:visible;mso-wrap-style:square;v-text-anchor:top" coordsize="358077,80098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" path="m2985,l252146,,358077,373126,252146,728091r-164122,l88024,800989,,728091r2985,l2985,xe" fillcolor="black" stroked="f" strokeweight="0">
                  <v:stroke miterlimit="83231f" joinstyle="miter"/>
                  <v:path arrowok="t" textboxrect="0,0,358077,8009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1" o:spid="_x0000_s1028" type="#_x0000_t75" style="position:absolute;top:453;width:3587;height:70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">
                  <v:imagedata r:id="rId9" o:title=""/>
                </v:shape>
                <v:rect id="Rectangle 252" o:spid="_x0000_s1029" style="position:absolute;left:1781;top:756;width:528;height:16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" filled="f" stroked="f">
                  <v:textbox inset="0,0,0,0">
                    <w:txbxContent>
                      <w:p w:rsidR="00E111EB" w:rsidRDefault="00E111EB">
                        <w:pPr>
                          <w:spacing w:after="160"/>
                        </w:pPr>
                        <w:r>
                          <w:rPr>
                            <w:color w:val="7F7F7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E111EB"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  <w:t xml:space="preserve">ACADEMIC QUALIFICATIONS </w:t>
      </w:r>
    </w:p>
    <w:p w:rsidR="00E111EB" w:rsidRPr="00E111EB" w:rsidRDefault="00E111EB" w:rsidP="00E111EB">
      <w:pPr>
        <w:spacing w:after="165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2B297B01" wp14:editId="7160A383">
                <wp:extent cx="6076316" cy="12700"/>
                <wp:effectExtent l="0" t="0" r="0" b="0"/>
                <wp:docPr id="3876" name="Group 3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12700"/>
                          <a:chOff x="0" y="0"/>
                          <a:chExt cx="6076316" cy="12700"/>
                        </a:xfrm>
                      </wpg:grpSpPr>
                      <wps:wsp>
                        <wps:cNvPr id="4222" name="Shape 4222"/>
                        <wps:cNvSpPr/>
                        <wps:spPr>
                          <a:xfrm>
                            <a:off x="0" y="0"/>
                            <a:ext cx="60763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127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3B54FD" id="Group 3876" o:spid="_x0000_s1026" style="width:478.45pt;height:1pt;mso-position-horizontal-relative:char;mso-position-vertical-relative:line" coordsize="60763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">
                <v:shape id="Shape 4222" o:spid="_x0000_s1027" style="position:absolute;width:60763;height:127;visibility:visible;mso-wrap-style:square;v-text-anchor:top" coordsize="6076316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" path="m,l6076316,r,12700l,12700,,e" fillcolor="#7f7f7f" stroked="f" strokeweight="0">
                  <v:stroke miterlimit="83231f" joinstyle="miter"/>
                  <v:path arrowok="t" textboxrect="0,0,6076316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064" w:type="dxa"/>
        <w:tblInd w:w="5" w:type="dxa"/>
        <w:tblCellMar>
          <w:top w:w="61" w:type="dxa"/>
          <w:left w:w="105" w:type="dxa"/>
          <w:right w:w="28" w:type="dxa"/>
        </w:tblCellMar>
        <w:tblLook w:val="04A0" w:firstRow="1" w:lastRow="0" w:firstColumn="1" w:lastColumn="0" w:noHBand="0" w:noVBand="1"/>
      </w:tblPr>
      <w:tblGrid>
        <w:gridCol w:w="1401"/>
        <w:gridCol w:w="3187"/>
        <w:gridCol w:w="2171"/>
        <w:gridCol w:w="1505"/>
        <w:gridCol w:w="1800"/>
      </w:tblGrid>
      <w:tr w:rsidR="005B770A" w:rsidRPr="005B770A" w:rsidTr="00B57259">
        <w:trPr>
          <w:trHeight w:val="68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jc w:val="both"/>
              <w:rPr>
                <w:rFonts w:ascii="Tahoma" w:eastAsia="Tahoma" w:hAnsi="Tahoma" w:cs="Tahoma"/>
                <w:color w:val="000000" w:themeColor="text1"/>
                <w:lang w:bidi="en-US"/>
              </w:rPr>
            </w:pPr>
            <w:r w:rsidRPr="00E111EB">
              <w:rPr>
                <w:rFonts w:ascii="Tahoma" w:eastAsia="Tahoma" w:hAnsi="Tahoma" w:cs="Tahoma"/>
                <w:b/>
                <w:color w:val="000000" w:themeColor="text1"/>
                <w:sz w:val="28"/>
                <w:lang w:bidi="en-US"/>
              </w:rPr>
              <w:t xml:space="preserve">COURSE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jc w:val="both"/>
              <w:rPr>
                <w:rFonts w:ascii="Tahoma" w:eastAsia="Tahoma" w:hAnsi="Tahoma" w:cs="Tahoma"/>
                <w:color w:val="000000" w:themeColor="text1"/>
                <w:lang w:bidi="en-US"/>
              </w:rPr>
            </w:pPr>
            <w:r w:rsidRPr="00E111EB">
              <w:rPr>
                <w:rFonts w:ascii="Tahoma" w:eastAsia="Tahoma" w:hAnsi="Tahoma" w:cs="Tahoma"/>
                <w:b/>
                <w:color w:val="000000" w:themeColor="text1"/>
                <w:sz w:val="28"/>
                <w:lang w:bidi="en-US"/>
              </w:rPr>
              <w:t xml:space="preserve">BOARD/UNIVERSITY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Tahoma" w:eastAsia="Tahoma" w:hAnsi="Tahoma" w:cs="Tahoma"/>
                <w:color w:val="000000" w:themeColor="text1"/>
                <w:lang w:bidi="en-US"/>
              </w:rPr>
            </w:pPr>
            <w:r w:rsidRPr="00E111EB">
              <w:rPr>
                <w:rFonts w:ascii="Tahoma" w:eastAsia="Tahoma" w:hAnsi="Tahoma" w:cs="Tahoma"/>
                <w:b/>
                <w:color w:val="000000" w:themeColor="text1"/>
                <w:sz w:val="28"/>
                <w:lang w:bidi="en-US"/>
              </w:rPr>
              <w:t xml:space="preserve">NAME OF </w:t>
            </w:r>
          </w:p>
          <w:p w:rsidR="00E111EB" w:rsidRPr="00E111EB" w:rsidRDefault="00E111EB" w:rsidP="00E111EB">
            <w:pPr>
              <w:jc w:val="both"/>
              <w:rPr>
                <w:rFonts w:ascii="Tahoma" w:eastAsia="Tahoma" w:hAnsi="Tahoma" w:cs="Tahoma"/>
                <w:color w:val="000000" w:themeColor="text1"/>
                <w:lang w:bidi="en-US"/>
              </w:rPr>
            </w:pPr>
            <w:r w:rsidRPr="00E111EB">
              <w:rPr>
                <w:rFonts w:ascii="Tahoma" w:eastAsia="Tahoma" w:hAnsi="Tahoma" w:cs="Tahoma"/>
                <w:b/>
                <w:color w:val="000000" w:themeColor="text1"/>
                <w:sz w:val="28"/>
                <w:lang w:bidi="en-US"/>
              </w:rPr>
              <w:t xml:space="preserve">INSTITUTION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jc w:val="both"/>
              <w:rPr>
                <w:rFonts w:ascii="Tahoma" w:eastAsia="Tahoma" w:hAnsi="Tahoma" w:cs="Tahoma"/>
                <w:color w:val="000000" w:themeColor="text1"/>
                <w:lang w:bidi="en-US"/>
              </w:rPr>
            </w:pPr>
            <w:r w:rsidRPr="00E111EB">
              <w:rPr>
                <w:rFonts w:ascii="Tahoma" w:eastAsia="Tahoma" w:hAnsi="Tahoma" w:cs="Tahoma"/>
                <w:b/>
                <w:color w:val="000000" w:themeColor="text1"/>
                <w:sz w:val="28"/>
                <w:lang w:bidi="en-US"/>
              </w:rPr>
              <w:t xml:space="preserve">YEAR OF </w:t>
            </w:r>
          </w:p>
          <w:p w:rsidR="00E111EB" w:rsidRPr="00E111EB" w:rsidRDefault="00E111EB" w:rsidP="00E111EB">
            <w:pPr>
              <w:jc w:val="both"/>
              <w:rPr>
                <w:rFonts w:ascii="Tahoma" w:eastAsia="Tahoma" w:hAnsi="Tahoma" w:cs="Tahoma"/>
                <w:color w:val="000000" w:themeColor="text1"/>
                <w:lang w:bidi="en-US"/>
              </w:rPr>
            </w:pPr>
            <w:r w:rsidRPr="00E111EB">
              <w:rPr>
                <w:rFonts w:ascii="Tahoma" w:eastAsia="Tahoma" w:hAnsi="Tahoma" w:cs="Tahoma"/>
                <w:b/>
                <w:color w:val="000000" w:themeColor="text1"/>
                <w:sz w:val="28"/>
                <w:lang w:bidi="en-US"/>
              </w:rPr>
              <w:t xml:space="preserve">PASSING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Tahoma" w:eastAsia="Tahoma" w:hAnsi="Tahoma" w:cs="Tahoma"/>
                <w:color w:val="000000" w:themeColor="text1"/>
                <w:lang w:bidi="en-US"/>
              </w:rPr>
            </w:pPr>
            <w:r w:rsidRPr="00E111EB">
              <w:rPr>
                <w:rFonts w:ascii="Tahoma" w:eastAsia="Tahoma" w:hAnsi="Tahoma" w:cs="Tahoma"/>
                <w:b/>
                <w:color w:val="000000" w:themeColor="text1"/>
                <w:sz w:val="28"/>
                <w:lang w:bidi="en-US"/>
              </w:rPr>
              <w:t xml:space="preserve">CGPA/ % </w:t>
            </w:r>
          </w:p>
        </w:tc>
      </w:tr>
      <w:tr w:rsidR="005B770A" w:rsidRPr="005B770A" w:rsidTr="00B57259">
        <w:trPr>
          <w:trHeight w:val="330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 </w:t>
            </w:r>
          </w:p>
        </w:tc>
      </w:tr>
      <w:tr w:rsidR="005B770A" w:rsidRPr="005B770A" w:rsidTr="00B57259">
        <w:trPr>
          <w:trHeight w:val="590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CS </w:t>
            </w:r>
          </w:p>
          <w:p w:rsidR="00E111EB" w:rsidRPr="00E111EB" w:rsidRDefault="00E111EB" w:rsidP="00E111EB">
            <w:pPr>
              <w:jc w:val="both"/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Foundation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ICSI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Passed </w:t>
            </w:r>
          </w:p>
        </w:tc>
      </w:tr>
      <w:tr w:rsidR="005B770A" w:rsidRPr="005B770A" w:rsidTr="00B57259">
        <w:trPr>
          <w:trHeight w:val="96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jc w:val="both"/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B.Com (H)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proofErr w:type="spellStart"/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>Lucknow</w:t>
            </w:r>
            <w:proofErr w:type="spellEnd"/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 University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National Post </w:t>
            </w:r>
          </w:p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Graduate College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2020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6.7 </w:t>
            </w:r>
          </w:p>
        </w:tc>
      </w:tr>
      <w:tr w:rsidR="005B770A" w:rsidRPr="005B770A" w:rsidTr="00B57259">
        <w:trPr>
          <w:trHeight w:val="65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XII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CBSE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ind w:right="38"/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Delhi Public School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2017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93% </w:t>
            </w:r>
          </w:p>
        </w:tc>
      </w:tr>
      <w:tr w:rsidR="005B770A" w:rsidRPr="005B770A" w:rsidTr="00B57259">
        <w:trPr>
          <w:trHeight w:val="660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X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CBSE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ind w:right="38"/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Delhi Public School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2015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8.8 </w:t>
            </w:r>
          </w:p>
          <w:p w:rsidR="00E111EB" w:rsidRPr="00E111EB" w:rsidRDefault="00E111EB" w:rsidP="00E111EB">
            <w:pPr>
              <w:rPr>
                <w:rFonts w:ascii="Arial" w:eastAsia="Tahoma" w:hAnsi="Arial" w:cs="Arial"/>
                <w:color w:val="000000" w:themeColor="text1"/>
                <w:lang w:bidi="en-US"/>
              </w:rPr>
            </w:pPr>
            <w:r w:rsidRPr="00E111EB">
              <w:rPr>
                <w:rFonts w:ascii="Arial" w:eastAsia="Tahoma" w:hAnsi="Arial" w:cs="Arial"/>
                <w:color w:val="000000" w:themeColor="text1"/>
                <w:lang w:bidi="en-US"/>
              </w:rPr>
              <w:t xml:space="preserve"> </w:t>
            </w:r>
          </w:p>
        </w:tc>
      </w:tr>
    </w:tbl>
    <w:p w:rsidR="00E111EB" w:rsidRPr="00E111EB" w:rsidRDefault="00E111EB" w:rsidP="00E111EB">
      <w:pPr>
        <w:spacing w:after="166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236DC3BD" wp14:editId="44FAF9E9">
                <wp:extent cx="6076316" cy="38100"/>
                <wp:effectExtent l="0" t="0" r="0" b="0"/>
                <wp:docPr id="3877" name="Group 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38100"/>
                          <a:chOff x="0" y="0"/>
                          <a:chExt cx="6076316" cy="38100"/>
                        </a:xfrm>
                      </wpg:grpSpPr>
                      <wps:wsp>
                        <wps:cNvPr id="4224" name="Shape 4224"/>
                        <wps:cNvSpPr/>
                        <wps:spPr>
                          <a:xfrm>
                            <a:off x="0" y="0"/>
                            <a:ext cx="607631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381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E74EA" id="Group 3877" o:spid="_x0000_s1026" style="width:478.45pt;height:3pt;mso-position-horizontal-relative:char;mso-position-vertical-relative:line" coordsize="60763,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">
                <v:shape id="Shape 4224" o:spid="_x0000_s1027" style="position:absolute;width:60763;height:381;visibility:visible;mso-wrap-style:square;v-text-anchor:top" coordsize="607631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" path="m,l6076316,r,38100l,38100,,e" fillcolor="#262626" stroked="f" strokeweight="0">
                  <v:stroke miterlimit="83231f" joinstyle="miter"/>
                  <v:path arrowok="t" textboxrect="0,0,6076316,38100"/>
                </v:shape>
                <w10:anchorlock/>
              </v:group>
            </w:pict>
          </mc:Fallback>
        </mc:AlternateContent>
      </w:r>
    </w:p>
    <w:p w:rsidR="00E111EB" w:rsidRPr="00E111EB" w:rsidRDefault="00E111EB" w:rsidP="00E111EB">
      <w:pPr>
        <w:keepNext/>
        <w:keepLines/>
        <w:spacing w:after="0" w:line="265" w:lineRule="auto"/>
        <w:ind w:left="-5" w:hanging="10"/>
        <w:outlineLvl w:val="0"/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</w:pPr>
      <w:r w:rsidRPr="00E111EB"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  <w:t xml:space="preserve">PERSONAL SKILLS </w:t>
      </w:r>
    </w:p>
    <w:p w:rsidR="00E111EB" w:rsidRPr="00E111EB" w:rsidRDefault="00E111EB" w:rsidP="00E111EB">
      <w:pPr>
        <w:spacing w:after="222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6B5227B9" wp14:editId="49CADA5E">
                <wp:extent cx="6076316" cy="12700"/>
                <wp:effectExtent l="0" t="0" r="0" b="0"/>
                <wp:docPr id="3878" name="Group 3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12700"/>
                          <a:chOff x="0" y="0"/>
                          <a:chExt cx="6076316" cy="12700"/>
                        </a:xfrm>
                      </wpg:grpSpPr>
                      <wps:wsp>
                        <wps:cNvPr id="4226" name="Shape 4226"/>
                        <wps:cNvSpPr/>
                        <wps:spPr>
                          <a:xfrm>
                            <a:off x="0" y="0"/>
                            <a:ext cx="60763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127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DA0D0" id="Group 3878" o:spid="_x0000_s1026" style="width:478.45pt;height:1pt;mso-position-horizontal-relative:char;mso-position-vertical-relative:line" coordsize="60763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">
                <v:shape id="Shape 4226" o:spid="_x0000_s1027" style="position:absolute;width:60763;height:127;visibility:visible;mso-wrap-style:square;v-text-anchor:top" coordsize="6076316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" path="m,l6076316,r,12700l,12700,,e" fillcolor="#7f7f7f" stroked="f" strokeweight="0">
                  <v:stroke miterlimit="83231f" joinstyle="miter"/>
                  <v:path arrowok="t" textboxrect="0,0,6076316,12700"/>
                </v:shape>
                <w10:anchorlock/>
              </v:group>
            </w:pict>
          </mc:Fallback>
        </mc:AlternateContent>
      </w:r>
    </w:p>
    <w:p w:rsidR="00E111EB" w:rsidRPr="005B770A" w:rsidRDefault="00E111EB" w:rsidP="00804DD8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Quick Learner </w:t>
      </w:r>
    </w:p>
    <w:p w:rsidR="00E111EB" w:rsidRPr="005B770A" w:rsidRDefault="00E111EB" w:rsidP="00804DD8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Determined </w:t>
      </w:r>
    </w:p>
    <w:p w:rsidR="00E111EB" w:rsidRPr="005B770A" w:rsidRDefault="00E111EB" w:rsidP="00804DD8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Goal Oriented </w:t>
      </w:r>
    </w:p>
    <w:p w:rsidR="00E111EB" w:rsidRPr="005B770A" w:rsidRDefault="00E111EB" w:rsidP="00804DD8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Adaptive </w:t>
      </w:r>
    </w:p>
    <w:p w:rsidR="00E111EB" w:rsidRPr="005B770A" w:rsidRDefault="00E111EB" w:rsidP="00804DD8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lastRenderedPageBreak/>
        <w:t xml:space="preserve">Ability to work in a team </w:t>
      </w:r>
    </w:p>
    <w:p w:rsidR="00E111EB" w:rsidRPr="00E111EB" w:rsidRDefault="00E111EB" w:rsidP="00E111EB">
      <w:pPr>
        <w:spacing w:after="166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0628333A" wp14:editId="4F41DAD6">
                <wp:extent cx="6076316" cy="38100"/>
                <wp:effectExtent l="0" t="0" r="0" b="0"/>
                <wp:docPr id="3201" name="Group 3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38100"/>
                          <a:chOff x="0" y="0"/>
                          <a:chExt cx="6076316" cy="38100"/>
                        </a:xfrm>
                      </wpg:grpSpPr>
                      <wps:wsp>
                        <wps:cNvPr id="4228" name="Shape 4228"/>
                        <wps:cNvSpPr/>
                        <wps:spPr>
                          <a:xfrm>
                            <a:off x="0" y="0"/>
                            <a:ext cx="607631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381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F1E6E0" id="Group 3201" o:spid="_x0000_s1026" style="width:478.45pt;height:3pt;mso-position-horizontal-relative:char;mso-position-vertical-relative:line" coordsize="60763,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">
                <v:shape id="Shape 4228" o:spid="_x0000_s1027" style="position:absolute;width:60763;height:381;visibility:visible;mso-wrap-style:square;v-text-anchor:top" coordsize="607631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" path="m,l6076316,r,38100l,38100,,e" fillcolor="#262626" stroked="f" strokeweight="0">
                  <v:stroke miterlimit="83231f" joinstyle="miter"/>
                  <v:path arrowok="t" textboxrect="0,0,6076316,38100"/>
                </v:shape>
                <w10:anchorlock/>
              </v:group>
            </w:pict>
          </mc:Fallback>
        </mc:AlternateContent>
      </w:r>
    </w:p>
    <w:p w:rsidR="00E111EB" w:rsidRPr="00E111EB" w:rsidRDefault="00E111EB" w:rsidP="00E111EB">
      <w:pPr>
        <w:keepNext/>
        <w:keepLines/>
        <w:spacing w:after="0" w:line="265" w:lineRule="auto"/>
        <w:ind w:left="-5" w:hanging="10"/>
        <w:outlineLvl w:val="0"/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</w:pPr>
      <w:r w:rsidRPr="00E111EB"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  <w:t xml:space="preserve">AREAS OF INTEREST </w:t>
      </w:r>
    </w:p>
    <w:p w:rsidR="00E111EB" w:rsidRPr="00E111EB" w:rsidRDefault="00E111EB" w:rsidP="00E111EB">
      <w:pPr>
        <w:spacing w:after="221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2C75285F" wp14:editId="259A9C2E">
                <wp:extent cx="6076316" cy="12700"/>
                <wp:effectExtent l="0" t="0" r="0" b="0"/>
                <wp:docPr id="3202" name="Group 3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12700"/>
                          <a:chOff x="0" y="0"/>
                          <a:chExt cx="6076316" cy="12700"/>
                        </a:xfrm>
                      </wpg:grpSpPr>
                      <wps:wsp>
                        <wps:cNvPr id="4230" name="Shape 4230"/>
                        <wps:cNvSpPr/>
                        <wps:spPr>
                          <a:xfrm>
                            <a:off x="0" y="0"/>
                            <a:ext cx="60763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127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2F37FF" id="Group 3202" o:spid="_x0000_s1026" style="width:478.45pt;height:1pt;mso-position-horizontal-relative:char;mso-position-vertical-relative:line" coordsize="60763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">
                <v:shape id="Shape 4230" o:spid="_x0000_s1027" style="position:absolute;width:60763;height:127;visibility:visible;mso-wrap-style:square;v-text-anchor:top" coordsize="6076316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" path="m,l6076316,r,12700l,12700,,e" fillcolor="#7f7f7f" stroked="f" strokeweight="0">
                  <v:stroke miterlimit="83231f" joinstyle="miter"/>
                  <v:path arrowok="t" textboxrect="0,0,6076316,12700"/>
                </v:shape>
                <w10:anchorlock/>
              </v:group>
            </w:pict>
          </mc:Fallback>
        </mc:AlternateContent>
      </w:r>
    </w:p>
    <w:p w:rsidR="00E111EB" w:rsidRPr="005B770A" w:rsidRDefault="00E111EB" w:rsidP="00804DD8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Finance </w:t>
      </w:r>
    </w:p>
    <w:p w:rsidR="00E111EB" w:rsidRPr="005B770A" w:rsidRDefault="00E111EB" w:rsidP="00804DD8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Human Resources </w:t>
      </w:r>
    </w:p>
    <w:p w:rsidR="00E111EB" w:rsidRPr="005B770A" w:rsidRDefault="00E111EB" w:rsidP="00804DD8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Management </w:t>
      </w:r>
    </w:p>
    <w:p w:rsidR="00E111EB" w:rsidRPr="00E111EB" w:rsidRDefault="00E111EB" w:rsidP="00E111EB">
      <w:pPr>
        <w:spacing w:after="166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3766581E" wp14:editId="6C4F54B5">
                <wp:extent cx="6076316" cy="38100"/>
                <wp:effectExtent l="0" t="0" r="0" b="0"/>
                <wp:docPr id="3203" name="Group 3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38100"/>
                          <a:chOff x="0" y="0"/>
                          <a:chExt cx="6076316" cy="3810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607631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381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8E772" id="Group 3203" o:spid="_x0000_s1026" style="width:478.45pt;height:3pt;mso-position-horizontal-relative:char;mso-position-vertical-relative:line" coordsize="60763,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">
                <v:shape id="Shape 4232" o:spid="_x0000_s1027" style="position:absolute;width:60763;height:381;visibility:visible;mso-wrap-style:square;v-text-anchor:top" coordsize="607631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" path="m,l6076316,r,38100l,38100,,e" fillcolor="#262626" stroked="f" strokeweight="0">
                  <v:stroke miterlimit="83231f" joinstyle="miter"/>
                  <v:path arrowok="t" textboxrect="0,0,6076316,38100"/>
                </v:shape>
                <w10:anchorlock/>
              </v:group>
            </w:pict>
          </mc:Fallback>
        </mc:AlternateContent>
      </w:r>
    </w:p>
    <w:p w:rsidR="00E111EB" w:rsidRPr="00E111EB" w:rsidRDefault="00E111EB" w:rsidP="00E111EB">
      <w:pPr>
        <w:keepNext/>
        <w:keepLines/>
        <w:spacing w:after="0" w:line="265" w:lineRule="auto"/>
        <w:ind w:left="-5" w:hanging="10"/>
        <w:outlineLvl w:val="0"/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</w:pPr>
      <w:r w:rsidRPr="00E111EB"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  <w:t xml:space="preserve">PROJECT </w:t>
      </w:r>
    </w:p>
    <w:p w:rsidR="00E111EB" w:rsidRPr="00E111EB" w:rsidRDefault="00E111EB" w:rsidP="00E111EB">
      <w:pPr>
        <w:spacing w:after="216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3A718D7A" wp14:editId="314D668D">
                <wp:extent cx="6076316" cy="12700"/>
                <wp:effectExtent l="0" t="0" r="0" b="0"/>
                <wp:docPr id="3204" name="Group 3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12700"/>
                          <a:chOff x="0" y="0"/>
                          <a:chExt cx="6076316" cy="12700"/>
                        </a:xfrm>
                      </wpg:grpSpPr>
                      <wps:wsp>
                        <wps:cNvPr id="4234" name="Shape 4234"/>
                        <wps:cNvSpPr/>
                        <wps:spPr>
                          <a:xfrm>
                            <a:off x="0" y="0"/>
                            <a:ext cx="60763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127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A3AFD" id="Group 3204" o:spid="_x0000_s1026" style="width:478.45pt;height:1pt;mso-position-horizontal-relative:char;mso-position-vertical-relative:line" coordsize="60763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">
                <v:shape id="Shape 4234" o:spid="_x0000_s1027" style="position:absolute;width:60763;height:127;visibility:visible;mso-wrap-style:square;v-text-anchor:top" coordsize="6076316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" path="m,l6076316,r,12700l,12700,,e" fillcolor="#7f7f7f" stroked="f" strokeweight="0">
                  <v:stroke miterlimit="83231f" joinstyle="miter"/>
                  <v:path arrowok="t" textboxrect="0,0,6076316,12700"/>
                </v:shape>
                <w10:anchorlock/>
              </v:group>
            </w:pict>
          </mc:Fallback>
        </mc:AlternateContent>
      </w:r>
    </w:p>
    <w:p w:rsidR="00E111EB" w:rsidRPr="00E111EB" w:rsidRDefault="00E111EB" w:rsidP="00E111EB">
      <w:pPr>
        <w:spacing w:after="155" w:line="259" w:lineRule="auto"/>
        <w:ind w:left="10" w:hanging="10"/>
        <w:rPr>
          <w:rFonts w:ascii="Arial" w:eastAsia="Tahoma" w:hAnsi="Arial" w:cs="Arial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Arial" w:eastAsia="Tahoma" w:hAnsi="Arial" w:cs="Arial"/>
          <w:color w:val="000000" w:themeColor="text1"/>
          <w:sz w:val="24"/>
          <w:szCs w:val="22"/>
          <w:lang w:eastAsia="en-US" w:bidi="en-US"/>
        </w:rPr>
        <w:t xml:space="preserve">MW TRADING CORPORATION </w:t>
      </w:r>
    </w:p>
    <w:p w:rsidR="00E111EB" w:rsidRPr="00E111EB" w:rsidRDefault="00E111EB" w:rsidP="00E111EB">
      <w:pPr>
        <w:spacing w:after="155" w:line="259" w:lineRule="auto"/>
        <w:ind w:left="10" w:hanging="10"/>
        <w:rPr>
          <w:rFonts w:ascii="Arial" w:eastAsia="Tahoma" w:hAnsi="Arial" w:cs="Arial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Arial" w:eastAsia="Tahoma" w:hAnsi="Arial" w:cs="Arial"/>
          <w:color w:val="000000" w:themeColor="text1"/>
          <w:sz w:val="24"/>
          <w:szCs w:val="22"/>
          <w:lang w:eastAsia="en-US" w:bidi="en-US"/>
        </w:rPr>
        <w:t xml:space="preserve">DURATION- 1.5 MONTH </w:t>
      </w:r>
    </w:p>
    <w:p w:rsidR="00E111EB" w:rsidRPr="00E111EB" w:rsidRDefault="00E111EB" w:rsidP="00E111EB">
      <w:pPr>
        <w:spacing w:after="115" w:line="259" w:lineRule="auto"/>
        <w:ind w:left="10" w:hanging="10"/>
        <w:rPr>
          <w:rFonts w:ascii="Arial" w:eastAsia="Tahoma" w:hAnsi="Arial" w:cs="Arial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Arial" w:eastAsia="Tahoma" w:hAnsi="Arial" w:cs="Arial"/>
          <w:color w:val="000000" w:themeColor="text1"/>
          <w:sz w:val="24"/>
          <w:szCs w:val="22"/>
          <w:lang w:eastAsia="en-US" w:bidi="en-US"/>
        </w:rPr>
        <w:t xml:space="preserve">TOPIC- FINANCIAL MARKETS </w:t>
      </w:r>
    </w:p>
    <w:p w:rsidR="00E111EB" w:rsidRPr="00E111EB" w:rsidRDefault="00E111EB" w:rsidP="00E111EB">
      <w:pPr>
        <w:spacing w:after="0" w:line="259" w:lineRule="auto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Tahoma" w:eastAsia="Tahoma" w:hAnsi="Tahoma" w:cs="Tahoma"/>
          <w:color w:val="000000" w:themeColor="text1"/>
          <w:szCs w:val="22"/>
          <w:lang w:eastAsia="en-US" w:bidi="en-US"/>
        </w:rPr>
        <w:t xml:space="preserve"> </w:t>
      </w:r>
    </w:p>
    <w:p w:rsidR="00E111EB" w:rsidRPr="00E111EB" w:rsidRDefault="00E111EB" w:rsidP="00E111EB">
      <w:pPr>
        <w:spacing w:after="166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0163F1EA" wp14:editId="72444471">
                <wp:extent cx="6076316" cy="38100"/>
                <wp:effectExtent l="0" t="0" r="0" b="0"/>
                <wp:docPr id="3205" name="Group 3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38100"/>
                          <a:chOff x="0" y="0"/>
                          <a:chExt cx="6076316" cy="38100"/>
                        </a:xfrm>
                      </wpg:grpSpPr>
                      <wps:wsp>
                        <wps:cNvPr id="4236" name="Shape 4236"/>
                        <wps:cNvSpPr/>
                        <wps:spPr>
                          <a:xfrm>
                            <a:off x="0" y="0"/>
                            <a:ext cx="607631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381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87875D" id="Group 3205" o:spid="_x0000_s1026" style="width:478.45pt;height:3pt;mso-position-horizontal-relative:char;mso-position-vertical-relative:line" coordsize="60763,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">
                <v:shape id="Shape 4236" o:spid="_x0000_s1027" style="position:absolute;width:60763;height:381;visibility:visible;mso-wrap-style:square;v-text-anchor:top" coordsize="607631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" path="m,l6076316,r,38100l,38100,,e" fillcolor="#262626" stroked="f" strokeweight="0">
                  <v:stroke miterlimit="83231f" joinstyle="miter"/>
                  <v:path arrowok="t" textboxrect="0,0,6076316,38100"/>
                </v:shape>
                <w10:anchorlock/>
              </v:group>
            </w:pict>
          </mc:Fallback>
        </mc:AlternateContent>
      </w:r>
    </w:p>
    <w:p w:rsidR="00E111EB" w:rsidRPr="00E111EB" w:rsidRDefault="00E111EB" w:rsidP="00E111EB">
      <w:pPr>
        <w:keepNext/>
        <w:keepLines/>
        <w:spacing w:after="0" w:line="265" w:lineRule="auto"/>
        <w:ind w:left="-5" w:hanging="10"/>
        <w:outlineLvl w:val="0"/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</w:pPr>
      <w:r w:rsidRPr="00E111EB"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  <w:t xml:space="preserve">CERTIFICATION </w:t>
      </w:r>
    </w:p>
    <w:p w:rsidR="00E111EB" w:rsidRPr="00E111EB" w:rsidRDefault="00E111EB" w:rsidP="00E111EB">
      <w:pPr>
        <w:spacing w:after="222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4002AA39" wp14:editId="414925CC">
                <wp:extent cx="6076316" cy="12700"/>
                <wp:effectExtent l="0" t="0" r="0" b="0"/>
                <wp:docPr id="3206" name="Group 3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12700"/>
                          <a:chOff x="0" y="0"/>
                          <a:chExt cx="6076316" cy="12700"/>
                        </a:xfrm>
                      </wpg:grpSpPr>
                      <wps:wsp>
                        <wps:cNvPr id="4238" name="Shape 4238"/>
                        <wps:cNvSpPr/>
                        <wps:spPr>
                          <a:xfrm>
                            <a:off x="0" y="0"/>
                            <a:ext cx="60763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127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FE451" id="Group 3206" o:spid="_x0000_s1026" style="width:478.45pt;height:1pt;mso-position-horizontal-relative:char;mso-position-vertical-relative:line" coordsize="60763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">
                <v:shape id="Shape 4238" o:spid="_x0000_s1027" style="position:absolute;width:60763;height:127;visibility:visible;mso-wrap-style:square;v-text-anchor:top" coordsize="6076316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" path="m,l6076316,r,12700l,12700,,e" fillcolor="#7f7f7f" stroked="f" strokeweight="0">
                  <v:stroke miterlimit="83231f" joinstyle="miter"/>
                  <v:path arrowok="t" textboxrect="0,0,6076316,12700"/>
                </v:shape>
                <w10:anchorlock/>
              </v:group>
            </w:pict>
          </mc:Fallback>
        </mc:AlternateContent>
      </w:r>
    </w:p>
    <w:p w:rsidR="00E111EB" w:rsidRPr="005B770A" w:rsidRDefault="00E111EB" w:rsidP="00804DD8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Technical Analysis of Stocks </w:t>
      </w:r>
    </w:p>
    <w:p w:rsidR="00E111EB" w:rsidRPr="005B770A" w:rsidRDefault="00E111EB" w:rsidP="00804DD8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New Models of Business in Society  </w:t>
      </w:r>
    </w:p>
    <w:p w:rsidR="00E111EB" w:rsidRPr="005B770A" w:rsidRDefault="00E111EB" w:rsidP="00804DD8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Social Media Marketing </w:t>
      </w:r>
    </w:p>
    <w:p w:rsidR="00E111EB" w:rsidRPr="005B770A" w:rsidRDefault="00E111EB" w:rsidP="00804DD8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Fundamentals and Technical Analysis of Financial Instruments </w:t>
      </w:r>
    </w:p>
    <w:p w:rsidR="00E111EB" w:rsidRPr="005B770A" w:rsidRDefault="00E111EB" w:rsidP="00804DD8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Emerging Business Ideas </w:t>
      </w:r>
    </w:p>
    <w:p w:rsidR="00E111EB" w:rsidRPr="005B770A" w:rsidRDefault="00E111EB" w:rsidP="00804DD8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Career in E-sports </w:t>
      </w:r>
    </w:p>
    <w:p w:rsidR="00E111EB" w:rsidRPr="005B770A" w:rsidRDefault="00E111EB" w:rsidP="00804DD8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Training in Financial Market </w:t>
      </w:r>
    </w:p>
    <w:p w:rsidR="00E111EB" w:rsidRPr="00E111EB" w:rsidRDefault="00E111EB" w:rsidP="00E111EB">
      <w:pPr>
        <w:spacing w:after="41" w:line="259" w:lineRule="auto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Tahoma" w:eastAsia="Tahoma" w:hAnsi="Tahoma" w:cs="Tahoma"/>
          <w:color w:val="000000" w:themeColor="text1"/>
          <w:szCs w:val="22"/>
          <w:lang w:eastAsia="en-US" w:bidi="en-US"/>
        </w:rPr>
        <w:t xml:space="preserve"> </w:t>
      </w:r>
    </w:p>
    <w:p w:rsidR="00E111EB" w:rsidRPr="00E111EB" w:rsidRDefault="00E111EB" w:rsidP="00E111EB">
      <w:pPr>
        <w:spacing w:after="166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2E3BDBD3" wp14:editId="496D09E4">
                <wp:extent cx="6076316" cy="38100"/>
                <wp:effectExtent l="0" t="0" r="0" b="0"/>
                <wp:docPr id="3207" name="Group 3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38100"/>
                          <a:chOff x="0" y="0"/>
                          <a:chExt cx="6076316" cy="38100"/>
                        </a:xfrm>
                      </wpg:grpSpPr>
                      <wps:wsp>
                        <wps:cNvPr id="4240" name="Shape 4240"/>
                        <wps:cNvSpPr/>
                        <wps:spPr>
                          <a:xfrm>
                            <a:off x="0" y="0"/>
                            <a:ext cx="607631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381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388E7" id="Group 3207" o:spid="_x0000_s1026" style="width:478.45pt;height:3pt;mso-position-horizontal-relative:char;mso-position-vertical-relative:line" coordsize="60763,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">
                <v:shape id="Shape 4240" o:spid="_x0000_s1027" style="position:absolute;width:60763;height:381;visibility:visible;mso-wrap-style:square;v-text-anchor:top" coordsize="607631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" path="m,l6076316,r,38100l,38100,,e" fillcolor="#262626" stroked="f" strokeweight="0">
                  <v:stroke miterlimit="83231f" joinstyle="miter"/>
                  <v:path arrowok="t" textboxrect="0,0,6076316,38100"/>
                </v:shape>
                <w10:anchorlock/>
              </v:group>
            </w:pict>
          </mc:Fallback>
        </mc:AlternateContent>
      </w:r>
    </w:p>
    <w:p w:rsidR="00E111EB" w:rsidRPr="00E111EB" w:rsidRDefault="00E111EB" w:rsidP="00E111EB">
      <w:pPr>
        <w:keepNext/>
        <w:keepLines/>
        <w:spacing w:after="0" w:line="265" w:lineRule="auto"/>
        <w:ind w:left="-5" w:hanging="10"/>
        <w:outlineLvl w:val="0"/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</w:pPr>
      <w:r w:rsidRPr="00E111EB"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  <w:t xml:space="preserve">INTERNSHIPS </w:t>
      </w:r>
    </w:p>
    <w:p w:rsidR="00E111EB" w:rsidRPr="00E111EB" w:rsidRDefault="00E111EB" w:rsidP="00E111EB">
      <w:pPr>
        <w:spacing w:after="221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77213A4E" wp14:editId="50C6B14E">
                <wp:extent cx="6076316" cy="12700"/>
                <wp:effectExtent l="0" t="0" r="0" b="0"/>
                <wp:docPr id="3208" name="Group 3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12700"/>
                          <a:chOff x="0" y="0"/>
                          <a:chExt cx="6076316" cy="12700"/>
                        </a:xfrm>
                      </wpg:grpSpPr>
                      <wps:wsp>
                        <wps:cNvPr id="4242" name="Shape 4242"/>
                        <wps:cNvSpPr/>
                        <wps:spPr>
                          <a:xfrm>
                            <a:off x="0" y="0"/>
                            <a:ext cx="60763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127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2B028" id="Group 3208" o:spid="_x0000_s1026" style="width:478.45pt;height:1pt;mso-position-horizontal-relative:char;mso-position-vertical-relative:line" coordsize="60763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">
                <v:shape id="Shape 4242" o:spid="_x0000_s1027" style="position:absolute;width:60763;height:127;visibility:visible;mso-wrap-style:square;v-text-anchor:top" coordsize="6076316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" path="m,l6076316,r,12700l,12700,,e" fillcolor="#7f7f7f" stroked="f" strokeweight="0">
                  <v:stroke miterlimit="83231f" joinstyle="miter"/>
                  <v:path arrowok="t" textboxrect="0,0,6076316,12700"/>
                </v:shape>
                <w10:anchorlock/>
              </v:group>
            </w:pict>
          </mc:Fallback>
        </mc:AlternateContent>
      </w:r>
    </w:p>
    <w:p w:rsidR="00E111EB" w:rsidRPr="005B770A" w:rsidRDefault="00E111EB" w:rsidP="00635641">
      <w:pPr>
        <w:pStyle w:val="ListBullet"/>
        <w:numPr>
          <w:ilvl w:val="0"/>
          <w:numId w:val="23"/>
        </w:numPr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June 2020 </w:t>
      </w:r>
    </w:p>
    <w:p w:rsidR="007366D7" w:rsidRPr="005B770A" w:rsidRDefault="00E111EB" w:rsidP="003D3041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Name of Organization- INGLU </w:t>
      </w:r>
    </w:p>
    <w:p w:rsidR="00E111EB" w:rsidRPr="005B770A" w:rsidRDefault="00E111EB" w:rsidP="003D3041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lastRenderedPageBreak/>
        <w:t xml:space="preserve">Role- Social Media Marketing </w:t>
      </w:r>
    </w:p>
    <w:p w:rsidR="00E111EB" w:rsidRPr="005B770A" w:rsidRDefault="00E111EB" w:rsidP="00635641">
      <w:pPr>
        <w:pStyle w:val="ListBullet"/>
        <w:numPr>
          <w:ilvl w:val="0"/>
          <w:numId w:val="23"/>
        </w:numPr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October 2020 </w:t>
      </w:r>
    </w:p>
    <w:p w:rsidR="00937F0F" w:rsidRPr="005B770A" w:rsidRDefault="00E111EB" w:rsidP="003D3041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Name of Organization- Youth Empowerment </w:t>
      </w:r>
      <w:r w:rsidR="00937F0F" w:rsidRPr="005B770A">
        <w:rPr>
          <w:rFonts w:ascii="Arial" w:hAnsi="Arial" w:cs="Arial"/>
          <w:color w:val="000000" w:themeColor="text1"/>
          <w:lang w:eastAsia="en-US" w:bidi="en-US"/>
        </w:rPr>
        <w:t>Foundation</w:t>
      </w:r>
    </w:p>
    <w:p w:rsidR="00E111EB" w:rsidRPr="005B770A" w:rsidRDefault="00F12961" w:rsidP="003D3041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Role </w:t>
      </w:r>
      <w:r w:rsidR="00937F0F" w:rsidRPr="005B770A">
        <w:rPr>
          <w:rFonts w:ascii="Arial" w:hAnsi="Arial" w:cs="Arial"/>
          <w:color w:val="000000" w:themeColor="text1"/>
          <w:lang w:eastAsia="en-US" w:bidi="en-US"/>
        </w:rPr>
        <w:t xml:space="preserve">- </w:t>
      </w:r>
      <w:r w:rsidR="00E111EB" w:rsidRPr="005B770A">
        <w:rPr>
          <w:rFonts w:ascii="Arial" w:hAnsi="Arial" w:cs="Arial"/>
          <w:color w:val="000000" w:themeColor="text1"/>
          <w:lang w:eastAsia="en-US" w:bidi="en-US"/>
        </w:rPr>
        <w:t xml:space="preserve">Volunteering </w:t>
      </w:r>
    </w:p>
    <w:p w:rsidR="00E111EB" w:rsidRPr="005B770A" w:rsidRDefault="00E111EB" w:rsidP="003D3041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lang w:eastAsia="en-US" w:bidi="en-US"/>
        </w:rPr>
      </w:pPr>
    </w:p>
    <w:p w:rsidR="00E111EB" w:rsidRPr="005B770A" w:rsidRDefault="00E111EB" w:rsidP="00635641">
      <w:pPr>
        <w:pStyle w:val="ListBullet"/>
        <w:numPr>
          <w:ilvl w:val="0"/>
          <w:numId w:val="23"/>
        </w:numPr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December 2020 </w:t>
      </w:r>
    </w:p>
    <w:p w:rsidR="00CA4BA6" w:rsidRPr="005B770A" w:rsidRDefault="00E111EB" w:rsidP="003D3041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Name of Organization- Shine Projects </w:t>
      </w:r>
    </w:p>
    <w:p w:rsidR="00E111EB" w:rsidRPr="005B770A" w:rsidRDefault="00E111EB" w:rsidP="003D3041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Role- Marketing </w:t>
      </w:r>
    </w:p>
    <w:p w:rsidR="0043092C" w:rsidRPr="005B770A" w:rsidRDefault="0043092C" w:rsidP="003D3041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lang w:eastAsia="en-US" w:bidi="en-US"/>
        </w:rPr>
      </w:pPr>
    </w:p>
    <w:p w:rsidR="00244793" w:rsidRPr="005B770A" w:rsidRDefault="00145DEB" w:rsidP="00635641">
      <w:pPr>
        <w:pStyle w:val="ListBullet"/>
        <w:numPr>
          <w:ilvl w:val="0"/>
          <w:numId w:val="23"/>
        </w:numPr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 </w:t>
      </w:r>
      <w:r w:rsidR="00BF5F2D" w:rsidRPr="005B770A">
        <w:rPr>
          <w:rFonts w:ascii="Arial" w:hAnsi="Arial" w:cs="Arial"/>
          <w:color w:val="000000" w:themeColor="text1"/>
          <w:lang w:eastAsia="en-US" w:bidi="en-US"/>
        </w:rPr>
        <w:t>July 2021</w:t>
      </w:r>
    </w:p>
    <w:p w:rsidR="00244793" w:rsidRPr="005B770A" w:rsidRDefault="0043092C" w:rsidP="003D3041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>Name of Organization- Delhi Public Schoo</w:t>
      </w:r>
      <w:r w:rsidR="00244793" w:rsidRPr="005B770A">
        <w:rPr>
          <w:rFonts w:ascii="Arial" w:hAnsi="Arial" w:cs="Arial"/>
          <w:color w:val="000000" w:themeColor="text1"/>
          <w:lang w:eastAsia="en-US" w:bidi="en-US"/>
        </w:rPr>
        <w:t>l</w:t>
      </w:r>
    </w:p>
    <w:p w:rsidR="007E6BEB" w:rsidRPr="005B770A" w:rsidRDefault="0043092C" w:rsidP="003D3041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>Role- Intern</w:t>
      </w:r>
    </w:p>
    <w:p w:rsidR="00E111EB" w:rsidRPr="005B770A" w:rsidRDefault="00E111EB" w:rsidP="003D3041">
      <w:pPr>
        <w:pStyle w:val="ListBullet"/>
        <w:numPr>
          <w:ilvl w:val="0"/>
          <w:numId w:val="0"/>
        </w:numPr>
        <w:ind w:left="216"/>
        <w:rPr>
          <w:color w:val="000000" w:themeColor="text1"/>
          <w:lang w:eastAsia="en-US" w:bidi="en-US"/>
        </w:rPr>
      </w:pPr>
    </w:p>
    <w:p w:rsidR="00E111EB" w:rsidRPr="00E111EB" w:rsidRDefault="00E111EB" w:rsidP="00E111EB">
      <w:pPr>
        <w:spacing w:after="166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718CD79F" wp14:editId="4338EA3E">
                <wp:extent cx="6076316" cy="38100"/>
                <wp:effectExtent l="0" t="0" r="0" b="0"/>
                <wp:docPr id="3130" name="Group 3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38100"/>
                          <a:chOff x="0" y="0"/>
                          <a:chExt cx="6076316" cy="38100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0"/>
                            <a:ext cx="607631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381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B3F56" id="Group 3130" o:spid="_x0000_s1026" style="width:478.45pt;height:3pt;mso-position-horizontal-relative:char;mso-position-vertical-relative:line" coordsize="60763,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">
                <v:shape id="Shape 4244" o:spid="_x0000_s1027" style="position:absolute;width:60763;height:381;visibility:visible;mso-wrap-style:square;v-text-anchor:top" coordsize="607631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" path="m,l6076316,r,38100l,38100,,e" fillcolor="#262626" stroked="f" strokeweight="0">
                  <v:stroke miterlimit="83231f" joinstyle="miter"/>
                  <v:path arrowok="t" textboxrect="0,0,6076316,38100"/>
                </v:shape>
                <w10:anchorlock/>
              </v:group>
            </w:pict>
          </mc:Fallback>
        </mc:AlternateContent>
      </w:r>
    </w:p>
    <w:p w:rsidR="00E111EB" w:rsidRPr="00E111EB" w:rsidRDefault="00E111EB" w:rsidP="00E111EB">
      <w:pPr>
        <w:keepNext/>
        <w:keepLines/>
        <w:spacing w:after="0" w:line="265" w:lineRule="auto"/>
        <w:ind w:left="-5" w:hanging="10"/>
        <w:outlineLvl w:val="0"/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</w:pPr>
      <w:r w:rsidRPr="00E111EB"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  <w:t xml:space="preserve">LANGUAGES KNOWN </w:t>
      </w:r>
    </w:p>
    <w:p w:rsidR="00E111EB" w:rsidRPr="00E111EB" w:rsidRDefault="00E111EB" w:rsidP="00E111EB">
      <w:pPr>
        <w:spacing w:after="221" w:line="259" w:lineRule="auto"/>
        <w:ind w:left="-30" w:right="-138"/>
        <w:rPr>
          <w:rFonts w:ascii="Arial" w:eastAsia="Tahoma" w:hAnsi="Arial" w:cs="Arial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Arial" w:eastAsia="Calibri" w:hAnsi="Arial" w:cs="Arial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797F338C" wp14:editId="1FE978B3">
                <wp:extent cx="6076316" cy="12700"/>
                <wp:effectExtent l="0" t="0" r="0" b="0"/>
                <wp:docPr id="3131" name="Group 3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12700"/>
                          <a:chOff x="0" y="0"/>
                          <a:chExt cx="6076316" cy="12700"/>
                        </a:xfrm>
                      </wpg:grpSpPr>
                      <wps:wsp>
                        <wps:cNvPr id="4246" name="Shape 4246"/>
                        <wps:cNvSpPr/>
                        <wps:spPr>
                          <a:xfrm>
                            <a:off x="0" y="0"/>
                            <a:ext cx="60763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127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9FF95F" id="Group 3131" o:spid="_x0000_s1026" style="width:478.45pt;height:1pt;mso-position-horizontal-relative:char;mso-position-vertical-relative:line" coordsize="60763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">
                <v:shape id="Shape 4246" o:spid="_x0000_s1027" style="position:absolute;width:60763;height:127;visibility:visible;mso-wrap-style:square;v-text-anchor:top" coordsize="6076316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" path="m,l6076316,r,12700l,12700,,e" fillcolor="#7f7f7f" stroked="f" strokeweight="0">
                  <v:stroke miterlimit="83231f" joinstyle="miter"/>
                  <v:path arrowok="t" textboxrect="0,0,6076316,12700"/>
                </v:shape>
                <w10:anchorlock/>
              </v:group>
            </w:pict>
          </mc:Fallback>
        </mc:AlternateContent>
      </w:r>
    </w:p>
    <w:p w:rsidR="00E111EB" w:rsidRPr="005B770A" w:rsidRDefault="00E111EB" w:rsidP="0060548B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English </w:t>
      </w:r>
    </w:p>
    <w:p w:rsidR="00E111EB" w:rsidRPr="005B770A" w:rsidRDefault="00E111EB" w:rsidP="0060548B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Hindi </w:t>
      </w:r>
    </w:p>
    <w:p w:rsidR="00E111EB" w:rsidRPr="005B770A" w:rsidRDefault="00E111EB" w:rsidP="0060548B">
      <w:pPr>
        <w:pStyle w:val="ListBullet"/>
        <w:rPr>
          <w:rFonts w:ascii="Arial" w:hAnsi="Arial" w:cs="Arial"/>
          <w:color w:val="000000" w:themeColor="text1"/>
          <w:lang w:eastAsia="en-US" w:bidi="en-US"/>
        </w:rPr>
      </w:pPr>
      <w:r w:rsidRPr="005B770A">
        <w:rPr>
          <w:rFonts w:ascii="Arial" w:hAnsi="Arial" w:cs="Arial"/>
          <w:color w:val="000000" w:themeColor="text1"/>
          <w:lang w:eastAsia="en-US" w:bidi="en-US"/>
        </w:rPr>
        <w:t xml:space="preserve">Malayalam ( Only speak) </w:t>
      </w:r>
    </w:p>
    <w:p w:rsidR="00E111EB" w:rsidRPr="00E111EB" w:rsidRDefault="00E111EB" w:rsidP="00E111EB">
      <w:pPr>
        <w:spacing w:after="46" w:line="259" w:lineRule="auto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Tahoma" w:eastAsia="Tahoma" w:hAnsi="Tahoma" w:cs="Tahoma"/>
          <w:color w:val="000000" w:themeColor="text1"/>
          <w:szCs w:val="22"/>
          <w:lang w:eastAsia="en-US" w:bidi="en-US"/>
        </w:rPr>
        <w:t xml:space="preserve"> </w:t>
      </w:r>
    </w:p>
    <w:p w:rsidR="00E111EB" w:rsidRPr="00E111EB" w:rsidRDefault="00E111EB" w:rsidP="00E111EB">
      <w:pPr>
        <w:spacing w:after="166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5AC821CC" wp14:editId="4AC586D8">
                <wp:extent cx="6076316" cy="38100"/>
                <wp:effectExtent l="0" t="0" r="0" b="0"/>
                <wp:docPr id="3132" name="Group 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38100"/>
                          <a:chOff x="0" y="0"/>
                          <a:chExt cx="6076316" cy="38100"/>
                        </a:xfrm>
                      </wpg:grpSpPr>
                      <wps:wsp>
                        <wps:cNvPr id="4248" name="Shape 4248"/>
                        <wps:cNvSpPr/>
                        <wps:spPr>
                          <a:xfrm>
                            <a:off x="0" y="0"/>
                            <a:ext cx="607631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381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DD70A" id="Group 3132" o:spid="_x0000_s1026" style="width:478.45pt;height:3pt;mso-position-horizontal-relative:char;mso-position-vertical-relative:line" coordsize="60763,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">
                <v:shape id="Shape 4248" o:spid="_x0000_s1027" style="position:absolute;width:60763;height:381;visibility:visible;mso-wrap-style:square;v-text-anchor:top" coordsize="607631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" path="m,l6076316,r,38100l,38100,,e" fillcolor="#262626" stroked="f" strokeweight="0">
                  <v:stroke miterlimit="83231f" joinstyle="miter"/>
                  <v:path arrowok="t" textboxrect="0,0,6076316,38100"/>
                </v:shape>
                <w10:anchorlock/>
              </v:group>
            </w:pict>
          </mc:Fallback>
        </mc:AlternateContent>
      </w:r>
    </w:p>
    <w:p w:rsidR="00E111EB" w:rsidRPr="00E111EB" w:rsidRDefault="00E111EB" w:rsidP="00E111EB">
      <w:pPr>
        <w:keepNext/>
        <w:keepLines/>
        <w:spacing w:after="0" w:line="265" w:lineRule="auto"/>
        <w:ind w:left="-5" w:hanging="10"/>
        <w:outlineLvl w:val="0"/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</w:pPr>
      <w:r w:rsidRPr="00E111EB">
        <w:rPr>
          <w:rFonts w:ascii="Tahoma" w:eastAsia="Tahoma" w:hAnsi="Tahoma" w:cs="Tahoma"/>
          <w:b/>
          <w:color w:val="000000" w:themeColor="text1"/>
          <w:sz w:val="32"/>
          <w:szCs w:val="32"/>
          <w:lang w:eastAsia="en-US"/>
        </w:rPr>
        <w:t xml:space="preserve">DECLARATION </w:t>
      </w:r>
    </w:p>
    <w:p w:rsidR="00E111EB" w:rsidRPr="00E111EB" w:rsidRDefault="00E111EB" w:rsidP="00E111EB">
      <w:pPr>
        <w:spacing w:after="216" w:line="259" w:lineRule="auto"/>
        <w:ind w:left="-30" w:right="-138"/>
        <w:rPr>
          <w:rFonts w:ascii="Tahoma" w:eastAsia="Tahoma" w:hAnsi="Tahoma" w:cs="Tahoma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Calibri" w:eastAsia="Calibri" w:hAnsi="Calibri" w:cs="Calibri"/>
          <w:noProof/>
          <w:color w:val="000000" w:themeColor="text1"/>
          <w:sz w:val="22"/>
          <w:szCs w:val="22"/>
          <w:lang w:eastAsia="en-US" w:bidi="en-US"/>
        </w:rPr>
        <mc:AlternateContent>
          <mc:Choice Requires="wpg">
            <w:drawing>
              <wp:inline distT="0" distB="0" distL="0" distR="0" wp14:anchorId="16D2F05A" wp14:editId="355B650B">
                <wp:extent cx="6076316" cy="12700"/>
                <wp:effectExtent l="0" t="0" r="0" b="0"/>
                <wp:docPr id="3133" name="Group 3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6" cy="12700"/>
                          <a:chOff x="0" y="0"/>
                          <a:chExt cx="6076316" cy="12700"/>
                        </a:xfrm>
                      </wpg:grpSpPr>
                      <wps:wsp>
                        <wps:cNvPr id="4250" name="Shape 4250"/>
                        <wps:cNvSpPr/>
                        <wps:spPr>
                          <a:xfrm>
                            <a:off x="0" y="0"/>
                            <a:ext cx="60763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6" h="12700">
                                <a:moveTo>
                                  <a:pt x="0" y="0"/>
                                </a:moveTo>
                                <a:lnTo>
                                  <a:pt x="6076316" y="0"/>
                                </a:lnTo>
                                <a:lnTo>
                                  <a:pt x="60763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69AA4" id="Group 3133" o:spid="_x0000_s1026" style="width:478.45pt;height:1pt;mso-position-horizontal-relative:char;mso-position-vertical-relative:line" coordsize="60763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">
                <v:shape id="Shape 4250" o:spid="_x0000_s1027" style="position:absolute;width:60763;height:127;visibility:visible;mso-wrap-style:square;v-text-anchor:top" coordsize="6076316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" path="m,l6076316,r,12700l,12700,,e" fillcolor="#7f7f7f" stroked="f" strokeweight="0">
                  <v:stroke miterlimit="83231f" joinstyle="miter"/>
                  <v:path arrowok="t" textboxrect="0,0,6076316,12700"/>
                </v:shape>
                <w10:anchorlock/>
              </v:group>
            </w:pict>
          </mc:Fallback>
        </mc:AlternateContent>
      </w:r>
    </w:p>
    <w:p w:rsidR="00E111EB" w:rsidRPr="00E111EB" w:rsidRDefault="00E111EB" w:rsidP="00E111EB">
      <w:pPr>
        <w:spacing w:after="229" w:line="259" w:lineRule="auto"/>
        <w:ind w:left="10" w:hanging="10"/>
        <w:rPr>
          <w:rFonts w:ascii="Arial" w:eastAsia="Tahoma" w:hAnsi="Arial" w:cs="Arial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Arial" w:eastAsia="Tahoma" w:hAnsi="Arial" w:cs="Arial"/>
          <w:color w:val="000000" w:themeColor="text1"/>
          <w:sz w:val="24"/>
          <w:szCs w:val="22"/>
          <w:lang w:eastAsia="en-US" w:bidi="en-US"/>
        </w:rPr>
        <w:t xml:space="preserve">I hereby declare that the details and information given above are complete and true to the best of my knowledge. </w:t>
      </w:r>
    </w:p>
    <w:p w:rsidR="00E111EB" w:rsidRPr="00E111EB" w:rsidRDefault="00E111EB" w:rsidP="00E111EB">
      <w:pPr>
        <w:spacing w:after="285" w:line="259" w:lineRule="auto"/>
        <w:rPr>
          <w:rFonts w:ascii="Arial" w:eastAsia="Tahoma" w:hAnsi="Arial" w:cs="Arial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Arial" w:eastAsia="Tahoma" w:hAnsi="Arial" w:cs="Arial"/>
          <w:color w:val="000000" w:themeColor="text1"/>
          <w:sz w:val="24"/>
          <w:szCs w:val="22"/>
          <w:lang w:eastAsia="en-US" w:bidi="en-US"/>
        </w:rPr>
        <w:t xml:space="preserve"> </w:t>
      </w:r>
    </w:p>
    <w:p w:rsidR="00E111EB" w:rsidRPr="00E111EB" w:rsidRDefault="00E111EB" w:rsidP="00E111EB">
      <w:pPr>
        <w:spacing w:after="178" w:line="259" w:lineRule="auto"/>
        <w:rPr>
          <w:rFonts w:ascii="Arial" w:eastAsia="Tahoma" w:hAnsi="Arial" w:cs="Arial"/>
          <w:color w:val="000000" w:themeColor="text1"/>
          <w:sz w:val="24"/>
          <w:szCs w:val="22"/>
          <w:lang w:eastAsia="en-US" w:bidi="en-US"/>
        </w:rPr>
      </w:pPr>
      <w:r w:rsidRPr="00E111EB">
        <w:rPr>
          <w:rFonts w:ascii="Arial" w:eastAsia="Tahoma" w:hAnsi="Arial" w:cs="Arial"/>
          <w:color w:val="000000" w:themeColor="text1"/>
          <w:sz w:val="28"/>
          <w:szCs w:val="22"/>
          <w:lang w:eastAsia="en-US" w:bidi="en-US"/>
        </w:rPr>
        <w:t xml:space="preserve">KRISHNA J SANTHOSH </w:t>
      </w:r>
    </w:p>
    <w:p w:rsidR="00DB1E73" w:rsidRPr="005B770A" w:rsidRDefault="00DB1E73" w:rsidP="00EF23E2">
      <w:pPr>
        <w:spacing w:after="5259" w:line="259" w:lineRule="auto"/>
        <w:rPr>
          <w:rFonts w:ascii="Arial" w:eastAsia="Tahoma" w:hAnsi="Arial" w:cs="Arial"/>
          <w:color w:val="000000" w:themeColor="text1"/>
          <w:sz w:val="24"/>
          <w:szCs w:val="22"/>
          <w:lang w:eastAsia="en-US" w:bidi="en-US"/>
        </w:rPr>
      </w:pPr>
    </w:p>
    <w:sectPr w:rsidR="00DB1E73" w:rsidRPr="005B770A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6789" w:rsidRDefault="003E6789">
      <w:r>
        <w:separator/>
      </w:r>
    </w:p>
  </w:endnote>
  <w:endnote w:type="continuationSeparator" w:id="0">
    <w:p w:rsidR="003E6789" w:rsidRDefault="003E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1E73" w:rsidRDefault="001D560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6789" w:rsidRDefault="003E6789">
      <w:r>
        <w:separator/>
      </w:r>
    </w:p>
  </w:footnote>
  <w:footnote w:type="continuationSeparator" w:id="0">
    <w:p w:rsidR="003E6789" w:rsidRDefault="003E6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1E73" w:rsidRDefault="001D560D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CCA24B1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1E73" w:rsidRDefault="001D560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B1E73" w:rsidRDefault="00DB1E7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30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31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32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DB1E73" w:rsidRDefault="00DB1E73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568C3"/>
    <w:multiLevelType w:val="hybridMultilevel"/>
    <w:tmpl w:val="84122DC4"/>
    <w:lvl w:ilvl="0" w:tplc="A66C16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048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221A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5AE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6882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E6ED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0EA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D077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038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AA2B15"/>
    <w:multiLevelType w:val="hybridMultilevel"/>
    <w:tmpl w:val="E11A6136"/>
    <w:lvl w:ilvl="0" w:tplc="0409000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E3AB47" w:themeColor="accent1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34CA1"/>
    <w:multiLevelType w:val="hybridMultilevel"/>
    <w:tmpl w:val="FFFFFFFF"/>
    <w:lvl w:ilvl="0" w:tplc="EBDCDE3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FC8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664A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C203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18BF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F093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412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EA41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C89F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71D2F6A"/>
    <w:multiLevelType w:val="hybridMultilevel"/>
    <w:tmpl w:val="FFFFFFFF"/>
    <w:lvl w:ilvl="0" w:tplc="5CA6E2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14D7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9CF1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5E03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0642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CE64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267F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983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06EB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2F6B55"/>
    <w:multiLevelType w:val="hybridMultilevel"/>
    <w:tmpl w:val="BA5CE8C8"/>
    <w:lvl w:ilvl="0" w:tplc="0409000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E3AB47" w:themeColor="accent1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80F05"/>
    <w:multiLevelType w:val="hybridMultilevel"/>
    <w:tmpl w:val="E466CF66"/>
    <w:lvl w:ilvl="0" w:tplc="FFFFFFFF">
      <w:start w:val="2"/>
      <w:numFmt w:val="bullet"/>
      <w:lvlText w:val="•"/>
      <w:lvlJc w:val="left"/>
      <w:pPr>
        <w:ind w:left="108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D5EC0"/>
    <w:multiLevelType w:val="hybridMultilevel"/>
    <w:tmpl w:val="FFFFFFFF"/>
    <w:lvl w:ilvl="0" w:tplc="5CF2399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4649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402C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6AEE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AAB2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BE49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0A03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622F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1EB3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BF03BD"/>
    <w:multiLevelType w:val="hybridMultilevel"/>
    <w:tmpl w:val="54804872"/>
    <w:lvl w:ilvl="0" w:tplc="FFFFFFFF">
      <w:start w:val="2"/>
      <w:numFmt w:val="bullet"/>
      <w:lvlText w:val="•"/>
      <w:lvlJc w:val="left"/>
      <w:pPr>
        <w:ind w:left="1801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1" w15:restartNumberingAfterBreak="0">
    <w:nsid w:val="723C34F0"/>
    <w:multiLevelType w:val="hybridMultilevel"/>
    <w:tmpl w:val="FFFFFFFF"/>
    <w:lvl w:ilvl="0" w:tplc="4B683D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0A1A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253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471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4E81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3298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2248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088F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E257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98414B9"/>
    <w:multiLevelType w:val="hybridMultilevel"/>
    <w:tmpl w:val="63761CDC"/>
    <w:lvl w:ilvl="0" w:tplc="A66C16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8"/>
  </w:num>
  <w:num w:numId="15">
    <w:abstractNumId w:val="19"/>
  </w:num>
  <w:num w:numId="16">
    <w:abstractNumId w:val="15"/>
  </w:num>
  <w:num w:numId="17">
    <w:abstractNumId w:val="14"/>
  </w:num>
  <w:num w:numId="18">
    <w:abstractNumId w:val="10"/>
  </w:num>
  <w:num w:numId="19">
    <w:abstractNumId w:val="21"/>
  </w:num>
  <w:num w:numId="20">
    <w:abstractNumId w:val="20"/>
  </w:num>
  <w:num w:numId="21">
    <w:abstractNumId w:val="22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04"/>
    <w:rsid w:val="000C3E90"/>
    <w:rsid w:val="00145DEB"/>
    <w:rsid w:val="00194FB8"/>
    <w:rsid w:val="001A35FB"/>
    <w:rsid w:val="001D560D"/>
    <w:rsid w:val="00244793"/>
    <w:rsid w:val="002E60F2"/>
    <w:rsid w:val="003D3041"/>
    <w:rsid w:val="003E24FE"/>
    <w:rsid w:val="003E6789"/>
    <w:rsid w:val="004257D3"/>
    <w:rsid w:val="0043092C"/>
    <w:rsid w:val="00492A47"/>
    <w:rsid w:val="0049592A"/>
    <w:rsid w:val="004B01CB"/>
    <w:rsid w:val="00513F33"/>
    <w:rsid w:val="005B770A"/>
    <w:rsid w:val="005D13E3"/>
    <w:rsid w:val="0060548B"/>
    <w:rsid w:val="00611403"/>
    <w:rsid w:val="00635641"/>
    <w:rsid w:val="00702EA4"/>
    <w:rsid w:val="007366D7"/>
    <w:rsid w:val="00760914"/>
    <w:rsid w:val="007E6BEB"/>
    <w:rsid w:val="00804DD8"/>
    <w:rsid w:val="0088480A"/>
    <w:rsid w:val="008C3761"/>
    <w:rsid w:val="00937F0F"/>
    <w:rsid w:val="009B04E0"/>
    <w:rsid w:val="009C668C"/>
    <w:rsid w:val="009E45CD"/>
    <w:rsid w:val="00A26396"/>
    <w:rsid w:val="00A64E04"/>
    <w:rsid w:val="00AF429E"/>
    <w:rsid w:val="00BA027A"/>
    <w:rsid w:val="00BF5F2D"/>
    <w:rsid w:val="00CA4BA6"/>
    <w:rsid w:val="00CE07CC"/>
    <w:rsid w:val="00D26189"/>
    <w:rsid w:val="00DB1E73"/>
    <w:rsid w:val="00E111EB"/>
    <w:rsid w:val="00E24BE8"/>
    <w:rsid w:val="00E76E6C"/>
    <w:rsid w:val="00EA344E"/>
    <w:rsid w:val="00EE7AFA"/>
    <w:rsid w:val="00EF23E2"/>
    <w:rsid w:val="00F12961"/>
    <w:rsid w:val="00F3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64C491-C243-4E4A-B360-3ECC78C2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E76E6C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E6C"/>
    <w:rPr>
      <w:color w:val="605E5C"/>
      <w:shd w:val="clear" w:color="auto" w:fill="E1DFDD"/>
    </w:rPr>
  </w:style>
  <w:style w:type="table" w:customStyle="1" w:styleId="TableGrid">
    <w:name w:val="TableGrid"/>
    <w:rsid w:val="00E111EB"/>
    <w:pPr>
      <w:spacing w:after="0" w:line="240" w:lineRule="auto"/>
    </w:pPr>
    <w:rPr>
      <w:rFonts w:eastAsia="Times New Roman"/>
      <w:color w:val="auto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B009D01-D28A-ED4A-808F-C668BAED065C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%7b6B009D01-D28A-ED4A-808F-C668BAED065C%7dtf50002018.dotx</Template>
  <TotalTime>60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Santhosh</dc:creator>
  <cp:keywords/>
  <dc:description/>
  <cp:lastModifiedBy>Krishna Santhosh</cp:lastModifiedBy>
  <cp:revision>47</cp:revision>
  <dcterms:created xsi:type="dcterms:W3CDTF">2021-11-18T08:22:00Z</dcterms:created>
  <dcterms:modified xsi:type="dcterms:W3CDTF">2021-11-18T09:27:00Z</dcterms:modified>
</cp:coreProperties>
</file>