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77130C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1C0A5C8" w14:textId="7A2F5057" w:rsidR="001B2ABD" w:rsidRDefault="00217AF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5504F0D" wp14:editId="1EE33BC2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-14605</wp:posOffset>
                  </wp:positionV>
                  <wp:extent cx="2156460" cy="1988820"/>
                  <wp:effectExtent l="0" t="0" r="0" b="0"/>
                  <wp:wrapTight wrapText="bothSides">
                    <wp:wrapPolygon edited="0">
                      <wp:start x="8396" y="0"/>
                      <wp:lineTo x="6678" y="621"/>
                      <wp:lineTo x="2481" y="2897"/>
                      <wp:lineTo x="2290" y="3724"/>
                      <wp:lineTo x="572" y="6828"/>
                      <wp:lineTo x="0" y="8897"/>
                      <wp:lineTo x="0" y="11379"/>
                      <wp:lineTo x="191" y="13448"/>
                      <wp:lineTo x="1717" y="16759"/>
                      <wp:lineTo x="1717" y="16966"/>
                      <wp:lineTo x="5534" y="20276"/>
                      <wp:lineTo x="8968" y="21310"/>
                      <wp:lineTo x="9541" y="21310"/>
                      <wp:lineTo x="11830" y="21310"/>
                      <wp:lineTo x="12403" y="21310"/>
                      <wp:lineTo x="15837" y="20276"/>
                      <wp:lineTo x="19654" y="16966"/>
                      <wp:lineTo x="19845" y="16759"/>
                      <wp:lineTo x="21180" y="13448"/>
                      <wp:lineTo x="21371" y="11586"/>
                      <wp:lineTo x="21371" y="9103"/>
                      <wp:lineTo x="20799" y="6828"/>
                      <wp:lineTo x="19081" y="3103"/>
                      <wp:lineTo x="14693" y="621"/>
                      <wp:lineTo x="12975" y="0"/>
                      <wp:lineTo x="8396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19888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46A4B61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7EA27F5" w14:textId="59CFE75C" w:rsidR="001B2ABD" w:rsidRDefault="002C2F95" w:rsidP="001B2ABD">
            <w:pPr>
              <w:pStyle w:val="Title"/>
            </w:pPr>
            <w:r>
              <w:t>SABA KHAN</w:t>
            </w:r>
          </w:p>
          <w:p w14:paraId="2D0BC429" w14:textId="10BF8702" w:rsidR="001B2ABD" w:rsidRDefault="001B2ABD" w:rsidP="001B2ABD">
            <w:pPr>
              <w:pStyle w:val="Subtitle"/>
            </w:pPr>
          </w:p>
        </w:tc>
      </w:tr>
      <w:tr w:rsidR="001B2ABD" w14:paraId="2C746BBD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242A105111AE4A4FB9256EF708B5525E"/>
              </w:placeholder>
              <w:temporary/>
              <w:showingPlcHdr/>
              <w15:appearance w15:val="hidden"/>
            </w:sdtPr>
            <w:sdtEndPr/>
            <w:sdtContent>
              <w:p w14:paraId="0C696B5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8527E97" w14:textId="2F5C3ED9" w:rsidR="00036450" w:rsidRDefault="00FE3047" w:rsidP="00FE3047">
            <w:r>
              <w:t>Seeking a challenging position in a reputable organization to expand and utilize my learning, skills, knowledge.</w:t>
            </w:r>
          </w:p>
          <w:p w14:paraId="00E3D47E" w14:textId="0F3A653A" w:rsidR="00FE3047" w:rsidRDefault="00FE3047" w:rsidP="00FE3047">
            <w:r>
              <w:t>Possess excellent communication skills and have an eye for detail. Flexible to work in any environment as required.</w:t>
            </w:r>
          </w:p>
          <w:p w14:paraId="2FCF317C" w14:textId="77777777" w:rsidR="00036450" w:rsidRDefault="00036450" w:rsidP="00036450"/>
          <w:sdt>
            <w:sdtPr>
              <w:id w:val="-1954003311"/>
              <w:placeholder>
                <w:docPart w:val="8DEA207F75F74EBB92B09079840807E2"/>
              </w:placeholder>
              <w:temporary/>
              <w:showingPlcHdr/>
              <w15:appearance w15:val="hidden"/>
            </w:sdtPr>
            <w:sdtEndPr/>
            <w:sdtContent>
              <w:p w14:paraId="3AAA3897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b/>
                <w:bCs/>
              </w:rPr>
              <w:id w:val="1111563247"/>
              <w:placeholder>
                <w:docPart w:val="B32005EA70BB4BEF9FD7BA5868787777"/>
              </w:placeholder>
              <w:temporary/>
              <w:showingPlcHdr/>
              <w15:appearance w15:val="hidden"/>
            </w:sdtPr>
            <w:sdtEndPr/>
            <w:sdtContent>
              <w:p w14:paraId="2F49CAD4" w14:textId="77777777" w:rsidR="004D3011" w:rsidRPr="00875148" w:rsidRDefault="004D3011" w:rsidP="004D3011">
                <w:pPr>
                  <w:rPr>
                    <w:b/>
                    <w:bCs/>
                  </w:rPr>
                </w:pPr>
                <w:r w:rsidRPr="00875148">
                  <w:rPr>
                    <w:b/>
                    <w:bCs/>
                  </w:rPr>
                  <w:t>PHONE:</w:t>
                </w:r>
              </w:p>
            </w:sdtContent>
          </w:sdt>
          <w:p w14:paraId="16A69A47" w14:textId="3B4E0FF7" w:rsidR="004D3011" w:rsidRDefault="00FE3047" w:rsidP="004D3011">
            <w:r>
              <w:t>8104918619</w:t>
            </w:r>
          </w:p>
          <w:p w14:paraId="10794A9F" w14:textId="77777777" w:rsidR="004D3011" w:rsidRDefault="004D3011" w:rsidP="004D3011"/>
          <w:sdt>
            <w:sdtPr>
              <w:id w:val="-240260293"/>
              <w:placeholder>
                <w:docPart w:val="D328F357A7BE4156B9D9632BB5CFEDE3"/>
              </w:placeholder>
              <w:temporary/>
              <w:showingPlcHdr/>
              <w15:appearance w15:val="hidden"/>
            </w:sdtPr>
            <w:sdtEndPr/>
            <w:sdtContent>
              <w:p w14:paraId="18306B6A" w14:textId="77777777" w:rsidR="004D3011" w:rsidRDefault="004D3011" w:rsidP="004D3011">
                <w:r w:rsidRPr="00875148">
                  <w:rPr>
                    <w:b/>
                    <w:bCs/>
                  </w:rPr>
                  <w:t>EMAIL:</w:t>
                </w:r>
              </w:p>
            </w:sdtContent>
          </w:sdt>
          <w:p w14:paraId="14957716" w14:textId="4C040E17" w:rsidR="00036450" w:rsidRDefault="004F7871" w:rsidP="004D3011">
            <w:hyperlink r:id="rId7" w:history="1">
              <w:r w:rsidR="00875148" w:rsidRPr="004A13A4">
                <w:rPr>
                  <w:rStyle w:val="Hyperlink"/>
                </w:rPr>
                <w:t>Ksaba3428@gmail.com</w:t>
              </w:r>
            </w:hyperlink>
          </w:p>
          <w:p w14:paraId="473C6DC3" w14:textId="1B002854" w:rsidR="00875148" w:rsidRDefault="00875148" w:rsidP="004D3011"/>
          <w:p w14:paraId="7017EF10" w14:textId="1019F002" w:rsidR="00875148" w:rsidRPr="00875148" w:rsidRDefault="00875148" w:rsidP="004D3011">
            <w:pPr>
              <w:rPr>
                <w:b/>
                <w:bCs/>
              </w:rPr>
            </w:pPr>
            <w:r w:rsidRPr="00875148">
              <w:rPr>
                <w:b/>
                <w:bCs/>
              </w:rPr>
              <w:t>ADDRESS:</w:t>
            </w:r>
          </w:p>
          <w:p w14:paraId="4E1937FF" w14:textId="74AD0598" w:rsidR="00875148" w:rsidRDefault="00875148" w:rsidP="004D3011">
            <w:r>
              <w:t>Kidwai Nagar, R.A.K Road</w:t>
            </w:r>
          </w:p>
          <w:p w14:paraId="2CBC8B9C" w14:textId="123C36C1" w:rsidR="00875148" w:rsidRPr="00E4381A" w:rsidRDefault="00875148" w:rsidP="004D3011">
            <w:pPr>
              <w:rPr>
                <w:rStyle w:val="Hyperlink"/>
              </w:rPr>
            </w:pPr>
            <w:r>
              <w:t>Wadala, Mumbai - 400031</w:t>
            </w:r>
          </w:p>
          <w:sdt>
            <w:sdtPr>
              <w:id w:val="-1444214663"/>
              <w:placeholder>
                <w:docPart w:val="5DB74B9F48A6496A8EB1562F4B33DF8D"/>
              </w:placeholder>
              <w:temporary/>
              <w:showingPlcHdr/>
              <w15:appearance w15:val="hidden"/>
            </w:sdtPr>
            <w:sdtEndPr/>
            <w:sdtContent>
              <w:p w14:paraId="45063599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8FF3AC6" w14:textId="77777777" w:rsidR="004D3011" w:rsidRDefault="00FE3047" w:rsidP="004D3011">
            <w:r>
              <w:t>Travelling</w:t>
            </w:r>
          </w:p>
          <w:p w14:paraId="02FA8D7E" w14:textId="286B4B57" w:rsidR="00FE3047" w:rsidRDefault="00FE3047" w:rsidP="004D3011">
            <w:r>
              <w:t>Cooking</w:t>
            </w:r>
          </w:p>
          <w:p w14:paraId="4146D66E" w14:textId="06FEE649" w:rsidR="00FE3047" w:rsidRDefault="00FE3047" w:rsidP="004D3011">
            <w:r>
              <w:t>Reading</w:t>
            </w:r>
          </w:p>
          <w:p w14:paraId="1819A3AF" w14:textId="79F23C6C" w:rsidR="00FE3047" w:rsidRPr="004D3011" w:rsidRDefault="00FE3047" w:rsidP="004D3011">
            <w:r>
              <w:t>Learning new things.</w:t>
            </w:r>
          </w:p>
        </w:tc>
        <w:tc>
          <w:tcPr>
            <w:tcW w:w="720" w:type="dxa"/>
          </w:tcPr>
          <w:p w14:paraId="2AA9392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6FA11A013E84A77BFBD5B67E4178A5A"/>
              </w:placeholder>
              <w:temporary/>
              <w:showingPlcHdr/>
              <w15:appearance w15:val="hidden"/>
            </w:sdtPr>
            <w:sdtEndPr/>
            <w:sdtContent>
              <w:p w14:paraId="390373ED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F39365F" w14:textId="701092B5" w:rsidR="004D3011" w:rsidRDefault="002C2F95" w:rsidP="002C2F95">
            <w:pPr>
              <w:pStyle w:val="Heading4"/>
            </w:pPr>
            <w:r>
              <w:t>Secondary School</w:t>
            </w:r>
          </w:p>
          <w:p w14:paraId="46D91859" w14:textId="696F3C1A" w:rsidR="002C2F95" w:rsidRPr="004A3971" w:rsidRDefault="002C2F95" w:rsidP="002C2F95">
            <w:pPr>
              <w:rPr>
                <w:b/>
                <w:bCs/>
              </w:rPr>
            </w:pPr>
            <w:r w:rsidRPr="004A3971">
              <w:rPr>
                <w:b/>
                <w:bCs/>
              </w:rPr>
              <w:t>Auxilium Convent High School</w:t>
            </w:r>
          </w:p>
          <w:p w14:paraId="20E794A9" w14:textId="21CFCFC9" w:rsidR="00036450" w:rsidRDefault="002C2F95" w:rsidP="00036450">
            <w:r>
              <w:t>Mumbai 2012 62.80%</w:t>
            </w:r>
          </w:p>
          <w:p w14:paraId="3C631F1F" w14:textId="77777777" w:rsidR="002C2F95" w:rsidRDefault="002C2F95" w:rsidP="00036450"/>
          <w:p w14:paraId="40BA332D" w14:textId="37518892" w:rsidR="002C2F95" w:rsidRDefault="002C2F95" w:rsidP="002C2F95">
            <w:pPr>
              <w:pStyle w:val="Heading4"/>
            </w:pPr>
            <w:r>
              <w:t>Bachelor of Commerce (BCOM)</w:t>
            </w:r>
          </w:p>
          <w:p w14:paraId="4DF116D0" w14:textId="03CF49AD" w:rsidR="002C2F95" w:rsidRPr="004A3971" w:rsidRDefault="002C2F95" w:rsidP="002C2F95">
            <w:pPr>
              <w:rPr>
                <w:b/>
                <w:bCs/>
              </w:rPr>
            </w:pPr>
            <w:r w:rsidRPr="004A3971">
              <w:rPr>
                <w:b/>
                <w:bCs/>
              </w:rPr>
              <w:t>SIWS College</w:t>
            </w:r>
          </w:p>
          <w:p w14:paraId="424A283F" w14:textId="5716B592" w:rsidR="002C2F95" w:rsidRDefault="002C2F95" w:rsidP="002C2F95">
            <w:r>
              <w:t xml:space="preserve">Mumbai 2017 </w:t>
            </w:r>
            <w:r w:rsidR="004A3971">
              <w:t>6.04 CGPA</w:t>
            </w:r>
          </w:p>
          <w:p w14:paraId="1D408878" w14:textId="4FC022AF" w:rsidR="004A3971" w:rsidRDefault="004A3971" w:rsidP="002C2F95"/>
          <w:p w14:paraId="18FF6B2B" w14:textId="50E6CD67" w:rsidR="004A3971" w:rsidRPr="004A3971" w:rsidRDefault="004A3971" w:rsidP="002C2F95">
            <w:pPr>
              <w:rPr>
                <w:b/>
                <w:bCs/>
              </w:rPr>
            </w:pPr>
            <w:r w:rsidRPr="004A3971">
              <w:rPr>
                <w:b/>
                <w:bCs/>
              </w:rPr>
              <w:t>Masters in Business Administration (Human Resources)</w:t>
            </w:r>
          </w:p>
          <w:p w14:paraId="2F875287" w14:textId="38F0BF28" w:rsidR="002C2F95" w:rsidRPr="004A3971" w:rsidRDefault="004A3971" w:rsidP="002C2F95">
            <w:pPr>
              <w:pStyle w:val="Date"/>
              <w:rPr>
                <w:b/>
                <w:bCs/>
              </w:rPr>
            </w:pPr>
            <w:r w:rsidRPr="004A3971">
              <w:rPr>
                <w:b/>
                <w:bCs/>
              </w:rPr>
              <w:t>Guru Nanak Institute of Management Studies</w:t>
            </w:r>
          </w:p>
          <w:p w14:paraId="06E224BF" w14:textId="14D35E80" w:rsidR="004A3971" w:rsidRPr="004A3971" w:rsidRDefault="004A3971" w:rsidP="004A3971">
            <w:r>
              <w:t xml:space="preserve">Mumbai </w:t>
            </w:r>
          </w:p>
          <w:p w14:paraId="41EF4413" w14:textId="77777777" w:rsidR="002C2F95" w:rsidRPr="004A3971" w:rsidRDefault="002C2F95" w:rsidP="002C2F95">
            <w:pPr>
              <w:pStyle w:val="Date"/>
              <w:rPr>
                <w:b/>
                <w:bCs/>
              </w:rPr>
            </w:pPr>
          </w:p>
          <w:p w14:paraId="61EF176A" w14:textId="7ED7F3C1" w:rsidR="00222F11" w:rsidRDefault="00222F11" w:rsidP="004A3971">
            <w:pPr>
              <w:rPr>
                <w:b/>
                <w:bCs/>
              </w:rPr>
            </w:pPr>
            <w:r w:rsidRPr="00222F11">
              <w:rPr>
                <w:b/>
                <w:bCs/>
              </w:rPr>
              <w:t>EXPERTISE SUMMARY</w:t>
            </w:r>
          </w:p>
          <w:p w14:paraId="3DAF22AF" w14:textId="18C7AB00" w:rsidR="00222F11" w:rsidRDefault="00222F11" w:rsidP="004A3971">
            <w:r w:rsidRPr="00222F11">
              <w:t>Goo</w:t>
            </w:r>
            <w:r>
              <w:t>d communication and team-building skills</w:t>
            </w:r>
          </w:p>
          <w:p w14:paraId="3EF7F05F" w14:textId="775CCBE5" w:rsidR="00222F11" w:rsidRDefault="00222F11" w:rsidP="004A3971">
            <w:r>
              <w:t>Adaptive &amp; Flexible</w:t>
            </w:r>
          </w:p>
          <w:p w14:paraId="3E071244" w14:textId="3C523BFB" w:rsidR="00222F11" w:rsidRDefault="00222F11" w:rsidP="004A3971">
            <w:r>
              <w:t xml:space="preserve">Optimistic and </w:t>
            </w:r>
            <w:r w:rsidR="00875148">
              <w:t>Self-confident</w:t>
            </w:r>
          </w:p>
          <w:p w14:paraId="39D3DB3C" w14:textId="07A89C9A" w:rsidR="00875148" w:rsidRDefault="00875148" w:rsidP="004A3971">
            <w:r>
              <w:t>Dedicated and Hard-working</w:t>
            </w:r>
          </w:p>
          <w:p w14:paraId="6A8C6BDA" w14:textId="53DC466E" w:rsidR="00875148" w:rsidRDefault="00875148" w:rsidP="004A3971">
            <w:r>
              <w:t>Eager to learn new things with a positive attitude.</w:t>
            </w:r>
          </w:p>
          <w:p w14:paraId="4486C18D" w14:textId="00BC2507" w:rsidR="00875148" w:rsidRDefault="00875148" w:rsidP="004A3971"/>
          <w:p w14:paraId="10CCD087" w14:textId="77777777" w:rsidR="00875148" w:rsidRPr="00FE3047" w:rsidRDefault="00875148" w:rsidP="00875148">
            <w:pPr>
              <w:rPr>
                <w:b/>
                <w:bCs/>
              </w:rPr>
            </w:pPr>
            <w:r w:rsidRPr="00FE3047">
              <w:rPr>
                <w:b/>
                <w:bCs/>
              </w:rPr>
              <w:t>CERTIFICATIONS</w:t>
            </w:r>
          </w:p>
          <w:p w14:paraId="1C687275" w14:textId="77777777" w:rsidR="00875148" w:rsidRDefault="00875148" w:rsidP="00875148">
            <w:r>
              <w:t>Advance Excel</w:t>
            </w:r>
          </w:p>
          <w:p w14:paraId="6DFBBACF" w14:textId="77777777" w:rsidR="00875148" w:rsidRDefault="00875148" w:rsidP="00875148">
            <w:r>
              <w:t>Advance Tally with GST</w:t>
            </w:r>
          </w:p>
          <w:p w14:paraId="6D3A7BE7" w14:textId="1F1992F1" w:rsidR="00875148" w:rsidRDefault="00875148" w:rsidP="00875148">
            <w:r>
              <w:t>Handwriting Analyst</w:t>
            </w:r>
          </w:p>
          <w:p w14:paraId="3326E60B" w14:textId="7653FA33" w:rsidR="00986D15" w:rsidRDefault="00986D15" w:rsidP="00875148"/>
          <w:p w14:paraId="0EB27E4D" w14:textId="10FDCE54" w:rsidR="00986D15" w:rsidRDefault="00986D15" w:rsidP="00875148">
            <w:pPr>
              <w:rPr>
                <w:b/>
                <w:bCs/>
              </w:rPr>
            </w:pPr>
            <w:r w:rsidRPr="00986D15">
              <w:rPr>
                <w:b/>
                <w:bCs/>
              </w:rPr>
              <w:t>EXPERIENCE</w:t>
            </w:r>
          </w:p>
          <w:p w14:paraId="73E13857" w14:textId="2003DC84" w:rsidR="00986D15" w:rsidRDefault="00986D15" w:rsidP="00875148">
            <w:pPr>
              <w:rPr>
                <w:b/>
                <w:bCs/>
              </w:rPr>
            </w:pPr>
            <w:r>
              <w:rPr>
                <w:b/>
                <w:bCs/>
              </w:rPr>
              <w:t>Worked as a Customer Care Executive At Flipkart</w:t>
            </w:r>
          </w:p>
          <w:p w14:paraId="4F2F67E1" w14:textId="7D2EED59" w:rsidR="00986D15" w:rsidRPr="00986D15" w:rsidRDefault="00986D15" w:rsidP="00875148">
            <w:pPr>
              <w:rPr>
                <w:b/>
                <w:bCs/>
              </w:rPr>
            </w:pPr>
            <w:r>
              <w:rPr>
                <w:b/>
                <w:bCs/>
              </w:rPr>
              <w:t>July-November- 2021</w:t>
            </w:r>
          </w:p>
          <w:p w14:paraId="4CE5391C" w14:textId="77777777" w:rsidR="00875148" w:rsidRPr="00222F11" w:rsidRDefault="00875148" w:rsidP="004A3971"/>
          <w:p w14:paraId="6C4AFA14" w14:textId="77777777" w:rsidR="004D3011" w:rsidRPr="004A3971" w:rsidRDefault="004D3011" w:rsidP="00036450">
            <w:pPr>
              <w:rPr>
                <w:b/>
                <w:bCs/>
              </w:rPr>
            </w:pPr>
          </w:p>
          <w:sdt>
            <w:sdtPr>
              <w:id w:val="1669594239"/>
              <w:placeholder>
                <w:docPart w:val="9752880CCBE94F97B3FFA3BE2A5DAAF5"/>
              </w:placeholder>
              <w:temporary/>
              <w:showingPlcHdr/>
              <w15:appearance w15:val="hidden"/>
            </w:sdtPr>
            <w:sdtEndPr/>
            <w:sdtContent>
              <w:p w14:paraId="1368BE70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E8E8F13" w14:textId="77777777" w:rsidR="00036450" w:rsidRDefault="00222F11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Written &amp; verbal communication</w:t>
            </w:r>
          </w:p>
          <w:p w14:paraId="784BA170" w14:textId="0E783E8C" w:rsidR="00222F11" w:rsidRDefault="00222F11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Proficient in Microsoft Office suites</w:t>
            </w:r>
          </w:p>
          <w:p w14:paraId="25E634FD" w14:textId="27108609" w:rsidR="00F2558C" w:rsidRPr="00F2558C" w:rsidRDefault="00F2558C" w:rsidP="004D3011">
            <w:pPr>
              <w:rPr>
                <w:b/>
                <w:bCs/>
                <w:noProof/>
                <w:color w:val="000000" w:themeColor="text1"/>
              </w:rPr>
            </w:pPr>
          </w:p>
          <w:p w14:paraId="345E9B31" w14:textId="01788ECE" w:rsidR="00875148" w:rsidRPr="004D3011" w:rsidRDefault="00875148" w:rsidP="004D3011">
            <w:pPr>
              <w:rPr>
                <w:color w:val="FFFFFF" w:themeColor="background1"/>
              </w:rPr>
            </w:pPr>
          </w:p>
        </w:tc>
      </w:tr>
    </w:tbl>
    <w:p w14:paraId="0955E956" w14:textId="77777777" w:rsidR="0043117B" w:rsidRDefault="004F7871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42CF" w14:textId="77777777" w:rsidR="004F7871" w:rsidRDefault="004F7871" w:rsidP="000C45FF">
      <w:r>
        <w:separator/>
      </w:r>
    </w:p>
  </w:endnote>
  <w:endnote w:type="continuationSeparator" w:id="0">
    <w:p w14:paraId="1A36DD9A" w14:textId="77777777" w:rsidR="004F7871" w:rsidRDefault="004F787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47C5" w14:textId="77777777" w:rsidR="004F7871" w:rsidRDefault="004F7871" w:rsidP="000C45FF">
      <w:r>
        <w:separator/>
      </w:r>
    </w:p>
  </w:footnote>
  <w:footnote w:type="continuationSeparator" w:id="0">
    <w:p w14:paraId="6FFB08DC" w14:textId="77777777" w:rsidR="004F7871" w:rsidRDefault="004F787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04B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2CB9D7" wp14:editId="35E2281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95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17AFA"/>
    <w:rsid w:val="00222F11"/>
    <w:rsid w:val="002400EB"/>
    <w:rsid w:val="00256CF7"/>
    <w:rsid w:val="00281FD5"/>
    <w:rsid w:val="002C2F9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A3971"/>
    <w:rsid w:val="004C63E4"/>
    <w:rsid w:val="004D3011"/>
    <w:rsid w:val="004F787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75148"/>
    <w:rsid w:val="009260CD"/>
    <w:rsid w:val="00940A66"/>
    <w:rsid w:val="00952C25"/>
    <w:rsid w:val="00986D1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2558C"/>
    <w:rsid w:val="00F60274"/>
    <w:rsid w:val="00F77FB9"/>
    <w:rsid w:val="00FB068F"/>
    <w:rsid w:val="00FE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A7FE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Ksaba342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a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2A105111AE4A4FB9256EF708B55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E836D-8113-4085-8C08-AB9B4FDDE4EC}"/>
      </w:docPartPr>
      <w:docPartBody>
        <w:p w:rsidR="00CB013A" w:rsidRDefault="00DF42BF">
          <w:pPr>
            <w:pStyle w:val="242A105111AE4A4FB9256EF708B5525E"/>
          </w:pPr>
          <w:r w:rsidRPr="00D5459D">
            <w:t>Profile</w:t>
          </w:r>
        </w:p>
      </w:docPartBody>
    </w:docPart>
    <w:docPart>
      <w:docPartPr>
        <w:name w:val="8DEA207F75F74EBB92B0907984080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00BF5-8824-4E4A-8066-15F2F93F5304}"/>
      </w:docPartPr>
      <w:docPartBody>
        <w:p w:rsidR="00CB013A" w:rsidRDefault="00DF42BF">
          <w:pPr>
            <w:pStyle w:val="8DEA207F75F74EBB92B09079840807E2"/>
          </w:pPr>
          <w:r w:rsidRPr="00CB0055">
            <w:t>Contact</w:t>
          </w:r>
        </w:p>
      </w:docPartBody>
    </w:docPart>
    <w:docPart>
      <w:docPartPr>
        <w:name w:val="B32005EA70BB4BEF9FD7BA5868787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54C52-3ABE-4E96-9E76-BB225640DE55}"/>
      </w:docPartPr>
      <w:docPartBody>
        <w:p w:rsidR="00CB013A" w:rsidRDefault="00DF42BF">
          <w:pPr>
            <w:pStyle w:val="B32005EA70BB4BEF9FD7BA5868787777"/>
          </w:pPr>
          <w:r w:rsidRPr="004D3011">
            <w:t>PHONE:</w:t>
          </w:r>
        </w:p>
      </w:docPartBody>
    </w:docPart>
    <w:docPart>
      <w:docPartPr>
        <w:name w:val="D328F357A7BE4156B9D9632BB5CFE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E86C-2BCF-4F9B-83D5-44FF6013F2FA}"/>
      </w:docPartPr>
      <w:docPartBody>
        <w:p w:rsidR="00CB013A" w:rsidRDefault="00DF42BF">
          <w:pPr>
            <w:pStyle w:val="D328F357A7BE4156B9D9632BB5CFEDE3"/>
          </w:pPr>
          <w:r w:rsidRPr="004D3011">
            <w:t>EMAIL:</w:t>
          </w:r>
        </w:p>
      </w:docPartBody>
    </w:docPart>
    <w:docPart>
      <w:docPartPr>
        <w:name w:val="5DB74B9F48A6496A8EB1562F4B33D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42E1D-2428-43D2-B668-0C7E872BBCF9}"/>
      </w:docPartPr>
      <w:docPartBody>
        <w:p w:rsidR="00CB013A" w:rsidRDefault="00DF42BF">
          <w:pPr>
            <w:pStyle w:val="5DB74B9F48A6496A8EB1562F4B33DF8D"/>
          </w:pPr>
          <w:r w:rsidRPr="00CB0055">
            <w:t>Hobbies</w:t>
          </w:r>
        </w:p>
      </w:docPartBody>
    </w:docPart>
    <w:docPart>
      <w:docPartPr>
        <w:name w:val="16FA11A013E84A77BFBD5B67E4178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07DFE-8743-491E-A9DF-C8E879B06BF9}"/>
      </w:docPartPr>
      <w:docPartBody>
        <w:p w:rsidR="00CB013A" w:rsidRDefault="00DF42BF">
          <w:pPr>
            <w:pStyle w:val="16FA11A013E84A77BFBD5B67E4178A5A"/>
          </w:pPr>
          <w:r w:rsidRPr="00036450">
            <w:t>EDUCATION</w:t>
          </w:r>
        </w:p>
      </w:docPartBody>
    </w:docPart>
    <w:docPart>
      <w:docPartPr>
        <w:name w:val="9752880CCBE94F97B3FFA3BE2A5DA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EDF28-A408-47C5-92FC-F49ED02BE2C8}"/>
      </w:docPartPr>
      <w:docPartBody>
        <w:p w:rsidR="00CB013A" w:rsidRDefault="00DF42BF">
          <w:pPr>
            <w:pStyle w:val="9752880CCBE94F97B3FFA3BE2A5DAAF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3A"/>
    <w:rsid w:val="00CB013A"/>
    <w:rsid w:val="00D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2A105111AE4A4FB9256EF708B5525E">
    <w:name w:val="242A105111AE4A4FB9256EF708B5525E"/>
    <w:rPr>
      <w:rFonts w:cs="Kokila"/>
    </w:rPr>
  </w:style>
  <w:style w:type="paragraph" w:customStyle="1" w:styleId="8DEA207F75F74EBB92B09079840807E2">
    <w:name w:val="8DEA207F75F74EBB92B09079840807E2"/>
    <w:rPr>
      <w:rFonts w:cs="Kokila"/>
    </w:rPr>
  </w:style>
  <w:style w:type="paragraph" w:customStyle="1" w:styleId="B32005EA70BB4BEF9FD7BA5868787777">
    <w:name w:val="B32005EA70BB4BEF9FD7BA5868787777"/>
    <w:rPr>
      <w:rFonts w:cs="Kokila"/>
    </w:rPr>
  </w:style>
  <w:style w:type="paragraph" w:customStyle="1" w:styleId="D328F357A7BE4156B9D9632BB5CFEDE3">
    <w:name w:val="D328F357A7BE4156B9D9632BB5CFEDE3"/>
    <w:rPr>
      <w:rFonts w:cs="Kokila"/>
    </w:r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DB74B9F48A6496A8EB1562F4B33DF8D">
    <w:name w:val="5DB74B9F48A6496A8EB1562F4B33DF8D"/>
    <w:rPr>
      <w:rFonts w:cs="Kokila"/>
    </w:rPr>
  </w:style>
  <w:style w:type="paragraph" w:customStyle="1" w:styleId="16FA11A013E84A77BFBD5B67E4178A5A">
    <w:name w:val="16FA11A013E84A77BFBD5B67E4178A5A"/>
    <w:rPr>
      <w:rFonts w:cs="Kokil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9752880CCBE94F97B3FFA3BE2A5DAAF5">
    <w:name w:val="9752880CCBE94F97B3FFA3BE2A5DAAF5"/>
    <w:rPr>
      <w:rFonts w:cs="Kokil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2021-12-15T07:00:00Z</dcterms:created>
  <dcterms:modified xsi:type="dcterms:W3CDTF">2021-12-16T12:12:00Z</dcterms:modified>
</cp:coreProperties>
</file>