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/>
      </w:tblPr>
      <w:tblGrid>
        <w:gridCol w:w="5008"/>
        <w:gridCol w:w="4352"/>
      </w:tblGrid>
      <w:tr w:rsidR="00D92B95" w:rsidTr="006C08A0">
        <w:tc>
          <w:tcPr>
            <w:tcW w:w="5013" w:type="dxa"/>
            <w:vAlign w:val="bottom"/>
          </w:tcPr>
          <w:p w:rsidR="00C84833" w:rsidRDefault="0070290B" w:rsidP="0085374B">
            <w:pPr>
              <w:pStyle w:val="Title"/>
            </w:pPr>
            <w:sdt>
              <w:sdtPr>
                <w:rPr>
                  <w:sz w:val="40"/>
                  <w:szCs w:val="40"/>
                </w:rPr>
                <w:alias w:val="Enter first name:"/>
                <w:tag w:val="Enter first name:"/>
                <w:id w:val="1306818671"/>
                <w:placeholder>
                  <w:docPart w:val="A67624A3AB0941BA89730BCEB8DB284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 w:multiLine="1"/>
              </w:sdtPr>
              <w:sdtContent>
                <w:r w:rsidR="00466D3E">
                  <w:rPr>
                    <w:sz w:val="40"/>
                    <w:szCs w:val="40"/>
                  </w:rPr>
                  <w:t>Prajakta S. Patil</w:t>
                </w:r>
              </w:sdtContent>
            </w:sdt>
            <w:r w:rsidR="00D92B95">
              <w:br/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929"/>
              <w:gridCol w:w="423"/>
            </w:tblGrid>
            <w:tr w:rsidR="00932D92" w:rsidRPr="009D0878" w:rsidTr="002D4B58">
              <w:tc>
                <w:tcPr>
                  <w:tcW w:w="3920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70290B" w:rsidP="00E32CE2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D21908EE087A402382F3C93E5DF0ABAF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Content>
                      <w:r w:rsidR="00E32CE2">
                        <w:t xml:space="preserve">Shree Ganesh Plot No-13 Auditor  Society </w:t>
                      </w:r>
                      <w:r w:rsidR="003916FF">
                        <w:t>T-</w:t>
                      </w:r>
                      <w:r w:rsidR="00E32CE2">
                        <w:t xml:space="preserve">point Aurangabad. </w:t>
                      </w:r>
                    </w:sdtContent>
                  </w:sdt>
                </w:p>
              </w:tc>
              <w:tc>
                <w:tcPr>
                  <w:tcW w:w="422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70290B" w:rsidP="00932D92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Address icon" o:spid="_x0000_s1028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:rsidTr="002D4B58">
              <w:sdt>
                <w:sdtPr>
                  <w:alias w:val="Enter phone:"/>
                  <w:tag w:val="Enter phone:"/>
                  <w:id w:val="-1849400302"/>
                  <w:placeholder>
                    <w:docPart w:val="FF1A6B41BA3D4E749D3A4B747AB5CB4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Content>
                  <w:tc>
                    <w:tcPr>
                      <w:tcW w:w="3920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85374B" w:rsidP="00E32CE2">
                      <w:pPr>
                        <w:pStyle w:val="ContactInfo"/>
                      </w:pPr>
                      <w:r>
                        <w:t xml:space="preserve">+91 </w:t>
                      </w:r>
                      <w:r w:rsidR="00466D3E">
                        <w:t>7410513198</w:t>
                      </w:r>
                    </w:p>
                  </w:tc>
                </w:sdtContent>
              </w:sdt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0290B" w:rsidP="00932D92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Telephone icon" o:spid="_x0000_s1027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:rsidTr="002D4B58">
              <w:sdt>
                <w:sdtPr>
                  <w:rPr>
                    <w:rFonts w:eastAsia="Trebuchet MS" w:cstheme="minorHAnsi"/>
                  </w:rPr>
                  <w:alias w:val="Enter email:"/>
                  <w:tag w:val="Enter email:"/>
                  <w:id w:val="-675184368"/>
                  <w:placeholder>
                    <w:docPart w:val="0824DD2A2ED64239B0F2DD55F33C9FA0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Content>
                  <w:tc>
                    <w:tcPr>
                      <w:tcW w:w="3920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466D3E" w:rsidP="00E32CE2">
                      <w:pPr>
                        <w:pStyle w:val="ContactInfo"/>
                      </w:pPr>
                      <w:r>
                        <w:rPr>
                          <w:rFonts w:eastAsia="Trebuchet MS" w:cstheme="minorHAnsi"/>
                        </w:rPr>
                        <w:t>Prajaktapatil0198</w:t>
                      </w:r>
                      <w:r w:rsidR="00E32CE2">
                        <w:rPr>
                          <w:rFonts w:eastAsia="Trebuchet MS" w:cstheme="minorHAnsi"/>
                        </w:rPr>
                        <w:t>@gmail.com</w:t>
                      </w:r>
                    </w:p>
                  </w:tc>
                </w:sdtContent>
              </w:sdt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0290B" w:rsidP="00932D92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<o:lock v:ext="edit" aspectratio="t" verticies="t"/>
                        <w10:wrap type="none"/>
                        <w10:anchorlock/>
                      </v:shape>
                    </w:pict>
                  </w:r>
                </w:p>
              </w:tc>
            </w:tr>
            <w:tr w:rsidR="002D4B58" w:rsidRPr="009D0878" w:rsidTr="002D4B58">
              <w:tc>
                <w:tcPr>
                  <w:tcW w:w="3920" w:type="dxa"/>
                  <w:tcMar>
                    <w:left w:w="720" w:type="dxa"/>
                    <w:right w:w="29" w:type="dxa"/>
                  </w:tcMar>
                </w:tcPr>
                <w:p w:rsidR="002D4B58" w:rsidRDefault="002D4B58" w:rsidP="002D4B58">
                  <w:pPr>
                    <w:pStyle w:val="ContactInfo"/>
                    <w:jc w:val="center"/>
                    <w:rPr>
                      <w:rFonts w:eastAsia="Trebuchet MS" w:cstheme="minorHAnsi"/>
                    </w:rPr>
                  </w:pPr>
                  <w:r>
                    <w:rPr>
                      <w:rFonts w:eastAsia="Trebuchet MS" w:cstheme="minorHAnsi"/>
                      <w:vertAlign w:val="superscript"/>
                    </w:rPr>
                    <w:t xml:space="preserve">  </w:t>
                  </w:r>
                  <w:r>
                    <w:rPr>
                      <w:rFonts w:eastAsia="Trebuchet MS" w:cstheme="minorHAnsi"/>
                    </w:rPr>
                    <w:t xml:space="preserve">   1</w:t>
                  </w:r>
                  <w:r w:rsidRPr="002D4B58">
                    <w:rPr>
                      <w:rFonts w:eastAsia="Trebuchet MS" w:cstheme="minorHAnsi"/>
                      <w:vertAlign w:val="superscript"/>
                    </w:rPr>
                    <w:t>st</w:t>
                  </w:r>
                  <w:r>
                    <w:rPr>
                      <w:rFonts w:eastAsia="Trebuchet MS" w:cstheme="minorHAnsi"/>
                    </w:rPr>
                    <w:t xml:space="preserve"> JUNE 1998</w:t>
                  </w: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:rsidR="002D4B58" w:rsidRDefault="00527BC7" w:rsidP="00932D92">
                  <w:pPr>
                    <w:pStyle w:val="Icons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38125" cy="238125"/>
                        <wp:effectExtent l="19050" t="0" r="9525" b="0"/>
                        <wp:docPr id="4" name="Picture 3" descr="calender 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lender logo2.pn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826" cy="2398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92B95" w:rsidRDefault="00D92B95" w:rsidP="000F1773">
            <w:pPr>
              <w:pStyle w:val="Header"/>
            </w:pPr>
          </w:p>
        </w:tc>
      </w:tr>
    </w:tbl>
    <w:p w:rsidR="003B77EE" w:rsidRDefault="003B77EE" w:rsidP="003B77EE">
      <w:pPr>
        <w:pBdr>
          <w:top w:val="nil"/>
          <w:left w:val="nil"/>
          <w:bottom w:val="single" w:sz="6" w:space="1" w:color="auto"/>
          <w:right w:val="nil"/>
          <w:between w:val="nil"/>
          <w:bar w:val="nil"/>
        </w:pBdr>
        <w:spacing w:after="0" w:line="276" w:lineRule="auto"/>
        <w:rPr>
          <w:rFonts w:ascii="Times New Roman" w:eastAsia="Trebuchet MS" w:hAnsi="Times New Roman" w:cs="Times New Roman"/>
          <w:b/>
          <w:bCs/>
          <w:sz w:val="20"/>
          <w:szCs w:val="20"/>
        </w:rPr>
      </w:pPr>
    </w:p>
    <w:p w:rsidR="003916FF" w:rsidRDefault="003B77EE" w:rsidP="003B77E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Style w:val="Emphasis"/>
          <w:rFonts w:asciiTheme="majorHAnsi" w:hAnsiTheme="majorHAnsi"/>
          <w:b/>
          <w:sz w:val="40"/>
          <w:szCs w:val="40"/>
        </w:rPr>
      </w:pPr>
      <w:r>
        <w:rPr>
          <w:rStyle w:val="Emphasis"/>
          <w:rFonts w:asciiTheme="majorHAnsi" w:hAnsiTheme="majorHAnsi"/>
          <w:b/>
          <w:sz w:val="40"/>
          <w:szCs w:val="40"/>
        </w:rPr>
        <w:t>Skills</w:t>
      </w:r>
    </w:p>
    <w:tbl>
      <w:tblPr>
        <w:tblStyle w:val="TableGrid"/>
        <w:tblW w:w="4059" w:type="pct"/>
        <w:tblCellMar>
          <w:left w:w="0" w:type="dxa"/>
          <w:right w:w="0" w:type="dxa"/>
        </w:tblCellMar>
        <w:tblLook w:val="04A0"/>
      </w:tblPr>
      <w:tblGrid>
        <w:gridCol w:w="3753"/>
        <w:gridCol w:w="3845"/>
      </w:tblGrid>
      <w:tr w:rsidR="003B77EE" w:rsidTr="00374377">
        <w:trPr>
          <w:trHeight w:val="1331"/>
        </w:trPr>
        <w:tc>
          <w:tcPr>
            <w:tcW w:w="3754" w:type="dxa"/>
          </w:tcPr>
          <w:p w:rsidR="003B77EE" w:rsidRDefault="003B77EE" w:rsidP="00466D3E">
            <w:pPr>
              <w:pStyle w:val="ListBullet"/>
              <w:numPr>
                <w:ilvl w:val="0"/>
                <w:numId w:val="0"/>
              </w:numPr>
            </w:pPr>
          </w:p>
          <w:p w:rsidR="00E32CE2" w:rsidRDefault="00E32CE2" w:rsidP="00374377">
            <w:pPr>
              <w:pStyle w:val="ListBullet"/>
              <w:numPr>
                <w:ilvl w:val="0"/>
                <w:numId w:val="4"/>
              </w:numPr>
            </w:pPr>
            <w:r w:rsidRPr="00307290">
              <w:t>jQuery, Javascript, HTML, CSS</w:t>
            </w:r>
            <w:r w:rsidR="003916FF">
              <w:t>, Bootstrap</w:t>
            </w:r>
          </w:p>
          <w:p w:rsidR="00466D3E" w:rsidRDefault="00466D3E" w:rsidP="00374377">
            <w:pPr>
              <w:pStyle w:val="ListBullet"/>
              <w:numPr>
                <w:ilvl w:val="0"/>
                <w:numId w:val="4"/>
              </w:numPr>
            </w:pPr>
            <w:r>
              <w:t>MS-Office</w:t>
            </w:r>
          </w:p>
          <w:p w:rsidR="00466D3E" w:rsidRPr="004937AE" w:rsidRDefault="00466D3E" w:rsidP="00466D3E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3845" w:type="dxa"/>
            <w:tcMar>
              <w:left w:w="360" w:type="dxa"/>
              <w:right w:w="0" w:type="dxa"/>
            </w:tcMar>
          </w:tcPr>
          <w:p w:rsidR="00466D3E" w:rsidRDefault="00466D3E" w:rsidP="00466D3E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32CE2" w:rsidRDefault="00EE6068" w:rsidP="00466D3E">
            <w:pPr>
              <w:pStyle w:val="ListBullet"/>
              <w:numPr>
                <w:ilvl w:val="0"/>
                <w:numId w:val="4"/>
              </w:numPr>
            </w:pPr>
            <w:r>
              <w:t xml:space="preserve"> MS-EXCEL</w:t>
            </w:r>
          </w:p>
          <w:p w:rsidR="00466D3E" w:rsidRDefault="00466D3E" w:rsidP="00466D3E">
            <w:pPr>
              <w:pStyle w:val="ListBullet"/>
              <w:numPr>
                <w:ilvl w:val="0"/>
                <w:numId w:val="4"/>
              </w:numPr>
            </w:pPr>
            <w:r>
              <w:t>C  programming</w:t>
            </w:r>
          </w:p>
          <w:p w:rsidR="00EE6068" w:rsidRDefault="00EE6068" w:rsidP="00466D3E">
            <w:pPr>
              <w:pStyle w:val="ListBullet"/>
              <w:numPr>
                <w:ilvl w:val="0"/>
                <w:numId w:val="4"/>
              </w:numPr>
            </w:pPr>
            <w:r>
              <w:t>MS-POWERPOINT</w:t>
            </w:r>
          </w:p>
          <w:p w:rsidR="003B77EE" w:rsidRDefault="003B77EE" w:rsidP="00466D3E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3B77EE" w:rsidRDefault="003B77EE" w:rsidP="00466D3E">
            <w:pPr>
              <w:pStyle w:val="ListBullet"/>
              <w:numPr>
                <w:ilvl w:val="0"/>
                <w:numId w:val="0"/>
              </w:numPr>
            </w:pPr>
          </w:p>
          <w:p w:rsidR="003B77EE" w:rsidRPr="004937AE" w:rsidRDefault="003B77EE" w:rsidP="00466D3E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bookmarkStart w:id="0" w:name="_GoBack"/>
        <w:bookmarkEnd w:id="0"/>
      </w:tr>
    </w:tbl>
    <w:p w:rsidR="003B77EE" w:rsidRPr="00D30DCC" w:rsidRDefault="003B77EE" w:rsidP="003B77EE">
      <w:pPr>
        <w:pBdr>
          <w:top w:val="nil"/>
          <w:left w:val="nil"/>
          <w:bottom w:val="single" w:sz="6" w:space="1" w:color="auto"/>
          <w:right w:val="nil"/>
          <w:between w:val="nil"/>
          <w:bar w:val="nil"/>
        </w:pBdr>
        <w:spacing w:after="0" w:line="276" w:lineRule="auto"/>
        <w:rPr>
          <w:rStyle w:val="Emphasis"/>
          <w:rFonts w:asciiTheme="majorHAnsi" w:hAnsiTheme="majorHAnsi"/>
          <w:b/>
          <w:sz w:val="20"/>
          <w:szCs w:val="20"/>
        </w:rPr>
      </w:pPr>
    </w:p>
    <w:p w:rsidR="005B1D68" w:rsidRPr="009B563A" w:rsidRDefault="003B77EE" w:rsidP="003B77E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Theme="majorHAnsi" w:hAnsiTheme="majorHAnsi" w:cs="Times New Roman"/>
          <w:b/>
          <w:sz w:val="20"/>
          <w:szCs w:val="20"/>
        </w:rPr>
      </w:pPr>
      <w:r w:rsidRPr="009B563A">
        <w:rPr>
          <w:rStyle w:val="Emphasis"/>
          <w:rFonts w:asciiTheme="majorHAnsi" w:hAnsiTheme="majorHAnsi"/>
          <w:b/>
          <w:sz w:val="40"/>
          <w:szCs w:val="40"/>
        </w:rPr>
        <w:t>Experience</w:t>
      </w:r>
    </w:p>
    <w:p w:rsidR="003916FF" w:rsidRDefault="007E67F6" w:rsidP="00D413F9">
      <w:pPr>
        <w:pStyle w:val="Heading3"/>
      </w:pPr>
      <w:r>
        <w:t>28  MAy 2021</w:t>
      </w:r>
    </w:p>
    <w:p w:rsidR="007E67F6" w:rsidRPr="007E67F6" w:rsidRDefault="007E67F6" w:rsidP="007E67F6">
      <w:pPr>
        <w:pStyle w:val="Heading2"/>
      </w:pPr>
      <w:r>
        <w:t>HR Intern/iForti</w:t>
      </w:r>
      <w:r w:rsidRPr="007E67F6">
        <w:t>es CORPORATE Pvt  Ltd, Banglore, INDIA</w:t>
      </w:r>
    </w:p>
    <w:p w:rsidR="007E67F6" w:rsidRDefault="007E67F6" w:rsidP="00D413F9">
      <w:pPr>
        <w:pStyle w:val="Heading3"/>
      </w:pPr>
    </w:p>
    <w:p w:rsidR="001D4390" w:rsidRPr="00D413F9" w:rsidRDefault="00EE6068" w:rsidP="00053289">
      <w:pPr>
        <w:pStyle w:val="Heading3"/>
      </w:pPr>
      <w:r>
        <w:t xml:space="preserve">13 JUL </w:t>
      </w:r>
      <w:r w:rsidRPr="00053289">
        <w:t>2020</w:t>
      </w:r>
    </w:p>
    <w:p w:rsidR="001D4390" w:rsidRDefault="001D4390" w:rsidP="001D4390">
      <w:pPr>
        <w:pStyle w:val="Heading2"/>
        <w:rPr>
          <w:rFonts w:ascii="Times New Roman" w:eastAsia="Trebuchet MS" w:hAnsi="Times New Roman" w:cs="Times New Roman"/>
          <w:b w:val="0"/>
          <w:bCs/>
          <w:sz w:val="28"/>
          <w:szCs w:val="28"/>
        </w:rPr>
      </w:pPr>
      <w:r>
        <w:t>HR/</w:t>
      </w:r>
      <w:r w:rsidRPr="004968E6">
        <w:rPr>
          <w:rFonts w:ascii="Times New Roman" w:eastAsia="Trebuchet MS" w:hAnsi="Times New Roman" w:cs="Times New Roman"/>
          <w:b w:val="0"/>
          <w:bCs/>
          <w:sz w:val="28"/>
          <w:szCs w:val="28"/>
        </w:rPr>
        <w:t>Kalavati Technologies Pvt. Ltd., Aurangabad, India</w:t>
      </w:r>
    </w:p>
    <w:p w:rsidR="00053289" w:rsidRDefault="00053289" w:rsidP="00053289">
      <w:pPr>
        <w:pStyle w:val="Heading3"/>
        <w:rPr>
          <w:rFonts w:eastAsia="Trebuchet MS"/>
        </w:rPr>
      </w:pPr>
      <w:r>
        <w:rPr>
          <w:rFonts w:eastAsia="Trebuchet MS"/>
        </w:rPr>
        <w:t xml:space="preserve">        </w:t>
      </w:r>
      <w:r w:rsidRPr="00053289">
        <w:rPr>
          <w:rFonts w:eastAsia="Trebuchet MS"/>
        </w:rPr>
        <w:t xml:space="preserve">Role and Responsibilities- </w:t>
      </w:r>
      <w:r>
        <w:rPr>
          <w:rFonts w:eastAsia="Trebuchet MS"/>
        </w:rPr>
        <w:t xml:space="preserve"> </w:t>
      </w:r>
    </w:p>
    <w:p w:rsidR="00053289" w:rsidRPr="00053289" w:rsidRDefault="00053289" w:rsidP="00053289">
      <w:pPr>
        <w:pStyle w:val="Heading3"/>
        <w:numPr>
          <w:ilvl w:val="0"/>
          <w:numId w:val="23"/>
        </w:numPr>
        <w:rPr>
          <w:rFonts w:eastAsia="Trebuchet MS"/>
        </w:rPr>
      </w:pPr>
      <w:r w:rsidRPr="00053289">
        <w:rPr>
          <w:rFonts w:eastAsia="Trebuchet MS"/>
        </w:rPr>
        <w:t>Updating our employee records with new hire information, screening resumes, scheduling interviews.</w:t>
      </w:r>
    </w:p>
    <w:p w:rsidR="00053289" w:rsidRPr="00053289" w:rsidRDefault="00053289" w:rsidP="00053289">
      <w:pPr>
        <w:pStyle w:val="Heading3"/>
        <w:numPr>
          <w:ilvl w:val="0"/>
          <w:numId w:val="23"/>
        </w:numPr>
        <w:rPr>
          <w:rFonts w:eastAsia="Trebuchet MS"/>
        </w:rPr>
      </w:pPr>
      <w:r w:rsidRPr="00053289">
        <w:rPr>
          <w:rFonts w:eastAsia="Trebuchet MS"/>
        </w:rPr>
        <w:t>Managing team and ensuring weekly engagement metrics.</w:t>
      </w:r>
    </w:p>
    <w:p w:rsidR="00053289" w:rsidRPr="00053289" w:rsidRDefault="00053289" w:rsidP="00053289">
      <w:pPr>
        <w:pStyle w:val="Heading3"/>
        <w:numPr>
          <w:ilvl w:val="0"/>
          <w:numId w:val="23"/>
        </w:numPr>
        <w:rPr>
          <w:rFonts w:eastAsia="Trebuchet MS"/>
        </w:rPr>
      </w:pPr>
      <w:r w:rsidRPr="00053289">
        <w:rPr>
          <w:rFonts w:eastAsia="Trebuchet MS"/>
        </w:rPr>
        <w:t>Handling opwnership and responsibilities for our team.</w:t>
      </w:r>
    </w:p>
    <w:p w:rsidR="001D4390" w:rsidRPr="00EE6068" w:rsidRDefault="001D4390" w:rsidP="00EE6068">
      <w:pPr>
        <w:pStyle w:val="Heading2"/>
        <w:tabs>
          <w:tab w:val="left" w:pos="6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D4390" w:rsidRPr="001D4390" w:rsidRDefault="001D4390" w:rsidP="00053289">
      <w:pPr>
        <w:pStyle w:val="Heading3"/>
        <w:tabs>
          <w:tab w:val="left" w:pos="2940"/>
        </w:tabs>
      </w:pPr>
      <w:r>
        <w:t>08 jUL 2019 – 31 Mar 2020</w:t>
      </w:r>
      <w:r w:rsidR="00053289">
        <w:tab/>
      </w:r>
    </w:p>
    <w:p w:rsidR="001D4390" w:rsidRDefault="001D4390" w:rsidP="001D4390">
      <w:pPr>
        <w:pStyle w:val="Heading2"/>
        <w:rPr>
          <w:rFonts w:ascii="Times New Roman" w:hAnsi="Times New Roman" w:cs="Times New Roman"/>
          <w:b w:val="0"/>
          <w:sz w:val="28"/>
          <w:szCs w:val="28"/>
        </w:rPr>
      </w:pPr>
      <w:r w:rsidRPr="001D4390">
        <w:rPr>
          <w:szCs w:val="32"/>
        </w:rPr>
        <w:t>GET</w:t>
      </w:r>
      <w:r>
        <w:rPr>
          <w:szCs w:val="32"/>
        </w:rPr>
        <w:t xml:space="preserve"> (Technical)</w:t>
      </w:r>
      <w:r w:rsidRPr="001D4390">
        <w:rPr>
          <w:szCs w:val="32"/>
        </w:rPr>
        <w:t>/</w:t>
      </w:r>
      <w:r w:rsidRPr="001D4390">
        <w:rPr>
          <w:rFonts w:ascii="Times New Roman" w:hAnsi="Times New Roman" w:cs="Times New Roman"/>
          <w:b w:val="0"/>
          <w:sz w:val="28"/>
          <w:szCs w:val="28"/>
        </w:rPr>
        <w:t>Hadwise Technologies PVT LTD,Mumbai.</w:t>
      </w:r>
    </w:p>
    <w:p w:rsidR="00442181" w:rsidRPr="00442181" w:rsidRDefault="00053289" w:rsidP="00442181">
      <w:pPr>
        <w:pStyle w:val="Heading3"/>
      </w:pPr>
      <w:r w:rsidRPr="00442181">
        <w:t xml:space="preserve">Role and Responsibilites- </w:t>
      </w:r>
    </w:p>
    <w:p w:rsidR="00053289" w:rsidRPr="00442181" w:rsidRDefault="00053289" w:rsidP="00442181">
      <w:pPr>
        <w:pStyle w:val="Heading3"/>
      </w:pPr>
      <w:r w:rsidRPr="00442181">
        <w:t xml:space="preserve">Repairing and maintainance </w:t>
      </w:r>
      <w:r w:rsidR="00442181">
        <w:t>of FPA AND</w:t>
      </w:r>
      <w:r w:rsidRPr="00442181">
        <w:t xml:space="preserve"> PA systems.</w:t>
      </w:r>
    </w:p>
    <w:p w:rsidR="006C2930" w:rsidRDefault="006C2930" w:rsidP="00466D3E">
      <w:pPr>
        <w:pStyle w:val="Heading3"/>
      </w:pPr>
    </w:p>
    <w:p w:rsidR="001D4390" w:rsidRDefault="001D4390" w:rsidP="001D439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D4390">
        <w:rPr>
          <w:szCs w:val="32"/>
        </w:rPr>
        <w:t>INTERNSHIP TRAINING/</w:t>
      </w:r>
      <w:r w:rsidRPr="001D4390">
        <w:rPr>
          <w:rFonts w:ascii="Times New Roman" w:hAnsi="Times New Roman" w:cs="Times New Roman"/>
          <w:b w:val="0"/>
          <w:sz w:val="28"/>
          <w:szCs w:val="28"/>
        </w:rPr>
        <w:t>SOYO SYSTEM PVT. LTD., JALGAON.</w:t>
      </w:r>
    </w:p>
    <w:p w:rsidR="00D30DCC" w:rsidRDefault="00D30DCC" w:rsidP="00D30DCC">
      <w:pPr>
        <w:pBdr>
          <w:top w:val="nil"/>
          <w:left w:val="nil"/>
          <w:bottom w:val="single" w:sz="6" w:space="1" w:color="auto"/>
          <w:right w:val="nil"/>
          <w:between w:val="nil"/>
          <w:bar w:val="nil"/>
        </w:pBdr>
        <w:tabs>
          <w:tab w:val="left" w:pos="990"/>
        </w:tabs>
        <w:spacing w:after="0"/>
        <w:rPr>
          <w:rFonts w:ascii="Times New Roman" w:eastAsia="Trebuchet MS" w:hAnsi="Times New Roman" w:cs="Times New Roman"/>
          <w:sz w:val="24"/>
          <w:szCs w:val="24"/>
        </w:rPr>
      </w:pPr>
    </w:p>
    <w:p w:rsidR="00442181" w:rsidRDefault="00442181" w:rsidP="00D30DCC">
      <w:pPr>
        <w:pBdr>
          <w:top w:val="nil"/>
          <w:left w:val="nil"/>
          <w:bottom w:val="single" w:sz="6" w:space="1" w:color="auto"/>
          <w:right w:val="nil"/>
          <w:between w:val="nil"/>
          <w:bar w:val="nil"/>
        </w:pBdr>
        <w:tabs>
          <w:tab w:val="left" w:pos="990"/>
        </w:tabs>
        <w:spacing w:after="0"/>
        <w:rPr>
          <w:rFonts w:ascii="Times New Roman" w:eastAsia="Trebuchet MS" w:hAnsi="Times New Roman" w:cs="Times New Roman"/>
          <w:sz w:val="24"/>
          <w:szCs w:val="24"/>
        </w:rPr>
      </w:pPr>
    </w:p>
    <w:p w:rsidR="00442181" w:rsidRDefault="00442181" w:rsidP="00D30DCC">
      <w:pPr>
        <w:pBdr>
          <w:top w:val="nil"/>
          <w:left w:val="nil"/>
          <w:bottom w:val="single" w:sz="6" w:space="1" w:color="auto"/>
          <w:right w:val="nil"/>
          <w:between w:val="nil"/>
          <w:bar w:val="nil"/>
        </w:pBdr>
        <w:tabs>
          <w:tab w:val="left" w:pos="990"/>
        </w:tabs>
        <w:spacing w:after="0"/>
        <w:rPr>
          <w:rFonts w:ascii="Times New Roman" w:eastAsia="Trebuchet MS" w:hAnsi="Times New Roman" w:cs="Times New Roman"/>
          <w:sz w:val="24"/>
          <w:szCs w:val="24"/>
        </w:rPr>
      </w:pPr>
    </w:p>
    <w:p w:rsidR="00442181" w:rsidRDefault="00442181" w:rsidP="00D30DCC">
      <w:pPr>
        <w:pBdr>
          <w:top w:val="nil"/>
          <w:left w:val="nil"/>
          <w:bottom w:val="single" w:sz="6" w:space="1" w:color="auto"/>
          <w:right w:val="nil"/>
          <w:between w:val="nil"/>
          <w:bar w:val="nil"/>
        </w:pBdr>
        <w:tabs>
          <w:tab w:val="left" w:pos="990"/>
        </w:tabs>
        <w:spacing w:after="0"/>
        <w:rPr>
          <w:rFonts w:ascii="Times New Roman" w:eastAsia="Trebuchet MS" w:hAnsi="Times New Roman" w:cs="Times New Roman"/>
          <w:sz w:val="24"/>
          <w:szCs w:val="24"/>
        </w:rPr>
      </w:pPr>
    </w:p>
    <w:p w:rsidR="00442181" w:rsidRDefault="00442181" w:rsidP="00D30DCC">
      <w:pPr>
        <w:pBdr>
          <w:top w:val="nil"/>
          <w:left w:val="nil"/>
          <w:bottom w:val="single" w:sz="6" w:space="1" w:color="auto"/>
          <w:right w:val="nil"/>
          <w:between w:val="nil"/>
          <w:bar w:val="nil"/>
        </w:pBdr>
        <w:tabs>
          <w:tab w:val="left" w:pos="990"/>
        </w:tabs>
        <w:spacing w:after="0"/>
        <w:rPr>
          <w:rFonts w:ascii="Times New Roman" w:eastAsia="Trebuchet MS" w:hAnsi="Times New Roman" w:cs="Times New Roman"/>
          <w:sz w:val="24"/>
          <w:szCs w:val="24"/>
        </w:rPr>
      </w:pPr>
    </w:p>
    <w:p w:rsidR="00442181" w:rsidRDefault="00442181" w:rsidP="00D30DCC">
      <w:pPr>
        <w:pBdr>
          <w:top w:val="nil"/>
          <w:left w:val="nil"/>
          <w:bottom w:val="single" w:sz="6" w:space="1" w:color="auto"/>
          <w:right w:val="nil"/>
          <w:between w:val="nil"/>
          <w:bar w:val="nil"/>
        </w:pBdr>
        <w:tabs>
          <w:tab w:val="left" w:pos="990"/>
        </w:tabs>
        <w:spacing w:after="0"/>
        <w:rPr>
          <w:rFonts w:ascii="Times New Roman" w:eastAsia="Trebuchet MS" w:hAnsi="Times New Roman" w:cs="Times New Roman"/>
          <w:sz w:val="24"/>
          <w:szCs w:val="24"/>
        </w:rPr>
      </w:pPr>
    </w:p>
    <w:p w:rsidR="00442181" w:rsidRDefault="00442181" w:rsidP="00D30DCC">
      <w:pPr>
        <w:pBdr>
          <w:top w:val="nil"/>
          <w:left w:val="nil"/>
          <w:bottom w:val="single" w:sz="6" w:space="1" w:color="auto"/>
          <w:right w:val="nil"/>
          <w:between w:val="nil"/>
          <w:bar w:val="nil"/>
        </w:pBdr>
        <w:tabs>
          <w:tab w:val="left" w:pos="990"/>
        </w:tabs>
        <w:spacing w:after="0"/>
        <w:rPr>
          <w:rFonts w:ascii="Times New Roman" w:eastAsia="Trebuchet MS" w:hAnsi="Times New Roman" w:cs="Times New Roman"/>
          <w:sz w:val="24"/>
          <w:szCs w:val="24"/>
        </w:rPr>
      </w:pPr>
    </w:p>
    <w:p w:rsidR="00442181" w:rsidRDefault="00442181" w:rsidP="00D30DCC">
      <w:pPr>
        <w:pBdr>
          <w:top w:val="nil"/>
          <w:left w:val="nil"/>
          <w:bottom w:val="single" w:sz="6" w:space="1" w:color="auto"/>
          <w:right w:val="nil"/>
          <w:between w:val="nil"/>
          <w:bar w:val="nil"/>
        </w:pBdr>
        <w:tabs>
          <w:tab w:val="left" w:pos="990"/>
        </w:tabs>
        <w:spacing w:after="0"/>
        <w:rPr>
          <w:rFonts w:ascii="Times New Roman" w:eastAsia="Trebuchet MS" w:hAnsi="Times New Roman" w:cs="Times New Roman"/>
          <w:sz w:val="24"/>
          <w:szCs w:val="24"/>
        </w:rPr>
      </w:pPr>
    </w:p>
    <w:p w:rsidR="00442181" w:rsidRDefault="00442181" w:rsidP="00D30DCC">
      <w:pPr>
        <w:pBdr>
          <w:top w:val="nil"/>
          <w:left w:val="nil"/>
          <w:bottom w:val="single" w:sz="6" w:space="1" w:color="auto"/>
          <w:right w:val="nil"/>
          <w:between w:val="nil"/>
          <w:bar w:val="nil"/>
        </w:pBdr>
        <w:tabs>
          <w:tab w:val="left" w:pos="990"/>
        </w:tabs>
        <w:spacing w:after="0"/>
        <w:rPr>
          <w:rFonts w:ascii="Times New Roman" w:eastAsia="Trebuchet MS" w:hAnsi="Times New Roman" w:cs="Times New Roman"/>
          <w:sz w:val="24"/>
          <w:szCs w:val="24"/>
        </w:rPr>
      </w:pPr>
    </w:p>
    <w:p w:rsidR="00442181" w:rsidRDefault="00442181" w:rsidP="00D30DCC">
      <w:pPr>
        <w:pBdr>
          <w:top w:val="nil"/>
          <w:left w:val="nil"/>
          <w:bottom w:val="single" w:sz="6" w:space="1" w:color="auto"/>
          <w:right w:val="nil"/>
          <w:between w:val="nil"/>
          <w:bar w:val="nil"/>
        </w:pBdr>
        <w:tabs>
          <w:tab w:val="left" w:pos="990"/>
        </w:tabs>
        <w:spacing w:after="0"/>
        <w:rPr>
          <w:rFonts w:ascii="Times New Roman" w:eastAsia="Trebuchet MS" w:hAnsi="Times New Roman" w:cs="Times New Roman"/>
          <w:sz w:val="24"/>
          <w:szCs w:val="24"/>
        </w:rPr>
      </w:pPr>
    </w:p>
    <w:p w:rsidR="00442181" w:rsidRDefault="00442181" w:rsidP="00D30DCC">
      <w:pPr>
        <w:pBdr>
          <w:top w:val="nil"/>
          <w:left w:val="nil"/>
          <w:bottom w:val="single" w:sz="6" w:space="1" w:color="auto"/>
          <w:right w:val="nil"/>
          <w:between w:val="nil"/>
          <w:bar w:val="nil"/>
        </w:pBdr>
        <w:tabs>
          <w:tab w:val="left" w:pos="990"/>
        </w:tabs>
        <w:spacing w:after="0"/>
        <w:rPr>
          <w:rFonts w:ascii="Times New Roman" w:eastAsia="Trebuchet MS" w:hAnsi="Times New Roman" w:cs="Times New Roman"/>
          <w:sz w:val="24"/>
          <w:szCs w:val="24"/>
        </w:rPr>
      </w:pPr>
    </w:p>
    <w:p w:rsidR="00D30DCC" w:rsidRDefault="0065054E" w:rsidP="00D30DC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0"/>
        </w:tabs>
        <w:spacing w:after="0"/>
        <w:rPr>
          <w:rStyle w:val="Emphasis"/>
          <w:rFonts w:asciiTheme="majorHAnsi" w:hAnsiTheme="majorHAnsi"/>
          <w:b/>
          <w:sz w:val="40"/>
          <w:szCs w:val="40"/>
        </w:rPr>
      </w:pPr>
      <w:r w:rsidRPr="00D30DCC">
        <w:rPr>
          <w:rStyle w:val="Emphasis"/>
          <w:rFonts w:asciiTheme="majorHAnsi" w:hAnsiTheme="majorHAnsi"/>
          <w:b/>
          <w:sz w:val="40"/>
          <w:szCs w:val="40"/>
        </w:rPr>
        <w:t>Education</w:t>
      </w:r>
    </w:p>
    <w:p w:rsidR="00D30DCC" w:rsidRDefault="00466D3E" w:rsidP="00D30DCC">
      <w:pPr>
        <w:pStyle w:val="Heading3"/>
      </w:pPr>
      <w:r>
        <w:t>2019</w:t>
      </w:r>
    </w:p>
    <w:p w:rsidR="003916FF" w:rsidRDefault="00D30DCC" w:rsidP="00D30DCC">
      <w:pPr>
        <w:pStyle w:val="Heading2"/>
        <w:rPr>
          <w:rStyle w:val="Emphasis"/>
          <w:sz w:val="24"/>
          <w:szCs w:val="24"/>
        </w:rPr>
      </w:pPr>
      <w:r w:rsidRPr="0013156F">
        <w:rPr>
          <w:sz w:val="24"/>
          <w:szCs w:val="24"/>
        </w:rPr>
        <w:t xml:space="preserve">Bachelor of </w:t>
      </w:r>
      <w:r w:rsidR="00466D3E">
        <w:rPr>
          <w:sz w:val="24"/>
          <w:szCs w:val="24"/>
        </w:rPr>
        <w:t>Engineering in Electronics And Telecommunication</w:t>
      </w:r>
      <w:r w:rsidRPr="0013156F">
        <w:rPr>
          <w:sz w:val="24"/>
          <w:szCs w:val="24"/>
        </w:rPr>
        <w:t>/</w:t>
      </w:r>
      <w:r w:rsidR="002D4B58">
        <w:rPr>
          <w:rStyle w:val="Emphasis"/>
          <w:sz w:val="24"/>
          <w:szCs w:val="24"/>
        </w:rPr>
        <w:t xml:space="preserve"> Kaviyatri</w:t>
      </w:r>
      <w:r w:rsidR="00466D3E">
        <w:rPr>
          <w:rStyle w:val="Emphasis"/>
          <w:sz w:val="24"/>
          <w:szCs w:val="24"/>
        </w:rPr>
        <w:t xml:space="preserve"> </w:t>
      </w:r>
      <w:r w:rsidR="002D4B58">
        <w:rPr>
          <w:rStyle w:val="Emphasis"/>
          <w:sz w:val="24"/>
          <w:szCs w:val="24"/>
        </w:rPr>
        <w:t>Bahinabai</w:t>
      </w:r>
      <w:r w:rsidR="00466D3E">
        <w:rPr>
          <w:rStyle w:val="Emphasis"/>
          <w:sz w:val="24"/>
          <w:szCs w:val="24"/>
        </w:rPr>
        <w:t xml:space="preserve"> </w:t>
      </w:r>
      <w:r w:rsidRPr="0013156F">
        <w:rPr>
          <w:rStyle w:val="Emphasis"/>
          <w:sz w:val="24"/>
          <w:szCs w:val="24"/>
        </w:rPr>
        <w:t xml:space="preserve"> University</w:t>
      </w:r>
      <w:r>
        <w:rPr>
          <w:rStyle w:val="Emphasis"/>
          <w:sz w:val="24"/>
          <w:szCs w:val="24"/>
        </w:rPr>
        <w:t>.</w:t>
      </w:r>
    </w:p>
    <w:p w:rsidR="00BC3738" w:rsidRDefault="00466D3E" w:rsidP="00D30DCC">
      <w:pPr>
        <w:pStyle w:val="Heading2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CGPA – 8.54</w:t>
      </w:r>
    </w:p>
    <w:p w:rsidR="003916FF" w:rsidRPr="0013156F" w:rsidRDefault="003916FF" w:rsidP="00D30DCC">
      <w:pPr>
        <w:pStyle w:val="Heading2"/>
        <w:rPr>
          <w:sz w:val="24"/>
          <w:szCs w:val="24"/>
        </w:rPr>
      </w:pPr>
    </w:p>
    <w:p w:rsidR="00D30DCC" w:rsidRDefault="00466D3E" w:rsidP="00D30DCC">
      <w:pPr>
        <w:pStyle w:val="Heading3"/>
      </w:pPr>
      <w:r>
        <w:t>2016</w:t>
      </w:r>
    </w:p>
    <w:p w:rsidR="00D30DCC" w:rsidRDefault="00466D3E" w:rsidP="00D30DCC">
      <w:pPr>
        <w:pStyle w:val="Heading2"/>
        <w:rPr>
          <w:rStyle w:val="Emphasis"/>
          <w:sz w:val="24"/>
          <w:szCs w:val="24"/>
        </w:rPr>
      </w:pPr>
      <w:r>
        <w:rPr>
          <w:sz w:val="24"/>
          <w:szCs w:val="24"/>
        </w:rPr>
        <w:t>Diploma in Electronics And Telecommunication</w:t>
      </w:r>
      <w:r w:rsidR="00BC3738">
        <w:rPr>
          <w:sz w:val="24"/>
          <w:szCs w:val="24"/>
        </w:rPr>
        <w:t xml:space="preserve"> </w:t>
      </w:r>
      <w:r w:rsidR="00D30DCC" w:rsidRPr="0013156F">
        <w:rPr>
          <w:sz w:val="24"/>
          <w:szCs w:val="24"/>
        </w:rPr>
        <w:t>/</w:t>
      </w:r>
      <w:r>
        <w:rPr>
          <w:rStyle w:val="Emphasis"/>
          <w:sz w:val="24"/>
          <w:szCs w:val="24"/>
        </w:rPr>
        <w:t>Maharashtra State Board Of Technical Education</w:t>
      </w:r>
      <w:r w:rsidR="00D30DCC">
        <w:rPr>
          <w:rStyle w:val="Emphasis"/>
          <w:sz w:val="24"/>
          <w:szCs w:val="24"/>
        </w:rPr>
        <w:t>.</w:t>
      </w:r>
    </w:p>
    <w:p w:rsidR="00BC3738" w:rsidRDefault="00466D3E" w:rsidP="00D30DCC">
      <w:pPr>
        <w:pStyle w:val="Heading2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Percentage – 81.71</w:t>
      </w:r>
      <w:r w:rsidR="00BC3738">
        <w:rPr>
          <w:rStyle w:val="Emphasis"/>
          <w:sz w:val="24"/>
          <w:szCs w:val="24"/>
        </w:rPr>
        <w:t>%</w:t>
      </w:r>
    </w:p>
    <w:p w:rsidR="003916FF" w:rsidRPr="0013156F" w:rsidRDefault="003916FF" w:rsidP="00D30DCC">
      <w:pPr>
        <w:pStyle w:val="Heading2"/>
        <w:rPr>
          <w:sz w:val="24"/>
          <w:szCs w:val="24"/>
        </w:rPr>
      </w:pPr>
    </w:p>
    <w:p w:rsidR="00D30DCC" w:rsidRDefault="00466D3E" w:rsidP="00D30DCC">
      <w:pPr>
        <w:pStyle w:val="Heading3"/>
      </w:pPr>
      <w:r>
        <w:t>2013</w:t>
      </w:r>
    </w:p>
    <w:p w:rsidR="00D30DCC" w:rsidRDefault="00D30DCC" w:rsidP="00D30DC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0"/>
        </w:tabs>
        <w:spacing w:after="0"/>
        <w:rPr>
          <w:rStyle w:val="Emphasis"/>
          <w:rFonts w:asciiTheme="majorHAnsi" w:hAnsiTheme="majorHAnsi"/>
          <w:b/>
          <w:sz w:val="24"/>
          <w:szCs w:val="24"/>
        </w:rPr>
      </w:pPr>
      <w:r w:rsidRPr="00D30DCC">
        <w:rPr>
          <w:rFonts w:asciiTheme="majorHAnsi" w:hAnsiTheme="majorHAnsi"/>
          <w:b/>
          <w:color w:val="007FAB" w:themeColor="accent1"/>
          <w:sz w:val="24"/>
          <w:szCs w:val="24"/>
        </w:rPr>
        <w:t>SSC</w:t>
      </w:r>
      <w:r w:rsidRPr="00D30DCC">
        <w:rPr>
          <w:rFonts w:asciiTheme="majorHAnsi" w:hAnsiTheme="majorHAnsi"/>
          <w:b/>
          <w:color w:val="005E80" w:themeColor="accent1" w:themeShade="BF"/>
          <w:sz w:val="24"/>
          <w:szCs w:val="24"/>
        </w:rPr>
        <w:t>/</w:t>
      </w:r>
      <w:r w:rsidR="00466D3E">
        <w:rPr>
          <w:rStyle w:val="Emphasis"/>
          <w:rFonts w:asciiTheme="majorHAnsi" w:hAnsiTheme="majorHAnsi"/>
          <w:b/>
          <w:sz w:val="24"/>
          <w:szCs w:val="24"/>
        </w:rPr>
        <w:t>Nashik Divisional Board</w:t>
      </w:r>
      <w:r>
        <w:rPr>
          <w:rStyle w:val="Emphasis"/>
          <w:rFonts w:asciiTheme="majorHAnsi" w:hAnsiTheme="majorHAnsi"/>
          <w:b/>
          <w:sz w:val="24"/>
          <w:szCs w:val="24"/>
        </w:rPr>
        <w:t>.</w:t>
      </w:r>
    </w:p>
    <w:p w:rsidR="00BC3738" w:rsidRPr="00D30DCC" w:rsidRDefault="00466D3E" w:rsidP="00D30DC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0"/>
        </w:tabs>
        <w:spacing w:after="0"/>
        <w:rPr>
          <w:rStyle w:val="Emphasis"/>
          <w:rFonts w:asciiTheme="majorHAnsi" w:eastAsia="Trebuchet MS" w:hAnsiTheme="majorHAnsi" w:cs="Times New Roman"/>
          <w:b/>
          <w:iCs w:val="0"/>
          <w:sz w:val="24"/>
          <w:szCs w:val="24"/>
        </w:rPr>
      </w:pPr>
      <w:r>
        <w:rPr>
          <w:rStyle w:val="Emphasis"/>
          <w:rFonts w:asciiTheme="majorHAnsi" w:hAnsiTheme="majorHAnsi"/>
          <w:b/>
          <w:sz w:val="24"/>
          <w:szCs w:val="24"/>
        </w:rPr>
        <w:t>Percentage-94.36</w:t>
      </w:r>
      <w:r w:rsidR="00BC3738">
        <w:rPr>
          <w:rStyle w:val="Emphasis"/>
          <w:rFonts w:asciiTheme="majorHAnsi" w:hAnsiTheme="majorHAnsi"/>
          <w:b/>
          <w:sz w:val="24"/>
          <w:szCs w:val="24"/>
        </w:rPr>
        <w:t>%</w:t>
      </w:r>
    </w:p>
    <w:p w:rsidR="0065054E" w:rsidRDefault="0065054E" w:rsidP="0065054E">
      <w:pPr>
        <w:pStyle w:val="Heading2"/>
        <w:pBdr>
          <w:bottom w:val="single" w:sz="6" w:space="1" w:color="auto"/>
        </w:pBdr>
        <w:rPr>
          <w:rStyle w:val="Emphasis"/>
          <w:sz w:val="24"/>
          <w:szCs w:val="24"/>
        </w:rPr>
      </w:pPr>
    </w:p>
    <w:p w:rsidR="0065054E" w:rsidRPr="0065054E" w:rsidRDefault="0065054E" w:rsidP="0065054E">
      <w:pPr>
        <w:pStyle w:val="Heading2"/>
        <w:rPr>
          <w:sz w:val="40"/>
          <w:szCs w:val="40"/>
        </w:rPr>
      </w:pPr>
      <w:r w:rsidRPr="0065054E">
        <w:rPr>
          <w:rStyle w:val="Emphasis"/>
          <w:sz w:val="40"/>
          <w:szCs w:val="40"/>
        </w:rPr>
        <w:t>Project Details</w:t>
      </w:r>
    </w:p>
    <w:p w:rsidR="0065054E" w:rsidRDefault="0065054E" w:rsidP="0065054E">
      <w:pPr>
        <w:pStyle w:val="Heading2"/>
        <w:ind w:left="720"/>
        <w:rPr>
          <w:sz w:val="24"/>
          <w:szCs w:val="24"/>
        </w:rPr>
      </w:pPr>
    </w:p>
    <w:p w:rsidR="00B643D1" w:rsidRDefault="00466D3E" w:rsidP="00B643D1">
      <w:pPr>
        <w:pStyle w:val="Heading2"/>
        <w:numPr>
          <w:ilvl w:val="0"/>
          <w:numId w:val="17"/>
        </w:numPr>
        <w:rPr>
          <w:sz w:val="24"/>
          <w:szCs w:val="24"/>
        </w:rPr>
      </w:pPr>
      <w:r w:rsidRPr="00BE2D27">
        <w:rPr>
          <w:sz w:val="24"/>
          <w:szCs w:val="24"/>
        </w:rPr>
        <w:t>MOVING MESSAGE LCD DISPLAY USING 8051</w:t>
      </w:r>
    </w:p>
    <w:p w:rsidR="00445096" w:rsidRPr="002D4B58" w:rsidRDefault="009265A3" w:rsidP="002D4B58">
      <w:pPr>
        <w:pStyle w:val="ListParagraph"/>
        <w:jc w:val="both"/>
        <w:rPr>
          <w:rStyle w:val="Emphasis"/>
          <w:iCs w:val="0"/>
          <w:sz w:val="24"/>
          <w:szCs w:val="24"/>
        </w:rPr>
      </w:pPr>
      <w:r w:rsidRPr="009265A3">
        <w:rPr>
          <w:b/>
          <w:sz w:val="24"/>
          <w:szCs w:val="24"/>
        </w:rPr>
        <w:t xml:space="preserve">Objective: </w:t>
      </w:r>
      <w:r w:rsidRPr="009265A3">
        <w:rPr>
          <w:sz w:val="24"/>
          <w:szCs w:val="24"/>
        </w:rPr>
        <w:t>To display moving message with the help of programming done by 8051 microcontroller.</w:t>
      </w:r>
    </w:p>
    <w:p w:rsidR="00445096" w:rsidRDefault="009265A3" w:rsidP="00445096">
      <w:pPr>
        <w:pStyle w:val="Heading2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ON USB POWER CIRCUIT</w:t>
      </w:r>
    </w:p>
    <w:p w:rsidR="009265A3" w:rsidRPr="009265A3" w:rsidRDefault="009265A3" w:rsidP="00445096">
      <w:pPr>
        <w:pStyle w:val="Heading2"/>
        <w:ind w:left="720"/>
        <w:rPr>
          <w:b w:val="0"/>
          <w:sz w:val="24"/>
          <w:szCs w:val="24"/>
        </w:rPr>
      </w:pPr>
      <w:r w:rsidRPr="009265A3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Objective:  </w:t>
      </w:r>
      <w:r w:rsidRPr="009265A3">
        <w:rPr>
          <w:rFonts w:ascii="Times New Roman" w:eastAsia="Calibri" w:hAnsi="Times New Roman" w:cs="Times New Roman"/>
          <w:b w:val="0"/>
          <w:color w:val="auto"/>
          <w:sz w:val="24"/>
          <w:szCs w:val="24"/>
        </w:rPr>
        <w:t>To power USB gadgets directly from a UPS without turning on the PC and to provide 5V USB output using the 12V</w:t>
      </w:r>
    </w:p>
    <w:p w:rsidR="00B643D1" w:rsidRDefault="00B643D1" w:rsidP="00B643D1">
      <w:pPr>
        <w:pStyle w:val="Heading2"/>
        <w:rPr>
          <w:sz w:val="24"/>
          <w:szCs w:val="24"/>
        </w:rPr>
      </w:pPr>
    </w:p>
    <w:p w:rsidR="00445096" w:rsidRDefault="009265A3" w:rsidP="00445096">
      <w:pPr>
        <w:pStyle w:val="Heading2"/>
        <w:numPr>
          <w:ilvl w:val="0"/>
          <w:numId w:val="17"/>
        </w:numPr>
        <w:rPr>
          <w:sz w:val="24"/>
          <w:szCs w:val="24"/>
        </w:rPr>
      </w:pPr>
      <w:r>
        <w:rPr>
          <w:bCs/>
          <w:sz w:val="24"/>
          <w:szCs w:val="24"/>
        </w:rPr>
        <w:t>DAM MONITORING</w:t>
      </w:r>
    </w:p>
    <w:p w:rsidR="00DD68A1" w:rsidRPr="009265A3" w:rsidRDefault="009265A3" w:rsidP="009265A3">
      <w:pPr>
        <w:pStyle w:val="Heading2"/>
        <w:ind w:left="720"/>
        <w:rPr>
          <w:sz w:val="24"/>
          <w:szCs w:val="24"/>
        </w:rPr>
      </w:pPr>
      <w:r w:rsidRPr="009265A3">
        <w:rPr>
          <w:rFonts w:ascii="Times New Roman" w:eastAsia="Calibri" w:hAnsi="Times New Roman" w:cs="Times New Roman"/>
          <w:color w:val="auto"/>
          <w:sz w:val="24"/>
          <w:szCs w:val="24"/>
        </w:rPr>
        <w:t>Objective</w:t>
      </w:r>
      <w:r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: </w:t>
      </w:r>
      <w:r w:rsidRPr="009265A3">
        <w:rPr>
          <w:rFonts w:ascii="Times New Roman" w:eastAsia="Calibri" w:hAnsi="Times New Roman" w:cs="Times New Roman"/>
          <w:b w:val="0"/>
          <w:color w:val="auto"/>
          <w:sz w:val="24"/>
          <w:szCs w:val="24"/>
        </w:rPr>
        <w:t>In this project we measure the water level of dam and if it overflows the intimation to management officer in our areas will provided also for safety purpose.</w:t>
      </w:r>
    </w:p>
    <w:p w:rsidR="00DD68A1" w:rsidRDefault="00DD68A1" w:rsidP="00DD68A1">
      <w:pPr>
        <w:pStyle w:val="Heading2"/>
        <w:ind w:left="720"/>
        <w:rPr>
          <w:sz w:val="24"/>
          <w:szCs w:val="24"/>
        </w:rPr>
      </w:pPr>
    </w:p>
    <w:p w:rsidR="00DD68A1" w:rsidRPr="009265A3" w:rsidRDefault="00DD68A1" w:rsidP="009265A3">
      <w:pPr>
        <w:pStyle w:val="Heading2"/>
        <w:rPr>
          <w:sz w:val="24"/>
          <w:szCs w:val="24"/>
        </w:rPr>
      </w:pPr>
    </w:p>
    <w:p w:rsidR="00445096" w:rsidRDefault="00445096" w:rsidP="00B643D1">
      <w:pPr>
        <w:pStyle w:val="Heading2"/>
        <w:pBdr>
          <w:bottom w:val="single" w:sz="6" w:space="1" w:color="auto"/>
        </w:pBdr>
        <w:rPr>
          <w:sz w:val="24"/>
          <w:szCs w:val="24"/>
        </w:rPr>
      </w:pPr>
    </w:p>
    <w:p w:rsidR="00DD68A1" w:rsidRPr="009265A3" w:rsidRDefault="00DD68A1" w:rsidP="009265A3">
      <w:pPr>
        <w:pStyle w:val="Heading2"/>
        <w:rPr>
          <w:iCs/>
          <w:color w:val="595959" w:themeColor="text1" w:themeTint="A6"/>
          <w:sz w:val="40"/>
          <w:szCs w:val="40"/>
        </w:rPr>
      </w:pPr>
      <w:r>
        <w:rPr>
          <w:rStyle w:val="Emphasis"/>
          <w:sz w:val="40"/>
          <w:szCs w:val="40"/>
        </w:rPr>
        <w:t>Certification Courses</w:t>
      </w:r>
    </w:p>
    <w:p w:rsidR="003916FF" w:rsidRDefault="003916FF" w:rsidP="003916FF">
      <w:pPr>
        <w:pStyle w:val="Heading2"/>
        <w:rPr>
          <w:sz w:val="24"/>
          <w:szCs w:val="24"/>
        </w:rPr>
      </w:pPr>
    </w:p>
    <w:p w:rsidR="003916FF" w:rsidRDefault="009265A3" w:rsidP="003916FF">
      <w:pPr>
        <w:pStyle w:val="Heading2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 ( Softech Institute, Jalgaon</w:t>
      </w:r>
      <w:r w:rsidR="003916FF">
        <w:rPr>
          <w:sz w:val="24"/>
          <w:szCs w:val="24"/>
        </w:rPr>
        <w:t>)</w:t>
      </w:r>
    </w:p>
    <w:p w:rsidR="009265A3" w:rsidRPr="009265A3" w:rsidRDefault="009265A3" w:rsidP="009265A3">
      <w:pPr>
        <w:spacing w:after="0"/>
        <w:ind w:left="360"/>
        <w:jc w:val="both"/>
        <w:rPr>
          <w:b/>
          <w:sz w:val="24"/>
          <w:szCs w:val="24"/>
        </w:rPr>
      </w:pPr>
    </w:p>
    <w:p w:rsidR="009265A3" w:rsidRDefault="009265A3" w:rsidP="00746BDD">
      <w:pPr>
        <w:pStyle w:val="Heading2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E67F6">
        <w:rPr>
          <w:sz w:val="24"/>
          <w:szCs w:val="24"/>
        </w:rPr>
        <w:t>Embedded System Programming on ARM Cortex-M3/M4 Processor</w:t>
      </w:r>
      <w:r w:rsidR="00D73B2A">
        <w:rPr>
          <w:sz w:val="24"/>
          <w:szCs w:val="24"/>
        </w:rPr>
        <w:t xml:space="preserve"> (Udemy)</w:t>
      </w:r>
      <w:r>
        <w:rPr>
          <w:sz w:val="24"/>
          <w:szCs w:val="24"/>
        </w:rPr>
        <w:t>.</w:t>
      </w:r>
    </w:p>
    <w:p w:rsidR="007E67F6" w:rsidRDefault="00D73B2A" w:rsidP="007E67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E67F6" w:rsidRDefault="007E67F6" w:rsidP="007E67F6">
      <w:pPr>
        <w:pStyle w:val="Heading2"/>
        <w:rPr>
          <w:sz w:val="24"/>
          <w:szCs w:val="24"/>
        </w:rPr>
      </w:pPr>
    </w:p>
    <w:p w:rsidR="009265A3" w:rsidRPr="009265A3" w:rsidRDefault="009265A3" w:rsidP="002D4B58">
      <w:pPr>
        <w:pStyle w:val="Heading2"/>
        <w:rPr>
          <w:sz w:val="24"/>
          <w:szCs w:val="24"/>
        </w:rPr>
      </w:pPr>
    </w:p>
    <w:p w:rsidR="009265A3" w:rsidRDefault="009265A3" w:rsidP="009265A3">
      <w:pPr>
        <w:pStyle w:val="Heading2"/>
        <w:rPr>
          <w:sz w:val="24"/>
          <w:szCs w:val="24"/>
        </w:rPr>
      </w:pPr>
    </w:p>
    <w:p w:rsidR="003916FF" w:rsidRDefault="003916FF" w:rsidP="003916FF">
      <w:pPr>
        <w:pStyle w:val="Heading2"/>
        <w:rPr>
          <w:sz w:val="24"/>
          <w:szCs w:val="24"/>
        </w:rPr>
      </w:pPr>
    </w:p>
    <w:p w:rsidR="003916FF" w:rsidRDefault="003916FF" w:rsidP="009265A3">
      <w:pPr>
        <w:pStyle w:val="Heading2"/>
        <w:rPr>
          <w:sz w:val="24"/>
          <w:szCs w:val="24"/>
        </w:rPr>
      </w:pPr>
    </w:p>
    <w:p w:rsidR="003916FF" w:rsidRDefault="003916FF" w:rsidP="003916FF">
      <w:pPr>
        <w:pStyle w:val="Heading2"/>
        <w:rPr>
          <w:sz w:val="24"/>
          <w:szCs w:val="24"/>
        </w:rPr>
      </w:pPr>
    </w:p>
    <w:p w:rsidR="003916FF" w:rsidRPr="003916FF" w:rsidRDefault="003916FF" w:rsidP="009265A3">
      <w:pPr>
        <w:pStyle w:val="Heading2"/>
        <w:rPr>
          <w:sz w:val="24"/>
          <w:szCs w:val="24"/>
        </w:rPr>
      </w:pPr>
    </w:p>
    <w:p w:rsidR="00445096" w:rsidRPr="00B643D1" w:rsidRDefault="00445096" w:rsidP="00B643D1">
      <w:pPr>
        <w:pStyle w:val="Heading2"/>
        <w:rPr>
          <w:sz w:val="24"/>
          <w:szCs w:val="24"/>
        </w:rPr>
      </w:pPr>
    </w:p>
    <w:sectPr w:rsidR="00445096" w:rsidRPr="00B643D1" w:rsidSect="00D92B95">
      <w:footerReference w:type="default" r:id="rId1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BCA" w:rsidRDefault="00753BCA" w:rsidP="00725803">
      <w:pPr>
        <w:spacing w:after="0"/>
      </w:pPr>
      <w:r>
        <w:separator/>
      </w:r>
    </w:p>
  </w:endnote>
  <w:endnote w:type="continuationSeparator" w:id="1">
    <w:p w:rsidR="00753BCA" w:rsidRDefault="00753BCA" w:rsidP="007258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1773" w:rsidRDefault="0070290B">
        <w:pPr>
          <w:pStyle w:val="Footer"/>
        </w:pPr>
        <w:fldSimple w:instr=" PAGE   \* MERGEFORMAT ">
          <w:r w:rsidR="00D73B2A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BCA" w:rsidRDefault="00753BCA" w:rsidP="00725803">
      <w:pPr>
        <w:spacing w:after="0"/>
      </w:pPr>
      <w:r>
        <w:separator/>
      </w:r>
    </w:p>
  </w:footnote>
  <w:footnote w:type="continuationSeparator" w:id="1">
    <w:p w:rsidR="00753BCA" w:rsidRDefault="00753BC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5175EE2"/>
    <w:multiLevelType w:val="hybridMultilevel"/>
    <w:tmpl w:val="AEAED2AC"/>
    <w:lvl w:ilvl="0" w:tplc="BCA8E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3A5A554B"/>
    <w:multiLevelType w:val="hybridMultilevel"/>
    <w:tmpl w:val="EA80E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D7C7D94"/>
    <w:multiLevelType w:val="hybridMultilevel"/>
    <w:tmpl w:val="DEC61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580B74"/>
    <w:multiLevelType w:val="hybridMultilevel"/>
    <w:tmpl w:val="0382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DA1F66"/>
    <w:multiLevelType w:val="hybridMultilevel"/>
    <w:tmpl w:val="6492D0DE"/>
    <w:lvl w:ilvl="0" w:tplc="8B3638C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FD2D68"/>
    <w:multiLevelType w:val="hybridMultilevel"/>
    <w:tmpl w:val="81BEE5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4711E4"/>
    <w:multiLevelType w:val="hybridMultilevel"/>
    <w:tmpl w:val="35B0E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3403F7A"/>
    <w:multiLevelType w:val="hybridMultilevel"/>
    <w:tmpl w:val="7E84F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4D116A"/>
    <w:multiLevelType w:val="hybridMultilevel"/>
    <w:tmpl w:val="762024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8107A5"/>
    <w:multiLevelType w:val="hybridMultilevel"/>
    <w:tmpl w:val="10923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712FB3"/>
    <w:multiLevelType w:val="hybridMultilevel"/>
    <w:tmpl w:val="5188321E"/>
    <w:lvl w:ilvl="0" w:tplc="0409000D">
      <w:start w:val="1"/>
      <w:numFmt w:val="bullet"/>
      <w:lvlText w:val=""/>
      <w:lvlJc w:val="left"/>
      <w:pPr>
        <w:tabs>
          <w:tab w:val="num" w:pos="90"/>
        </w:tabs>
        <w:ind w:left="900" w:hanging="45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820623E">
      <w:start w:val="1"/>
      <w:numFmt w:val="bullet"/>
      <w:lvlText w:val="○"/>
      <w:lvlJc w:val="left"/>
      <w:pPr>
        <w:tabs>
          <w:tab w:val="num" w:pos="90"/>
        </w:tabs>
        <w:ind w:left="1620" w:hanging="45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C027BB2">
      <w:start w:val="1"/>
      <w:numFmt w:val="bullet"/>
      <w:lvlText w:val="■"/>
      <w:lvlJc w:val="right"/>
      <w:pPr>
        <w:tabs>
          <w:tab w:val="num" w:pos="90"/>
        </w:tabs>
        <w:ind w:left="2340" w:hanging="27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588E37C">
      <w:start w:val="1"/>
      <w:numFmt w:val="bullet"/>
      <w:lvlText w:val="●"/>
      <w:lvlJc w:val="left"/>
      <w:pPr>
        <w:tabs>
          <w:tab w:val="num" w:pos="90"/>
        </w:tabs>
        <w:ind w:left="3060" w:hanging="45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C325F6E">
      <w:start w:val="1"/>
      <w:numFmt w:val="bullet"/>
      <w:lvlText w:val="○"/>
      <w:lvlJc w:val="left"/>
      <w:pPr>
        <w:tabs>
          <w:tab w:val="num" w:pos="90"/>
        </w:tabs>
        <w:ind w:left="3780" w:hanging="45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2ECE310">
      <w:start w:val="1"/>
      <w:numFmt w:val="bullet"/>
      <w:lvlText w:val="■"/>
      <w:lvlJc w:val="right"/>
      <w:pPr>
        <w:tabs>
          <w:tab w:val="num" w:pos="90"/>
        </w:tabs>
        <w:ind w:left="4500" w:hanging="27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86406B2">
      <w:start w:val="1"/>
      <w:numFmt w:val="bullet"/>
      <w:lvlText w:val="●"/>
      <w:lvlJc w:val="left"/>
      <w:pPr>
        <w:tabs>
          <w:tab w:val="num" w:pos="90"/>
        </w:tabs>
        <w:ind w:left="5220" w:hanging="45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1B8BFA6">
      <w:start w:val="1"/>
      <w:numFmt w:val="bullet"/>
      <w:lvlText w:val="○"/>
      <w:lvlJc w:val="left"/>
      <w:pPr>
        <w:tabs>
          <w:tab w:val="num" w:pos="90"/>
        </w:tabs>
        <w:ind w:left="5940" w:hanging="45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A1058DA">
      <w:start w:val="1"/>
      <w:numFmt w:val="bullet"/>
      <w:lvlText w:val="■"/>
      <w:lvlJc w:val="right"/>
      <w:pPr>
        <w:tabs>
          <w:tab w:val="num" w:pos="90"/>
        </w:tabs>
        <w:ind w:left="6660" w:hanging="27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21"/>
  </w:num>
  <w:num w:numId="16">
    <w:abstractNumId w:val="19"/>
  </w:num>
  <w:num w:numId="17">
    <w:abstractNumId w:val="20"/>
  </w:num>
  <w:num w:numId="18">
    <w:abstractNumId w:val="17"/>
  </w:num>
  <w:num w:numId="19">
    <w:abstractNumId w:val="11"/>
  </w:num>
  <w:num w:numId="20">
    <w:abstractNumId w:val="18"/>
  </w:num>
  <w:num w:numId="21">
    <w:abstractNumId w:val="14"/>
  </w:num>
  <w:num w:numId="22">
    <w:abstractNumId w:val="13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85374B"/>
    <w:rsid w:val="00003800"/>
    <w:rsid w:val="00003944"/>
    <w:rsid w:val="00023C25"/>
    <w:rsid w:val="00025E77"/>
    <w:rsid w:val="00027312"/>
    <w:rsid w:val="00053289"/>
    <w:rsid w:val="000645F2"/>
    <w:rsid w:val="00082F03"/>
    <w:rsid w:val="000835A0"/>
    <w:rsid w:val="000934A2"/>
    <w:rsid w:val="000D2E19"/>
    <w:rsid w:val="000F1773"/>
    <w:rsid w:val="0013156F"/>
    <w:rsid w:val="001355AC"/>
    <w:rsid w:val="001B0955"/>
    <w:rsid w:val="001C712B"/>
    <w:rsid w:val="001D4390"/>
    <w:rsid w:val="001E0B51"/>
    <w:rsid w:val="00227784"/>
    <w:rsid w:val="0023705D"/>
    <w:rsid w:val="00250A31"/>
    <w:rsid w:val="00251C13"/>
    <w:rsid w:val="00262441"/>
    <w:rsid w:val="00291A81"/>
    <w:rsid w:val="002922D0"/>
    <w:rsid w:val="002C25CB"/>
    <w:rsid w:val="002D4B58"/>
    <w:rsid w:val="00307290"/>
    <w:rsid w:val="00340B03"/>
    <w:rsid w:val="00374377"/>
    <w:rsid w:val="00380AE7"/>
    <w:rsid w:val="003916FF"/>
    <w:rsid w:val="003A6943"/>
    <w:rsid w:val="003B77EE"/>
    <w:rsid w:val="00410BA2"/>
    <w:rsid w:val="00434074"/>
    <w:rsid w:val="00442181"/>
    <w:rsid w:val="00445096"/>
    <w:rsid w:val="0045606A"/>
    <w:rsid w:val="00463C3B"/>
    <w:rsid w:val="00466D3E"/>
    <w:rsid w:val="00482F26"/>
    <w:rsid w:val="004937AE"/>
    <w:rsid w:val="004968E6"/>
    <w:rsid w:val="004A3D07"/>
    <w:rsid w:val="004E2970"/>
    <w:rsid w:val="004E2A23"/>
    <w:rsid w:val="005026DD"/>
    <w:rsid w:val="00507CAC"/>
    <w:rsid w:val="00513EFC"/>
    <w:rsid w:val="0052113B"/>
    <w:rsid w:val="00527BC7"/>
    <w:rsid w:val="00564951"/>
    <w:rsid w:val="00566DFF"/>
    <w:rsid w:val="00573BF9"/>
    <w:rsid w:val="005A4A49"/>
    <w:rsid w:val="005B1D68"/>
    <w:rsid w:val="005D1ACB"/>
    <w:rsid w:val="005F5C10"/>
    <w:rsid w:val="00611B37"/>
    <w:rsid w:val="00616B1F"/>
    <w:rsid w:val="006252B4"/>
    <w:rsid w:val="00646BA2"/>
    <w:rsid w:val="0065054E"/>
    <w:rsid w:val="00675EA0"/>
    <w:rsid w:val="006C08A0"/>
    <w:rsid w:val="006C2930"/>
    <w:rsid w:val="006C47D8"/>
    <w:rsid w:val="006D2D08"/>
    <w:rsid w:val="006F26A2"/>
    <w:rsid w:val="0070237E"/>
    <w:rsid w:val="0070290B"/>
    <w:rsid w:val="00725803"/>
    <w:rsid w:val="00725CB5"/>
    <w:rsid w:val="0073045D"/>
    <w:rsid w:val="007307A3"/>
    <w:rsid w:val="00746BDD"/>
    <w:rsid w:val="00752315"/>
    <w:rsid w:val="00753BCA"/>
    <w:rsid w:val="007E67F6"/>
    <w:rsid w:val="0085374B"/>
    <w:rsid w:val="00857E6B"/>
    <w:rsid w:val="008968C4"/>
    <w:rsid w:val="008A1078"/>
    <w:rsid w:val="008D7C1C"/>
    <w:rsid w:val="008E02BA"/>
    <w:rsid w:val="00905E80"/>
    <w:rsid w:val="0092291B"/>
    <w:rsid w:val="009265A3"/>
    <w:rsid w:val="00932D92"/>
    <w:rsid w:val="0095272C"/>
    <w:rsid w:val="00972024"/>
    <w:rsid w:val="009B563A"/>
    <w:rsid w:val="009F04D2"/>
    <w:rsid w:val="009F2BA7"/>
    <w:rsid w:val="009F6DA0"/>
    <w:rsid w:val="00A01182"/>
    <w:rsid w:val="00A13EC9"/>
    <w:rsid w:val="00A5120D"/>
    <w:rsid w:val="00AC65CE"/>
    <w:rsid w:val="00AD13CB"/>
    <w:rsid w:val="00AD3FD8"/>
    <w:rsid w:val="00B25AE6"/>
    <w:rsid w:val="00B36310"/>
    <w:rsid w:val="00B370A8"/>
    <w:rsid w:val="00B643D1"/>
    <w:rsid w:val="00BC0DCF"/>
    <w:rsid w:val="00BC3420"/>
    <w:rsid w:val="00BC3738"/>
    <w:rsid w:val="00BC7376"/>
    <w:rsid w:val="00BD669A"/>
    <w:rsid w:val="00C13F2B"/>
    <w:rsid w:val="00C43D65"/>
    <w:rsid w:val="00C462F3"/>
    <w:rsid w:val="00C64E16"/>
    <w:rsid w:val="00C84833"/>
    <w:rsid w:val="00C9044F"/>
    <w:rsid w:val="00CE3263"/>
    <w:rsid w:val="00D2420D"/>
    <w:rsid w:val="00D30382"/>
    <w:rsid w:val="00D30DCC"/>
    <w:rsid w:val="00D413F9"/>
    <w:rsid w:val="00D44E50"/>
    <w:rsid w:val="00D518BF"/>
    <w:rsid w:val="00D73B2A"/>
    <w:rsid w:val="00D90060"/>
    <w:rsid w:val="00D92B95"/>
    <w:rsid w:val="00DD68A1"/>
    <w:rsid w:val="00DE2EB1"/>
    <w:rsid w:val="00E03F71"/>
    <w:rsid w:val="00E05F94"/>
    <w:rsid w:val="00E154B5"/>
    <w:rsid w:val="00E232F0"/>
    <w:rsid w:val="00E32CE2"/>
    <w:rsid w:val="00E50E88"/>
    <w:rsid w:val="00E52791"/>
    <w:rsid w:val="00E53D0F"/>
    <w:rsid w:val="00E83195"/>
    <w:rsid w:val="00E84BA7"/>
    <w:rsid w:val="00EE6068"/>
    <w:rsid w:val="00F00A4F"/>
    <w:rsid w:val="00F33CD8"/>
    <w:rsid w:val="00FD1DE2"/>
    <w:rsid w:val="00FF2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customStyle="1" w:styleId="ColorfulGrid1">
    <w:name w:val="Colorful Grid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customStyle="1" w:styleId="LightGrid1">
    <w:name w:val="Light Grid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7624A3AB0941BA89730BCEB8DB2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1CF8D-AAC1-4C3C-9CE2-9EF00C296C9D}"/>
      </w:docPartPr>
      <w:docPartBody>
        <w:p w:rsidR="00F80B65" w:rsidRDefault="009344D6">
          <w:pPr>
            <w:pStyle w:val="A67624A3AB0941BA89730BCEB8DB284B"/>
          </w:pPr>
          <w:r>
            <w:t>First Name</w:t>
          </w:r>
        </w:p>
      </w:docPartBody>
    </w:docPart>
    <w:docPart>
      <w:docPartPr>
        <w:name w:val="D21908EE087A402382F3C93E5DF0A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3D0DB-2A2F-49B9-ABE6-AE7AC9DBBB05}"/>
      </w:docPartPr>
      <w:docPartBody>
        <w:p w:rsidR="00F80B65" w:rsidRDefault="009344D6">
          <w:pPr>
            <w:pStyle w:val="D21908EE087A402382F3C93E5DF0ABAF"/>
          </w:pPr>
          <w:r w:rsidRPr="009D0878">
            <w:t>Address</w:t>
          </w:r>
        </w:p>
      </w:docPartBody>
    </w:docPart>
    <w:docPart>
      <w:docPartPr>
        <w:name w:val="FF1A6B41BA3D4E749D3A4B747AB5C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CC04-D26B-42B2-8DAF-39DF4FBE581A}"/>
      </w:docPartPr>
      <w:docPartBody>
        <w:p w:rsidR="00F80B65" w:rsidRDefault="009344D6">
          <w:pPr>
            <w:pStyle w:val="FF1A6B41BA3D4E749D3A4B747AB5CB47"/>
          </w:pPr>
          <w:r w:rsidRPr="009D0878">
            <w:t>Phone</w:t>
          </w:r>
        </w:p>
      </w:docPartBody>
    </w:docPart>
    <w:docPart>
      <w:docPartPr>
        <w:name w:val="0824DD2A2ED64239B0F2DD55F33C9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3E984-D659-45E0-8668-91321D0A8F99}"/>
      </w:docPartPr>
      <w:docPartBody>
        <w:p w:rsidR="00F80B65" w:rsidRDefault="009344D6">
          <w:pPr>
            <w:pStyle w:val="0824DD2A2ED64239B0F2DD55F33C9FA0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B5D2B"/>
    <w:rsid w:val="002A4EE6"/>
    <w:rsid w:val="002B40FA"/>
    <w:rsid w:val="002B5D2B"/>
    <w:rsid w:val="004568A4"/>
    <w:rsid w:val="009344D6"/>
    <w:rsid w:val="009559E5"/>
    <w:rsid w:val="00C04FAA"/>
    <w:rsid w:val="00F80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7624A3AB0941BA89730BCEB8DB284B">
    <w:name w:val="A67624A3AB0941BA89730BCEB8DB284B"/>
    <w:rsid w:val="00F80B65"/>
  </w:style>
  <w:style w:type="paragraph" w:customStyle="1" w:styleId="DD9C1EC37AEE443FA2B46D6F1A6BC479">
    <w:name w:val="DD9C1EC37AEE443FA2B46D6F1A6BC479"/>
    <w:rsid w:val="00F80B65"/>
  </w:style>
  <w:style w:type="paragraph" w:customStyle="1" w:styleId="D21908EE087A402382F3C93E5DF0ABAF">
    <w:name w:val="D21908EE087A402382F3C93E5DF0ABAF"/>
    <w:rsid w:val="00F80B65"/>
  </w:style>
  <w:style w:type="paragraph" w:customStyle="1" w:styleId="FF1A6B41BA3D4E749D3A4B747AB5CB47">
    <w:name w:val="FF1A6B41BA3D4E749D3A4B747AB5CB47"/>
    <w:rsid w:val="00F80B65"/>
  </w:style>
  <w:style w:type="paragraph" w:customStyle="1" w:styleId="0824DD2A2ED64239B0F2DD55F33C9FA0">
    <w:name w:val="0824DD2A2ED64239B0F2DD55F33C9FA0"/>
    <w:rsid w:val="00F80B65"/>
  </w:style>
  <w:style w:type="paragraph" w:customStyle="1" w:styleId="3316F9435F9F4EDEAC78D7A8BBAEE3E1">
    <w:name w:val="3316F9435F9F4EDEAC78D7A8BBAEE3E1"/>
    <w:rsid w:val="00F80B65"/>
  </w:style>
  <w:style w:type="paragraph" w:customStyle="1" w:styleId="DA04CD0D47A4446CB773EEFAF9F641B8">
    <w:name w:val="DA04CD0D47A4446CB773EEFAF9F641B8"/>
    <w:rsid w:val="00F80B65"/>
  </w:style>
  <w:style w:type="paragraph" w:customStyle="1" w:styleId="D5FF3A77C71D4D008A71773B85AFFF7F">
    <w:name w:val="D5FF3A77C71D4D008A71773B85AFFF7F"/>
    <w:rsid w:val="00F80B65"/>
  </w:style>
  <w:style w:type="paragraph" w:customStyle="1" w:styleId="F376210BBBED4B1DB56C0AC2E26F4D62">
    <w:name w:val="F376210BBBED4B1DB56C0AC2E26F4D62"/>
    <w:rsid w:val="00F80B65"/>
  </w:style>
  <w:style w:type="paragraph" w:customStyle="1" w:styleId="6302EC0961A5406AA96EA2D0D73EE728">
    <w:name w:val="6302EC0961A5406AA96EA2D0D73EE728"/>
    <w:rsid w:val="00F80B65"/>
  </w:style>
  <w:style w:type="paragraph" w:customStyle="1" w:styleId="DE8AFE476E3242468EC378ACB2EEDF6A">
    <w:name w:val="DE8AFE476E3242468EC378ACB2EEDF6A"/>
    <w:rsid w:val="00F80B65"/>
  </w:style>
  <w:style w:type="paragraph" w:customStyle="1" w:styleId="237C27AA54994E7AA8EC0915C3F0D68A">
    <w:name w:val="237C27AA54994E7AA8EC0915C3F0D68A"/>
    <w:rsid w:val="00F80B65"/>
  </w:style>
  <w:style w:type="paragraph" w:customStyle="1" w:styleId="61431DD6DF0440FA97CABF515DDA923D">
    <w:name w:val="61431DD6DF0440FA97CABF515DDA923D"/>
    <w:rsid w:val="00F80B65"/>
  </w:style>
  <w:style w:type="paragraph" w:customStyle="1" w:styleId="69B08149C72C48589133F53F4D7D7F42">
    <w:name w:val="69B08149C72C48589133F53F4D7D7F42"/>
    <w:rsid w:val="00F80B65"/>
  </w:style>
  <w:style w:type="paragraph" w:customStyle="1" w:styleId="EC8EC8C248514D6B8913E361E6354229">
    <w:name w:val="EC8EC8C248514D6B8913E361E6354229"/>
    <w:rsid w:val="00F80B65"/>
  </w:style>
  <w:style w:type="paragraph" w:customStyle="1" w:styleId="04115E2DEB8843D0AC2678429B345EEA">
    <w:name w:val="04115E2DEB8843D0AC2678429B345EEA"/>
    <w:rsid w:val="00F80B65"/>
  </w:style>
  <w:style w:type="paragraph" w:customStyle="1" w:styleId="D9271166B6F947749658E1C029D26CE6">
    <w:name w:val="D9271166B6F947749658E1C029D26CE6"/>
    <w:rsid w:val="00F80B65"/>
  </w:style>
  <w:style w:type="paragraph" w:customStyle="1" w:styleId="AD69610752A94647B6D7D57709733A92">
    <w:name w:val="AD69610752A94647B6D7D57709733A92"/>
    <w:rsid w:val="00F80B65"/>
  </w:style>
  <w:style w:type="character" w:styleId="Emphasis">
    <w:name w:val="Emphasis"/>
    <w:basedOn w:val="DefaultParagraphFont"/>
    <w:uiPriority w:val="20"/>
    <w:qFormat/>
    <w:rsid w:val="002B5D2B"/>
    <w:rPr>
      <w:b w:val="0"/>
      <w:i w:val="0"/>
      <w:iCs/>
      <w:color w:val="595959" w:themeColor="text1" w:themeTint="A6"/>
    </w:rPr>
  </w:style>
  <w:style w:type="paragraph" w:customStyle="1" w:styleId="FAF204FDB4AA41E8AF10224DCE82CF08">
    <w:name w:val="FAF204FDB4AA41E8AF10224DCE82CF08"/>
    <w:rsid w:val="00F80B65"/>
  </w:style>
  <w:style w:type="paragraph" w:customStyle="1" w:styleId="53674D1E842B4139BCF708101C7D1A6D">
    <w:name w:val="53674D1E842B4139BCF708101C7D1A6D"/>
    <w:rsid w:val="00F80B65"/>
  </w:style>
  <w:style w:type="paragraph" w:customStyle="1" w:styleId="942B2101279F463399C028E10B281A19">
    <w:name w:val="942B2101279F463399C028E10B281A19"/>
    <w:rsid w:val="00F80B65"/>
  </w:style>
  <w:style w:type="paragraph" w:customStyle="1" w:styleId="C73F139A43674E8EB0507877F88A863C">
    <w:name w:val="C73F139A43674E8EB0507877F88A863C"/>
    <w:rsid w:val="00F80B65"/>
  </w:style>
  <w:style w:type="paragraph" w:customStyle="1" w:styleId="4417FF3E52804962926E508E7D1667D9">
    <w:name w:val="4417FF3E52804962926E508E7D1667D9"/>
    <w:rsid w:val="00F80B65"/>
  </w:style>
  <w:style w:type="paragraph" w:customStyle="1" w:styleId="BD6BCB0A414C454582F1F16A8A525B1C">
    <w:name w:val="BD6BCB0A414C454582F1F16A8A525B1C"/>
    <w:rsid w:val="00F80B65"/>
  </w:style>
  <w:style w:type="paragraph" w:customStyle="1" w:styleId="74CF1277BFDF4948823808A9172A3B1C">
    <w:name w:val="74CF1277BFDF4948823808A9172A3B1C"/>
    <w:rsid w:val="00F80B65"/>
  </w:style>
  <w:style w:type="paragraph" w:customStyle="1" w:styleId="8B8CE80E1F8F436B9289B2DD1C5CE025">
    <w:name w:val="8B8CE80E1F8F436B9289B2DD1C5CE025"/>
    <w:rsid w:val="00F80B65"/>
  </w:style>
  <w:style w:type="paragraph" w:customStyle="1" w:styleId="ECE38660377D42AB93CF79A6F2A3F2C5">
    <w:name w:val="ECE38660377D42AB93CF79A6F2A3F2C5"/>
    <w:rsid w:val="00F80B65"/>
  </w:style>
  <w:style w:type="paragraph" w:customStyle="1" w:styleId="67F8572475724EEDAC3E3E5408BB041A">
    <w:name w:val="67F8572475724EEDAC3E3E5408BB041A"/>
    <w:rsid w:val="00F80B65"/>
  </w:style>
  <w:style w:type="paragraph" w:customStyle="1" w:styleId="9FF828D7EDBD4DB880E98927242CA78F">
    <w:name w:val="9FF828D7EDBD4DB880E98927242CA78F"/>
    <w:rsid w:val="00F80B65"/>
  </w:style>
  <w:style w:type="paragraph" w:customStyle="1" w:styleId="3937B67C2A3E474D9D02D1A7C3350F26">
    <w:name w:val="3937B67C2A3E474D9D02D1A7C3350F26"/>
    <w:rsid w:val="00F80B65"/>
  </w:style>
  <w:style w:type="paragraph" w:customStyle="1" w:styleId="64A0B0004BC74E6D82CF3BF6EF036104">
    <w:name w:val="64A0B0004BC74E6D82CF3BF6EF036104"/>
    <w:rsid w:val="00F80B65"/>
  </w:style>
  <w:style w:type="paragraph" w:customStyle="1" w:styleId="684F11D1F2EB4EF78FCDDDB8ADBC78C4">
    <w:name w:val="684F11D1F2EB4EF78FCDDDB8ADBC78C4"/>
    <w:rsid w:val="00F80B65"/>
  </w:style>
  <w:style w:type="paragraph" w:customStyle="1" w:styleId="7379EA8AF7BD4650B8B22E51B0785361">
    <w:name w:val="7379EA8AF7BD4650B8B22E51B0785361"/>
    <w:rsid w:val="00F80B65"/>
  </w:style>
  <w:style w:type="paragraph" w:customStyle="1" w:styleId="6A3862925DBA4F3C906264075D60A51B">
    <w:name w:val="6A3862925DBA4F3C906264075D60A51B"/>
    <w:rsid w:val="00F80B65"/>
  </w:style>
  <w:style w:type="paragraph" w:customStyle="1" w:styleId="2CC4DBF1A5674963904209A34D2BD709">
    <w:name w:val="2CC4DBF1A5674963904209A34D2BD709"/>
    <w:rsid w:val="00F80B65"/>
  </w:style>
  <w:style w:type="paragraph" w:customStyle="1" w:styleId="3AC0D70FA86847638E5A6F36A9252CCF">
    <w:name w:val="3AC0D70FA86847638E5A6F36A9252CCF"/>
    <w:rsid w:val="00F80B65"/>
  </w:style>
  <w:style w:type="paragraph" w:customStyle="1" w:styleId="10FA8B14B41A4E158FBF5CA7328DDEF2">
    <w:name w:val="10FA8B14B41A4E158FBF5CA7328DDEF2"/>
    <w:rsid w:val="00F80B65"/>
  </w:style>
  <w:style w:type="paragraph" w:customStyle="1" w:styleId="FAD56463CCAC4E5798530A435609E07B">
    <w:name w:val="FAD56463CCAC4E5798530A435609E07B"/>
    <w:rsid w:val="00F80B65"/>
  </w:style>
  <w:style w:type="paragraph" w:customStyle="1" w:styleId="A50D672F9630424BB750D9C3A8087EE7">
    <w:name w:val="A50D672F9630424BB750D9C3A8087EE7"/>
    <w:rsid w:val="002B5D2B"/>
  </w:style>
  <w:style w:type="paragraph" w:customStyle="1" w:styleId="7934967304114CCBB3E213396237FD7F">
    <w:name w:val="7934967304114CCBB3E213396237FD7F"/>
    <w:rsid w:val="002B5D2B"/>
  </w:style>
  <w:style w:type="paragraph" w:customStyle="1" w:styleId="5AA1CCAF0F784F2DA9BDA740FDBBEA5E">
    <w:name w:val="5AA1CCAF0F784F2DA9BDA740FDBBEA5E"/>
    <w:rsid w:val="002B5D2B"/>
  </w:style>
  <w:style w:type="paragraph" w:customStyle="1" w:styleId="8A67A7C6F8324791957BABA0B35C4D5D">
    <w:name w:val="8A67A7C6F8324791957BABA0B35C4D5D"/>
    <w:rsid w:val="002B5D2B"/>
  </w:style>
  <w:style w:type="paragraph" w:customStyle="1" w:styleId="BE7870728F784B8B82F14F633ECCE97F">
    <w:name w:val="BE7870728F784B8B82F14F633ECCE97F"/>
    <w:rsid w:val="002B5D2B"/>
  </w:style>
  <w:style w:type="paragraph" w:customStyle="1" w:styleId="EE6A6D651D8248F687D9003BA617EE02">
    <w:name w:val="EE6A6D651D8248F687D9003BA617EE02"/>
    <w:rsid w:val="002B5D2B"/>
  </w:style>
  <w:style w:type="paragraph" w:customStyle="1" w:styleId="077EA3A66B2D49F8B2A801D237A444EF">
    <w:name w:val="077EA3A66B2D49F8B2A801D237A444EF"/>
    <w:rsid w:val="002B5D2B"/>
  </w:style>
  <w:style w:type="paragraph" w:customStyle="1" w:styleId="F6F724E8E73E406AB7D9BBC8E696980F">
    <w:name w:val="F6F724E8E73E406AB7D9BBC8E696980F"/>
    <w:rsid w:val="002B5D2B"/>
  </w:style>
  <w:style w:type="paragraph" w:customStyle="1" w:styleId="6C2AD88AFEE84AED8CF370BDC7D1ADC1">
    <w:name w:val="6C2AD88AFEE84AED8CF370BDC7D1ADC1"/>
    <w:rsid w:val="002B5D2B"/>
  </w:style>
  <w:style w:type="paragraph" w:customStyle="1" w:styleId="5E14C6D9357248429562C73950EEFCEC">
    <w:name w:val="5E14C6D9357248429562C73950EEFCEC"/>
    <w:rsid w:val="002B5D2B"/>
  </w:style>
  <w:style w:type="paragraph" w:customStyle="1" w:styleId="AD18E3501ACC4638834616AB15E81C2A">
    <w:name w:val="AD18E3501ACC4638834616AB15E81C2A"/>
    <w:rsid w:val="002B5D2B"/>
  </w:style>
  <w:style w:type="paragraph" w:customStyle="1" w:styleId="A37C8B7F350B468F8CF5EAA2977FC6C1">
    <w:name w:val="A37C8B7F350B468F8CF5EAA2977FC6C1"/>
    <w:rsid w:val="002B5D2B"/>
  </w:style>
  <w:style w:type="paragraph" w:customStyle="1" w:styleId="001BBD07A5E64E2A9EFFE902AE45C4CB">
    <w:name w:val="001BBD07A5E64E2A9EFFE902AE45C4CB"/>
    <w:rsid w:val="002B5D2B"/>
  </w:style>
  <w:style w:type="paragraph" w:customStyle="1" w:styleId="2AAF2FF1A03A46A59CA7B7C08F25D898">
    <w:name w:val="2AAF2FF1A03A46A59CA7B7C08F25D898"/>
    <w:rsid w:val="002B5D2B"/>
  </w:style>
  <w:style w:type="paragraph" w:customStyle="1" w:styleId="CA81879E4FFD49BC8804F44393663162">
    <w:name w:val="CA81879E4FFD49BC8804F44393663162"/>
    <w:rsid w:val="002B5D2B"/>
  </w:style>
  <w:style w:type="paragraph" w:customStyle="1" w:styleId="EF87628E45B84775A08C909D9CF45703">
    <w:name w:val="EF87628E45B84775A08C909D9CF45703"/>
    <w:rsid w:val="002B5D2B"/>
  </w:style>
  <w:style w:type="paragraph" w:customStyle="1" w:styleId="B90939D9EEA340D3932167018DCF2C5F">
    <w:name w:val="B90939D9EEA340D3932167018DCF2C5F"/>
    <w:rsid w:val="002B5D2B"/>
  </w:style>
  <w:style w:type="paragraph" w:customStyle="1" w:styleId="4869B6D9A3914EA1A76DFAEE20437D95">
    <w:name w:val="4869B6D9A3914EA1A76DFAEE20437D95"/>
    <w:rsid w:val="002B5D2B"/>
  </w:style>
  <w:style w:type="paragraph" w:customStyle="1" w:styleId="76D0ECF2D5124E9C88E3D489CDC24C78">
    <w:name w:val="76D0ECF2D5124E9C88E3D489CDC24C78"/>
    <w:rsid w:val="002B5D2B"/>
  </w:style>
  <w:style w:type="paragraph" w:customStyle="1" w:styleId="8B81C598B60847B2A6857212A68241D8">
    <w:name w:val="8B81C598B60847B2A6857212A68241D8"/>
    <w:rsid w:val="002B5D2B"/>
  </w:style>
  <w:style w:type="paragraph" w:customStyle="1" w:styleId="817B5C5AD73D4D7AAC25180839DF71D1">
    <w:name w:val="817B5C5AD73D4D7AAC25180839DF71D1"/>
    <w:rsid w:val="002B5D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Prajakta S. Patil</Abstract>
  <CompanyAddress>Shree Ganesh Plot No-13 Auditor  Society T-point Aurangabad. </CompanyAddress>
  <CompanyPhone>+91 7410513198</CompanyPhone>
  <CompanyFax/>
  <CompanyEmail>Prajaktapatil0198@gmail.com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tf16402467_win32</Template>
  <TotalTime>74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Pratik</cp:lastModifiedBy>
  <cp:revision>20</cp:revision>
  <dcterms:created xsi:type="dcterms:W3CDTF">2021-03-08T09:04:00Z</dcterms:created>
  <dcterms:modified xsi:type="dcterms:W3CDTF">2021-05-29T06:41:00Z</dcterms:modified>
</cp:coreProperties>
</file>