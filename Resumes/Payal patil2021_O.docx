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940"/>
        <w:tblW w:w="114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900"/>
        <w:gridCol w:w="441"/>
        <w:gridCol w:w="6576"/>
      </w:tblGrid>
      <w:tr w:rsidR="00BA1D40" w14:paraId="6E5BBDF5" w14:textId="77777777" w:rsidTr="008051DD">
        <w:trPr>
          <w:trHeight w:val="4349"/>
        </w:trPr>
        <w:tc>
          <w:tcPr>
            <w:tcW w:w="3510" w:type="dxa"/>
            <w:vAlign w:val="bottom"/>
          </w:tcPr>
          <w:p w14:paraId="6A79B3E5" w14:textId="58E1648F" w:rsidR="00BA1D40" w:rsidRPr="00D142C0" w:rsidRDefault="00BA1D40" w:rsidP="008F5259"/>
        </w:tc>
        <w:tc>
          <w:tcPr>
            <w:tcW w:w="900" w:type="dxa"/>
          </w:tcPr>
          <w:p w14:paraId="58F4208E" w14:textId="77777777" w:rsidR="00BA1D40" w:rsidRDefault="00BA1D40" w:rsidP="008F5259">
            <w:pPr>
              <w:pStyle w:val="Heading1"/>
            </w:pPr>
          </w:p>
        </w:tc>
        <w:tc>
          <w:tcPr>
            <w:tcW w:w="441" w:type="dxa"/>
          </w:tcPr>
          <w:p w14:paraId="59F7529F" w14:textId="00DDD2FF" w:rsidR="00BA1D40" w:rsidRPr="00D142C0" w:rsidRDefault="00BA1D40" w:rsidP="008F5259"/>
        </w:tc>
        <w:tc>
          <w:tcPr>
            <w:tcW w:w="6576" w:type="dxa"/>
            <w:vAlign w:val="bottom"/>
          </w:tcPr>
          <w:p w14:paraId="3246FA0D" w14:textId="3A929BD8" w:rsidR="00BA1D40" w:rsidRPr="00D142C0" w:rsidRDefault="007E1189" w:rsidP="008F5259">
            <w:r>
              <w:t>P</w:t>
            </w:r>
            <w:r w:rsidR="00832698">
              <w:t>AYAL MANOJ PATIL</w:t>
            </w:r>
          </w:p>
          <w:p w14:paraId="5678AB98" w14:textId="16946553" w:rsidR="00900B0A" w:rsidRPr="00D142C0" w:rsidRDefault="00900B0A" w:rsidP="008F5259">
            <w:r w:rsidRPr="00D142C0">
              <w:t xml:space="preserve"> </w:t>
            </w:r>
            <w:r w:rsidR="007E1189">
              <w:t xml:space="preserve">Software </w:t>
            </w:r>
            <w:r w:rsidR="0009036E">
              <w:t>Developer</w:t>
            </w:r>
          </w:p>
        </w:tc>
      </w:tr>
      <w:tr w:rsidR="00BA1D40" w14:paraId="58575AAC" w14:textId="77777777" w:rsidTr="008051DD">
        <w:trPr>
          <w:trHeight w:val="13858"/>
        </w:trPr>
        <w:tc>
          <w:tcPr>
            <w:tcW w:w="3510" w:type="dxa"/>
          </w:tcPr>
          <w:p w14:paraId="7B0E8D10" w14:textId="77777777" w:rsidR="00832698" w:rsidRDefault="00832698" w:rsidP="00832698">
            <w:pPr>
              <w:pStyle w:val="Heading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PAYAL MANOJ PATIL</w:t>
            </w:r>
          </w:p>
          <w:p w14:paraId="549EA805" w14:textId="5070C391" w:rsidR="001C1908" w:rsidRPr="00832698" w:rsidRDefault="001C1908" w:rsidP="00832698">
            <w:pPr>
              <w:pStyle w:val="Heading3"/>
              <w:rPr>
                <w:sz w:val="36"/>
                <w:szCs w:val="36"/>
              </w:rPr>
            </w:pPr>
            <w:r>
              <w:t xml:space="preserve"> </w:t>
            </w:r>
            <w:r w:rsidR="0009036E">
              <w:t>Software</w:t>
            </w:r>
            <w:r>
              <w:t xml:space="preserve"> </w:t>
            </w:r>
            <w:r w:rsidR="00832698">
              <w:t>ENGINEER</w:t>
            </w:r>
          </w:p>
          <w:p w14:paraId="50936321" w14:textId="3B154FD8" w:rsidR="00BA1D40" w:rsidRDefault="00BA1D40" w:rsidP="008F5259">
            <w:pPr>
              <w:pStyle w:val="Heading3"/>
            </w:pPr>
          </w:p>
          <w:p w14:paraId="47FFB713" w14:textId="75F90948" w:rsidR="00751C9B" w:rsidRDefault="00952212" w:rsidP="00303DE9">
            <w:pPr>
              <w:jc w:val="both"/>
            </w:pPr>
            <w:r>
              <w:t>Dynamic and innovative professional</w:t>
            </w:r>
            <w:r w:rsidR="00E901AD">
              <w:t xml:space="preserve"> with </w:t>
            </w:r>
            <w:r w:rsidR="00E901AD" w:rsidRPr="000228E7">
              <w:rPr>
                <w:b/>
                <w:bCs/>
              </w:rPr>
              <w:t xml:space="preserve">overall </w:t>
            </w:r>
            <w:r w:rsidR="007E1189">
              <w:rPr>
                <w:b/>
                <w:bCs/>
              </w:rPr>
              <w:t>1</w:t>
            </w:r>
            <w:r w:rsidR="00E901AD" w:rsidRPr="000228E7">
              <w:rPr>
                <w:b/>
                <w:bCs/>
              </w:rPr>
              <w:t xml:space="preserve">+ years of </w:t>
            </w:r>
            <w:r w:rsidRPr="000228E7">
              <w:rPr>
                <w:b/>
                <w:bCs/>
              </w:rPr>
              <w:t xml:space="preserve">invaluable hands-on </w:t>
            </w:r>
            <w:r w:rsidR="00E901AD" w:rsidRPr="000228E7">
              <w:rPr>
                <w:b/>
                <w:bCs/>
              </w:rPr>
              <w:t>experience</w:t>
            </w:r>
            <w:r w:rsidR="005B6805">
              <w:t xml:space="preserve"> </w:t>
            </w:r>
            <w:r>
              <w:t xml:space="preserve">in handling several </w:t>
            </w:r>
            <w:r w:rsidR="00452BA2">
              <w:t>simultaneous</w:t>
            </w:r>
            <w:r w:rsidR="00AB3562">
              <w:t xml:space="preserve"> </w:t>
            </w:r>
            <w:r w:rsidR="00832698" w:rsidRPr="00832698">
              <w:rPr>
                <w:b/>
              </w:rPr>
              <w:t>J</w:t>
            </w:r>
            <w:r w:rsidR="00832698">
              <w:rPr>
                <w:b/>
              </w:rPr>
              <w:t>AVA</w:t>
            </w:r>
            <w:r w:rsidR="000C7DB3" w:rsidRPr="008E70DD">
              <w:rPr>
                <w:b/>
                <w:bCs/>
              </w:rPr>
              <w:t xml:space="preserve"> projects</w:t>
            </w:r>
            <w:r w:rsidR="001608AD">
              <w:rPr>
                <w:b/>
                <w:bCs/>
              </w:rPr>
              <w:t>,</w:t>
            </w:r>
            <w:r w:rsidR="00F546F1" w:rsidRPr="008E70DD">
              <w:rPr>
                <w:b/>
                <w:bCs/>
              </w:rPr>
              <w:t xml:space="preserve"> </w:t>
            </w:r>
            <w:r w:rsidR="00832698">
              <w:rPr>
                <w:b/>
                <w:bCs/>
              </w:rPr>
              <w:t>COLD FUSION</w:t>
            </w:r>
            <w:r w:rsidR="00F546F1" w:rsidRPr="008E70DD">
              <w:rPr>
                <w:b/>
                <w:bCs/>
              </w:rPr>
              <w:t>,</w:t>
            </w:r>
            <w:r w:rsidR="0008148E">
              <w:rPr>
                <w:b/>
                <w:bCs/>
              </w:rPr>
              <w:t xml:space="preserve"> CSS,</w:t>
            </w:r>
            <w:r w:rsidR="00F546F1" w:rsidRPr="008E70DD">
              <w:rPr>
                <w:b/>
                <w:bCs/>
              </w:rPr>
              <w:t xml:space="preserve"> </w:t>
            </w:r>
            <w:proofErr w:type="gramStart"/>
            <w:r w:rsidR="00832698">
              <w:rPr>
                <w:b/>
                <w:bCs/>
              </w:rPr>
              <w:t>HTML</w:t>
            </w:r>
            <w:r w:rsidR="0037716B">
              <w:rPr>
                <w:b/>
                <w:bCs/>
              </w:rPr>
              <w:t>,</w:t>
            </w:r>
            <w:r w:rsidR="00832698">
              <w:rPr>
                <w:b/>
                <w:bCs/>
              </w:rPr>
              <w:t>JAVASCRIPT</w:t>
            </w:r>
            <w:proofErr w:type="gramEnd"/>
            <w:r w:rsidR="00F546F1" w:rsidRPr="008E70DD">
              <w:rPr>
                <w:b/>
                <w:bCs/>
              </w:rPr>
              <w:t xml:space="preserve"> etc</w:t>
            </w:r>
            <w:r w:rsidR="00F546F1">
              <w:t>.</w:t>
            </w:r>
            <w:r w:rsidR="005B6805">
              <w:t xml:space="preserve"> in MNC</w:t>
            </w:r>
            <w:r w:rsidR="00E47C0C">
              <w:t xml:space="preserve"> </w:t>
            </w:r>
            <w:proofErr w:type="spellStart"/>
            <w:r w:rsidR="00E47C0C">
              <w:t>compan</w:t>
            </w:r>
            <w:r w:rsidR="00832698">
              <w:t>cy</w:t>
            </w:r>
            <w:proofErr w:type="spellEnd"/>
            <w:r w:rsidR="005B6805">
              <w:t>.</w:t>
            </w:r>
            <w:r w:rsidR="00F546F1">
              <w:t xml:space="preserve"> </w:t>
            </w:r>
            <w:r w:rsidR="000D6B31">
              <w:t>Equipped with the ability to escalate brand awareness by utilizing skills gained in the creative industry, being able to identify opportunities, overcome objections, build long-term mutually beneficially relationships with vendors, workforce, and clients, establishing a successful and lucrative company.</w:t>
            </w:r>
            <w:r w:rsidR="00303DE9">
              <w:t xml:space="preserve"> </w:t>
            </w:r>
            <w:r w:rsidR="00516838">
              <w:t>Enthusiastic Developer eager to</w:t>
            </w:r>
            <w:r w:rsidR="00303DE9">
              <w:t xml:space="preserve"> </w:t>
            </w:r>
            <w:r w:rsidR="00516838">
              <w:t>contribute to team success through hard work, attention to detail and excellent organizational skills. Motivated to learn, grow, and excel in IT industry.</w:t>
            </w:r>
          </w:p>
          <w:p w14:paraId="18FE6B3F" w14:textId="4F47B44C" w:rsidR="00BA1D40" w:rsidRPr="00CB0055" w:rsidRDefault="00BA1D40" w:rsidP="008F5259">
            <w:pPr>
              <w:pStyle w:val="Heading3"/>
            </w:pPr>
            <w:r>
              <w:t>SKILLS</w:t>
            </w:r>
          </w:p>
          <w:p w14:paraId="4BB4A52E" w14:textId="77777777" w:rsidR="00832698" w:rsidRDefault="00832698" w:rsidP="00832698">
            <w:pPr>
              <w:pStyle w:val="ListParagraph"/>
              <w:numPr>
                <w:ilvl w:val="0"/>
                <w:numId w:val="16"/>
              </w:numPr>
            </w:pPr>
            <w:r>
              <w:t>Core JAVA</w:t>
            </w:r>
          </w:p>
          <w:p w14:paraId="4B842ABC" w14:textId="0211B2C9" w:rsidR="00832698" w:rsidRDefault="00832698" w:rsidP="00A02E4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SpringBoot</w:t>
            </w:r>
            <w:proofErr w:type="spellEnd"/>
          </w:p>
          <w:p w14:paraId="25B4D902" w14:textId="41607A39" w:rsidR="00BA1D40" w:rsidRDefault="00832698" w:rsidP="00A02E43">
            <w:pPr>
              <w:pStyle w:val="ListParagraph"/>
              <w:numPr>
                <w:ilvl w:val="0"/>
                <w:numId w:val="16"/>
              </w:numPr>
            </w:pPr>
            <w:r>
              <w:t>Cold Fusion</w:t>
            </w:r>
          </w:p>
          <w:p w14:paraId="703C02B8" w14:textId="033F834E" w:rsidR="008051DD" w:rsidRDefault="00832698" w:rsidP="00832698">
            <w:pPr>
              <w:pStyle w:val="ListParagraph"/>
              <w:numPr>
                <w:ilvl w:val="0"/>
                <w:numId w:val="16"/>
              </w:numPr>
            </w:pPr>
            <w:r>
              <w:t>HTML</w:t>
            </w:r>
          </w:p>
          <w:p w14:paraId="7D2EDE6C" w14:textId="3B518FFD" w:rsidR="00D36087" w:rsidRDefault="008051DD" w:rsidP="009E3CB1">
            <w:pPr>
              <w:pStyle w:val="ListParagraph"/>
              <w:numPr>
                <w:ilvl w:val="0"/>
                <w:numId w:val="16"/>
              </w:numPr>
            </w:pPr>
            <w:r>
              <w:t>SQL</w:t>
            </w:r>
            <w:r w:rsidR="00F7549D">
              <w:t>/MySQL</w:t>
            </w:r>
          </w:p>
          <w:p w14:paraId="61BA1FDA" w14:textId="799AAA5C" w:rsidR="006D71D5" w:rsidRDefault="00832698" w:rsidP="0083269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Javascript</w:t>
            </w:r>
            <w:proofErr w:type="spellEnd"/>
          </w:p>
          <w:p w14:paraId="3D86851B" w14:textId="65FDF76C" w:rsidR="00F6281C" w:rsidRDefault="00F6281C" w:rsidP="0083269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RestApi</w:t>
            </w:r>
            <w:proofErr w:type="spellEnd"/>
          </w:p>
          <w:p w14:paraId="0FF186C0" w14:textId="3175B700" w:rsidR="00832698" w:rsidRDefault="00832698" w:rsidP="00832698">
            <w:pPr>
              <w:pStyle w:val="ListParagraph"/>
              <w:numPr>
                <w:ilvl w:val="0"/>
                <w:numId w:val="16"/>
              </w:numPr>
            </w:pPr>
            <w:r>
              <w:t>OOPs</w:t>
            </w:r>
          </w:p>
          <w:p w14:paraId="0BFA39F1" w14:textId="02A80DC3" w:rsidR="00832698" w:rsidRDefault="00832698" w:rsidP="00832698">
            <w:pPr>
              <w:pStyle w:val="ListParagraph"/>
              <w:numPr>
                <w:ilvl w:val="0"/>
                <w:numId w:val="16"/>
              </w:numPr>
            </w:pPr>
            <w:r w:rsidRPr="00832698">
              <w:t>Defect Track Cycle</w:t>
            </w:r>
          </w:p>
          <w:p w14:paraId="3B7D24BB" w14:textId="43542C96" w:rsidR="003148EA" w:rsidRDefault="003148EA" w:rsidP="00A02E43">
            <w:pPr>
              <w:pStyle w:val="ListParagraph"/>
              <w:numPr>
                <w:ilvl w:val="0"/>
                <w:numId w:val="16"/>
              </w:numPr>
            </w:pPr>
            <w:r>
              <w:t>SDLC Process</w:t>
            </w:r>
          </w:p>
          <w:p w14:paraId="69A1C87D" w14:textId="27083FD0" w:rsidR="00254803" w:rsidRDefault="007B675E" w:rsidP="00832698">
            <w:pPr>
              <w:pStyle w:val="ListParagraph"/>
              <w:numPr>
                <w:ilvl w:val="0"/>
                <w:numId w:val="16"/>
              </w:numPr>
            </w:pPr>
            <w:r>
              <w:t>JIRA</w:t>
            </w:r>
            <w:r w:rsidR="003B4ACA">
              <w:t xml:space="preserve"> (Defect Tracking Tool)</w:t>
            </w:r>
          </w:p>
          <w:p w14:paraId="21DF180C" w14:textId="6A9C72CF" w:rsidR="00966830" w:rsidRDefault="00966830" w:rsidP="00A02E43">
            <w:pPr>
              <w:pStyle w:val="ListParagraph"/>
              <w:numPr>
                <w:ilvl w:val="0"/>
                <w:numId w:val="16"/>
              </w:numPr>
            </w:pPr>
            <w:r>
              <w:t>Scrum/Agile</w:t>
            </w:r>
          </w:p>
          <w:p w14:paraId="208C97FD" w14:textId="5F3E8066" w:rsidR="007B675E" w:rsidRDefault="00832698" w:rsidP="00A02E43">
            <w:pPr>
              <w:pStyle w:val="ListParagraph"/>
              <w:numPr>
                <w:ilvl w:val="0"/>
                <w:numId w:val="16"/>
              </w:numPr>
            </w:pPr>
            <w:r>
              <w:t>GCP</w:t>
            </w:r>
          </w:p>
          <w:p w14:paraId="0870592F" w14:textId="77777777" w:rsidR="00B23ABF" w:rsidRPr="00B23ABF" w:rsidRDefault="00B23ABF" w:rsidP="00B23ABF">
            <w:pPr>
              <w:pStyle w:val="ListParagraph"/>
              <w:numPr>
                <w:ilvl w:val="0"/>
                <w:numId w:val="16"/>
              </w:numPr>
            </w:pPr>
            <w:r w:rsidRPr="00B23ABF">
              <w:t>Problem-solving</w:t>
            </w:r>
          </w:p>
          <w:p w14:paraId="2DAA17C0" w14:textId="7AEC39EE" w:rsidR="00B23ABF" w:rsidRDefault="0066436A" w:rsidP="0066436A">
            <w:pPr>
              <w:pStyle w:val="Heading3"/>
            </w:pPr>
            <w:r>
              <w:t>LANGUAGES</w:t>
            </w:r>
          </w:p>
          <w:p w14:paraId="53776056" w14:textId="58337285" w:rsidR="0066436A" w:rsidRDefault="0066436A" w:rsidP="0066436A">
            <w:pPr>
              <w:pStyle w:val="ListParagraph"/>
              <w:numPr>
                <w:ilvl w:val="0"/>
                <w:numId w:val="17"/>
              </w:numPr>
            </w:pPr>
            <w:r>
              <w:t>English</w:t>
            </w:r>
          </w:p>
          <w:p w14:paraId="48BD2AF6" w14:textId="1D2E1CA1" w:rsidR="0066436A" w:rsidRDefault="009B3AA7" w:rsidP="0066436A">
            <w:pPr>
              <w:pStyle w:val="ListParagraph"/>
              <w:numPr>
                <w:ilvl w:val="0"/>
                <w:numId w:val="17"/>
              </w:numPr>
            </w:pPr>
            <w:r>
              <w:t>Hindi</w:t>
            </w:r>
          </w:p>
          <w:p w14:paraId="755774CD" w14:textId="36B0C634" w:rsidR="0066436A" w:rsidRPr="0066436A" w:rsidRDefault="00083581" w:rsidP="0066436A">
            <w:pPr>
              <w:pStyle w:val="ListParagraph"/>
              <w:numPr>
                <w:ilvl w:val="0"/>
                <w:numId w:val="17"/>
              </w:numPr>
            </w:pPr>
            <w:r>
              <w:t>Marathi</w:t>
            </w:r>
          </w:p>
          <w:p w14:paraId="46E9F613" w14:textId="21C54414" w:rsidR="00D36087" w:rsidRPr="004D3011" w:rsidRDefault="00D36087" w:rsidP="008F5259"/>
        </w:tc>
        <w:tc>
          <w:tcPr>
            <w:tcW w:w="900" w:type="dxa"/>
          </w:tcPr>
          <w:p w14:paraId="7CE3F6A4" w14:textId="77777777" w:rsidR="00BA1D40" w:rsidRDefault="00BA1D40" w:rsidP="008F5259">
            <w:pPr>
              <w:tabs>
                <w:tab w:val="left" w:pos="990"/>
              </w:tabs>
            </w:pPr>
          </w:p>
        </w:tc>
        <w:tc>
          <w:tcPr>
            <w:tcW w:w="441" w:type="dxa"/>
          </w:tcPr>
          <w:p w14:paraId="18921FE1" w14:textId="2891CFF7" w:rsidR="00BA1D40" w:rsidRDefault="00BA1D40" w:rsidP="008F5259">
            <w:pPr>
              <w:tabs>
                <w:tab w:val="left" w:pos="990"/>
              </w:tabs>
            </w:pPr>
          </w:p>
        </w:tc>
        <w:tc>
          <w:tcPr>
            <w:tcW w:w="6576" w:type="dxa"/>
          </w:tcPr>
          <w:p w14:paraId="04B92210" w14:textId="3301A3C8" w:rsidR="00F233EF" w:rsidRPr="00F233EF" w:rsidRDefault="00F233EF" w:rsidP="00F233EF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r>
              <w:t>CONTACT</w:t>
            </w:r>
          </w:p>
          <w:p w14:paraId="16D550F3" w14:textId="04521F59" w:rsidR="008B1A95" w:rsidRPr="008B1A95" w:rsidRDefault="00091E13" w:rsidP="009242CA">
            <w:r>
              <w:rPr>
                <w:rFonts w:ascii="Segoe UI Emoji" w:hAnsi="Segoe UI Emoji" w:cs="Segoe UI Emoji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F6DA857" wp14:editId="2F8D5680">
                  <wp:simplePos x="0" y="0"/>
                  <wp:positionH relativeFrom="column">
                    <wp:posOffset>1089025</wp:posOffset>
                  </wp:positionH>
                  <wp:positionV relativeFrom="paragraph">
                    <wp:posOffset>17780</wp:posOffset>
                  </wp:positionV>
                  <wp:extent cx="196850" cy="196850"/>
                  <wp:effectExtent l="0" t="0" r="0" b="0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32698">
              <w:pict w14:anchorId="415AF614">
                <v:shape id="Graphic 4" o:spid="_x0000_i1038" type="#_x0000_t75" alt="Receiver with solid fill" style="width:11.6pt;height:11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" o:bullet="t">
                  <v:imagedata r:id="rId13" o:title="" cropleft="-2979f"/>
                </v:shape>
              </w:pict>
            </w:r>
            <w:r w:rsidR="003144F8" w:rsidRPr="003144F8">
              <w:rPr>
                <w:b/>
                <w:bCs/>
              </w:rPr>
              <w:t xml:space="preserve">: </w:t>
            </w:r>
            <w:r w:rsidRPr="00091E13">
              <w:t>+91</w:t>
            </w:r>
            <w:r w:rsidR="00ED2A1D" w:rsidRPr="009242CA">
              <w:t>9</w:t>
            </w:r>
            <w:r w:rsidR="00832698">
              <w:t>699324897</w:t>
            </w:r>
            <w:r w:rsidR="00E6186B">
              <w:rPr>
                <w:b/>
                <w:bCs/>
              </w:rPr>
              <w:t xml:space="preserve">     </w:t>
            </w:r>
            <w:proofErr w:type="gramStart"/>
            <w:r w:rsidR="00660FC1">
              <w:rPr>
                <w:b/>
                <w:bCs/>
              </w:rPr>
              <w:t xml:space="preserve">  :</w:t>
            </w:r>
            <w:proofErr w:type="gramEnd"/>
            <w:r w:rsidR="002D6653">
              <w:rPr>
                <w:b/>
                <w:bCs/>
              </w:rPr>
              <w:t xml:space="preserve"> </w:t>
            </w:r>
            <w:r w:rsidR="007E1189">
              <w:t>p</w:t>
            </w:r>
            <w:r w:rsidR="00832698">
              <w:t>atilpayal345</w:t>
            </w:r>
            <w:r w:rsidR="00E6186B" w:rsidRPr="00E6186B">
              <w:t>@gmail.com</w:t>
            </w:r>
            <w:r w:rsidR="00E6186B">
              <w:t xml:space="preserve"> </w:t>
            </w:r>
            <w:r w:rsidR="00983E26">
              <w:t xml:space="preserve">                             </w:t>
            </w:r>
            <w:r w:rsidR="00E6186B">
              <w:t xml:space="preserve">  </w:t>
            </w:r>
            <w:r w:rsidR="00300ADB">
              <w:t xml:space="preserve"> </w:t>
            </w:r>
            <w:r w:rsidR="00132CD7">
              <w:t xml:space="preserve"> </w:t>
            </w:r>
            <w:r w:rsidR="00300ADB">
              <w:rPr>
                <w:noProof/>
              </w:rPr>
              <w:drawing>
                <wp:inline distT="0" distB="0" distL="0" distR="0" wp14:anchorId="7FA3FC8A" wp14:editId="61A0123B">
                  <wp:extent cx="203200" cy="203200"/>
                  <wp:effectExtent l="0" t="0" r="0" b="6350"/>
                  <wp:docPr id="2" name="Graphic 2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 with solid fill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1A95" w:rsidRPr="008B1A95">
              <w:t>:</w:t>
            </w:r>
            <w:r w:rsidR="00E6186B">
              <w:rPr>
                <w:b/>
                <w:bCs/>
              </w:rPr>
              <w:t xml:space="preserve"> </w:t>
            </w:r>
            <w:r w:rsidR="00983E26">
              <w:rPr>
                <w:b/>
                <w:bCs/>
              </w:rPr>
              <w:t xml:space="preserve"> </w:t>
            </w:r>
            <w:proofErr w:type="spellStart"/>
            <w:r w:rsidR="00832698">
              <w:t>Sarole</w:t>
            </w:r>
            <w:proofErr w:type="spellEnd"/>
            <w:r w:rsidR="008B1A95" w:rsidRPr="008B1A95">
              <w:t xml:space="preserve">, </w:t>
            </w:r>
            <w:proofErr w:type="spellStart"/>
            <w:r w:rsidR="00832698">
              <w:t>Solapur</w:t>
            </w:r>
            <w:r w:rsidR="009242CA">
              <w:rPr>
                <w:b/>
                <w:bCs/>
              </w:rPr>
              <w:t>,</w:t>
            </w:r>
            <w:r w:rsidR="007E1189">
              <w:rPr>
                <w:b/>
                <w:bCs/>
              </w:rPr>
              <w:t>maharashtra</w:t>
            </w:r>
            <w:proofErr w:type="spellEnd"/>
            <w:r w:rsidR="009242CA">
              <w:rPr>
                <w:b/>
                <w:bCs/>
              </w:rPr>
              <w:t xml:space="preserve"> </w:t>
            </w:r>
            <w:r w:rsidR="009242CA" w:rsidRPr="003403E3">
              <w:t>I</w:t>
            </w:r>
            <w:r w:rsidR="003F0BA7">
              <w:t>ndia</w:t>
            </w:r>
            <w:r w:rsidR="008E67EE">
              <w:t xml:space="preserve"> PIN : </w:t>
            </w:r>
            <w:r w:rsidR="007E1189">
              <w:t>41</w:t>
            </w:r>
            <w:r w:rsidR="00832698">
              <w:t>3402</w:t>
            </w:r>
          </w:p>
          <w:p w14:paraId="4780694C" w14:textId="2CB0C547" w:rsidR="00BA1D40" w:rsidRDefault="00BA1D40" w:rsidP="008F5259">
            <w:pPr>
              <w:pStyle w:val="Heading2"/>
            </w:pPr>
          </w:p>
          <w:p w14:paraId="55903CB4" w14:textId="77777777" w:rsidR="00E97DEA" w:rsidRDefault="00E97DEA" w:rsidP="008F5259">
            <w:pPr>
              <w:pStyle w:val="Heading4"/>
            </w:pPr>
          </w:p>
          <w:p w14:paraId="5497BBFF" w14:textId="77777777" w:rsidR="00E97DEA" w:rsidRDefault="00E97DEA" w:rsidP="008F5259">
            <w:pPr>
              <w:pStyle w:val="Heading4"/>
            </w:pPr>
          </w:p>
          <w:p w14:paraId="245471A9" w14:textId="7020DD03" w:rsidR="00BA1D40" w:rsidRDefault="00832698" w:rsidP="008F5259">
            <w:pPr>
              <w:pStyle w:val="Heading4"/>
              <w:rPr>
                <w:bCs/>
              </w:rPr>
            </w:pPr>
            <w:r>
              <w:t>GlobalLogic</w:t>
            </w:r>
            <w:r w:rsidR="00BA1D40">
              <w:t xml:space="preserve"> -</w:t>
            </w:r>
            <w:r>
              <w:t xml:space="preserve"> </w:t>
            </w:r>
            <w:r w:rsidR="007E1189">
              <w:t>Software</w:t>
            </w:r>
            <w:r w:rsidR="00BA1D40">
              <w:t xml:space="preserve"> </w:t>
            </w:r>
            <w:r>
              <w:t>Engineer</w:t>
            </w:r>
          </w:p>
          <w:p w14:paraId="4D67B7F9" w14:textId="6ABD342E" w:rsidR="00BA1D40" w:rsidRDefault="005618EF" w:rsidP="008F5259">
            <w:pPr>
              <w:pStyle w:val="Date"/>
            </w:pPr>
            <w:r>
              <w:t>Oct</w:t>
            </w:r>
            <w:r w:rsidR="00BA1D40">
              <w:t xml:space="preserve"> 202</w:t>
            </w:r>
            <w:r w:rsidR="0009036E">
              <w:t>1</w:t>
            </w:r>
            <w:r w:rsidR="00BA1D40">
              <w:t xml:space="preserve"> </w:t>
            </w:r>
            <w:r w:rsidR="00BA1D40" w:rsidRPr="00036450">
              <w:t>–</w:t>
            </w:r>
            <w:r w:rsidR="00BA1D40">
              <w:t xml:space="preserve"> CURRENT</w:t>
            </w:r>
            <w:r w:rsidR="00C548D2">
              <w:t xml:space="preserve">                                                            </w:t>
            </w:r>
            <w:r w:rsidR="00CD5B83">
              <w:t xml:space="preserve"> </w:t>
            </w:r>
            <w:r w:rsidR="00832698">
              <w:t>Noida</w:t>
            </w:r>
            <w:r w:rsidR="007E1189">
              <w:t xml:space="preserve"> </w:t>
            </w:r>
          </w:p>
          <w:p w14:paraId="2B870683" w14:textId="7BC9A6EB" w:rsidR="00BA1D40" w:rsidRDefault="00BA1D40" w:rsidP="00377A86">
            <w:pPr>
              <w:pStyle w:val="ListParagraph"/>
              <w:numPr>
                <w:ilvl w:val="0"/>
                <w:numId w:val="11"/>
              </w:numPr>
            </w:pPr>
            <w:r w:rsidRPr="005618EF">
              <w:rPr>
                <w:b/>
              </w:rPr>
              <w:t>Quickly learned</w:t>
            </w:r>
            <w:r>
              <w:t xml:space="preserve"> new skills and applied them to daily tasks, improving efficiency and productivity.</w:t>
            </w:r>
          </w:p>
          <w:p w14:paraId="02157B50" w14:textId="39194A4B" w:rsidR="00476AA5" w:rsidRDefault="00476AA5" w:rsidP="00377A86">
            <w:pPr>
              <w:pStyle w:val="ListParagraph"/>
              <w:numPr>
                <w:ilvl w:val="0"/>
                <w:numId w:val="11"/>
              </w:numPr>
            </w:pPr>
            <w:r>
              <w:t>Taken active part in all development phase of new products – research, design, development, testing, etc.</w:t>
            </w:r>
          </w:p>
          <w:p w14:paraId="20F8213D" w14:textId="5A67C0D0" w:rsidR="00BA1D40" w:rsidRDefault="00BA1D40" w:rsidP="00377A86">
            <w:pPr>
              <w:pStyle w:val="ListParagraph"/>
              <w:numPr>
                <w:ilvl w:val="0"/>
                <w:numId w:val="11"/>
              </w:numPr>
            </w:pPr>
            <w:r w:rsidRPr="00CE4EC7">
              <w:rPr>
                <w:b/>
                <w:bCs/>
              </w:rPr>
              <w:t>Developed and implemented</w:t>
            </w:r>
            <w:r>
              <w:t xml:space="preserve"> performance improvement strategies and plans to promote</w:t>
            </w:r>
            <w:r w:rsidR="005B7DC7">
              <w:t xml:space="preserve"> </w:t>
            </w:r>
            <w:r>
              <w:t>continuous improvement.</w:t>
            </w:r>
          </w:p>
          <w:p w14:paraId="5ED31219" w14:textId="77777777" w:rsidR="005618EF" w:rsidRDefault="005618EF" w:rsidP="005618EF">
            <w:pPr>
              <w:pStyle w:val="ListParagraph"/>
              <w:numPr>
                <w:ilvl w:val="0"/>
                <w:numId w:val="11"/>
              </w:numPr>
            </w:pPr>
            <w:r>
              <w:t>Developed Java applications using core Java, JavaScript, and ColdFusion technologies.</w:t>
            </w:r>
          </w:p>
          <w:p w14:paraId="626A4430" w14:textId="77777777" w:rsidR="005618EF" w:rsidRDefault="005618EF" w:rsidP="005618EF">
            <w:pPr>
              <w:pStyle w:val="ListParagraph"/>
              <w:numPr>
                <w:ilvl w:val="0"/>
                <w:numId w:val="11"/>
              </w:numPr>
            </w:pPr>
            <w:r>
              <w:t>Demonstrated proficiency in Spring Boot and MySQL database integration.</w:t>
            </w:r>
          </w:p>
          <w:p w14:paraId="21C6CFFD" w14:textId="77777777" w:rsidR="005618EF" w:rsidRDefault="005618EF" w:rsidP="005618EF">
            <w:pPr>
              <w:pStyle w:val="ListParagraph"/>
              <w:numPr>
                <w:ilvl w:val="0"/>
                <w:numId w:val="11"/>
              </w:numPr>
            </w:pPr>
            <w:r>
              <w:t>Collaborated with cross-functional teams to deliver high-quality software solutions.</w:t>
            </w:r>
          </w:p>
          <w:p w14:paraId="3E67643D" w14:textId="18E9FA9A" w:rsidR="005618EF" w:rsidRDefault="005618EF" w:rsidP="005618EF">
            <w:pPr>
              <w:pStyle w:val="ListParagraph"/>
              <w:numPr>
                <w:ilvl w:val="0"/>
                <w:numId w:val="11"/>
              </w:numPr>
            </w:pPr>
            <w:r>
              <w:t>Showcased strong problem-solving skills and attention to detail in coding and debugging activities.</w:t>
            </w:r>
          </w:p>
          <w:p w14:paraId="1F7D4D35" w14:textId="77777777" w:rsidR="005618EF" w:rsidRDefault="005618EF" w:rsidP="005618EF">
            <w:pPr>
              <w:pStyle w:val="ListParagraph"/>
              <w:numPr>
                <w:ilvl w:val="0"/>
                <w:numId w:val="11"/>
              </w:numPr>
            </w:pPr>
            <w:r>
              <w:t>Reviewed project specifications and designed technology solutions that met or exceeded performance expectations.</w:t>
            </w:r>
          </w:p>
          <w:p w14:paraId="2507A3F3" w14:textId="77777777" w:rsidR="005618EF" w:rsidRDefault="005618EF" w:rsidP="005618EF">
            <w:pPr>
              <w:pStyle w:val="ListParagraph"/>
              <w:numPr>
                <w:ilvl w:val="0"/>
                <w:numId w:val="11"/>
              </w:numPr>
            </w:pPr>
            <w:r>
              <w:t>Coordinated with other engineers to evaluate and improve software and hardware interfaces.</w:t>
            </w:r>
          </w:p>
          <w:p w14:paraId="312975DF" w14:textId="77777777" w:rsidR="005618EF" w:rsidRDefault="005618EF" w:rsidP="005618EF">
            <w:pPr>
              <w:pStyle w:val="ListParagraph"/>
              <w:numPr>
                <w:ilvl w:val="0"/>
                <w:numId w:val="11"/>
              </w:numPr>
            </w:pPr>
            <w:r>
              <w:t>Worked with software development and testing team members to design and develop robust solutions to meet client requirements for functionality, scalability, and performance.</w:t>
            </w:r>
          </w:p>
          <w:p w14:paraId="63AF6796" w14:textId="734EFA0E" w:rsidR="00D11BEE" w:rsidRDefault="005618EF" w:rsidP="008F5259">
            <w:pPr>
              <w:pStyle w:val="ListParagraph"/>
              <w:numPr>
                <w:ilvl w:val="0"/>
                <w:numId w:val="11"/>
              </w:numPr>
            </w:pPr>
            <w:r>
              <w:t>Partnered with development team on product development and application support plans</w:t>
            </w:r>
            <w:r>
              <w:t>.</w:t>
            </w:r>
          </w:p>
          <w:p w14:paraId="5679BFE3" w14:textId="77777777" w:rsidR="00D11BEE" w:rsidRDefault="00D11BEE" w:rsidP="008F5259"/>
          <w:p w14:paraId="5A06184E" w14:textId="36DF56DB" w:rsidR="00D11BEE" w:rsidRDefault="00D11BEE" w:rsidP="008F5259"/>
          <w:p w14:paraId="1E79F6B5" w14:textId="3FE02F3C" w:rsidR="00E84671" w:rsidRDefault="00E84671" w:rsidP="00E84671">
            <w:pPr>
              <w:pStyle w:val="Heading2"/>
            </w:pPr>
          </w:p>
          <w:p w14:paraId="1680EAA4" w14:textId="6AB640E2" w:rsidR="00E84671" w:rsidRDefault="00E84671" w:rsidP="00E84671"/>
          <w:p w14:paraId="6CE41DDA" w14:textId="065A28CA" w:rsidR="00E84671" w:rsidRDefault="00E84671" w:rsidP="00E84671"/>
          <w:p w14:paraId="4BDB72C6" w14:textId="77777777" w:rsidR="00E84671" w:rsidRPr="00E84671" w:rsidRDefault="00E84671" w:rsidP="00E84671"/>
          <w:p w14:paraId="73347F4D" w14:textId="77777777" w:rsidR="00D11BEE" w:rsidRDefault="00D11BEE" w:rsidP="008F5259"/>
          <w:p w14:paraId="0C49A222" w14:textId="7FDDA90C" w:rsidR="00D11BEE" w:rsidRDefault="00D11BEE" w:rsidP="008F5259"/>
          <w:p w14:paraId="75AB2220" w14:textId="41490DB3" w:rsidR="00D11BEE" w:rsidRDefault="00D11BEE" w:rsidP="008F5259"/>
          <w:p w14:paraId="2A9F7168" w14:textId="01E3F7BE" w:rsidR="00D11BEE" w:rsidRDefault="00E97DEA" w:rsidP="00E97DEA">
            <w:pPr>
              <w:tabs>
                <w:tab w:val="left" w:pos="947"/>
              </w:tabs>
            </w:pPr>
            <w:r>
              <w:tab/>
            </w:r>
          </w:p>
          <w:p w14:paraId="282E2158" w14:textId="0CC1E82A" w:rsidR="00D11BEE" w:rsidRDefault="00D11BEE" w:rsidP="008F5259"/>
          <w:p w14:paraId="05F459C5" w14:textId="0A248B20" w:rsidR="00D11BEE" w:rsidRDefault="00D11BEE" w:rsidP="008F5259"/>
          <w:p w14:paraId="36F9F2B6" w14:textId="2DE110C7" w:rsidR="00D11BEE" w:rsidRDefault="00D11BEE" w:rsidP="008F5259"/>
          <w:p w14:paraId="2E4D61E9" w14:textId="69B1E349" w:rsidR="00D11BEE" w:rsidRDefault="00D11BEE" w:rsidP="008F5259"/>
          <w:p w14:paraId="686957D6" w14:textId="2C5B914C" w:rsidR="00D11BEE" w:rsidRDefault="00D11BEE" w:rsidP="008F5259"/>
          <w:p w14:paraId="4FE1E14E" w14:textId="278D5F3B" w:rsidR="00D11BEE" w:rsidRDefault="00D11BEE" w:rsidP="008F5259"/>
          <w:p w14:paraId="758B1181" w14:textId="732B6F1B" w:rsidR="00D11BEE" w:rsidRDefault="00D11BEE" w:rsidP="008F5259"/>
          <w:p w14:paraId="645258B7" w14:textId="462252B3" w:rsidR="00D11BEE" w:rsidRDefault="00D11BEE" w:rsidP="008F5259"/>
          <w:p w14:paraId="2DCB7E49" w14:textId="72B88784" w:rsidR="00D11BEE" w:rsidRDefault="00D11BEE" w:rsidP="008F5259"/>
          <w:p w14:paraId="2C33BA5B" w14:textId="57810202" w:rsidR="00D11BEE" w:rsidRDefault="00D11BEE" w:rsidP="008F5259"/>
          <w:p w14:paraId="0B36F579" w14:textId="5673E844" w:rsidR="00D11BEE" w:rsidRDefault="00D11BEE" w:rsidP="008F5259"/>
          <w:p w14:paraId="37A25338" w14:textId="695F4F00" w:rsidR="00D11BEE" w:rsidRDefault="00D11BEE" w:rsidP="008F5259"/>
          <w:p w14:paraId="0866B408" w14:textId="67154223" w:rsidR="00D11BEE" w:rsidRDefault="00D11BEE" w:rsidP="008F5259"/>
          <w:p w14:paraId="35973180" w14:textId="0452CDDA" w:rsidR="00D11BEE" w:rsidRDefault="00D11BEE" w:rsidP="008F5259"/>
          <w:p w14:paraId="77AFC935" w14:textId="2DC6EC1E" w:rsidR="00D11BEE" w:rsidRDefault="00D11BEE" w:rsidP="008F5259"/>
          <w:p w14:paraId="435D0A19" w14:textId="63593AB2" w:rsidR="00D11BEE" w:rsidRDefault="00D11BEE" w:rsidP="008F5259"/>
          <w:p w14:paraId="5A01BC6C" w14:textId="0FA65322" w:rsidR="00D11BEE" w:rsidRDefault="00D11BEE" w:rsidP="008F5259"/>
          <w:p w14:paraId="7ACFE5F0" w14:textId="14B516EF" w:rsidR="00D11BEE" w:rsidRDefault="00D11BEE" w:rsidP="008F5259"/>
          <w:p w14:paraId="023D9449" w14:textId="0F6E769C" w:rsidR="00D11BEE" w:rsidRDefault="00D11BEE" w:rsidP="008F5259"/>
          <w:p w14:paraId="1BC8FA18" w14:textId="082F36C6" w:rsidR="00D11BEE" w:rsidRDefault="00D11BEE" w:rsidP="008F5259"/>
          <w:p w14:paraId="16550B6B" w14:textId="57A3D845" w:rsidR="00D11BEE" w:rsidRDefault="00D11BEE" w:rsidP="008F5259"/>
          <w:p w14:paraId="43ACA516" w14:textId="5146048C" w:rsidR="00D11BEE" w:rsidRDefault="00D11BEE" w:rsidP="008F5259"/>
          <w:p w14:paraId="06295A9C" w14:textId="7B85CDC9" w:rsidR="00D11BEE" w:rsidRDefault="00D11BEE" w:rsidP="008F5259"/>
          <w:p w14:paraId="5734A449" w14:textId="198F5F8F" w:rsidR="00D11BEE" w:rsidRDefault="00D11BEE" w:rsidP="008F5259"/>
          <w:p w14:paraId="2C51BF07" w14:textId="571A2D5C" w:rsidR="00D11BEE" w:rsidRDefault="00D11BEE" w:rsidP="008F5259"/>
          <w:p w14:paraId="224AF6A5" w14:textId="30E4D1B6" w:rsidR="00D11BEE" w:rsidRDefault="00D11BEE" w:rsidP="008F5259"/>
          <w:p w14:paraId="55D6CF34" w14:textId="2CD7E2D2" w:rsidR="00D11BEE" w:rsidRDefault="00D11BEE" w:rsidP="008F5259"/>
          <w:p w14:paraId="71255F76" w14:textId="41CC3584" w:rsidR="00D11BEE" w:rsidRDefault="00D11BEE" w:rsidP="008F5259"/>
          <w:p w14:paraId="522DE856" w14:textId="46370DD9" w:rsidR="00D11BEE" w:rsidRDefault="00D11BEE" w:rsidP="008F5259"/>
          <w:p w14:paraId="491B192B" w14:textId="2FA17092" w:rsidR="00D11BEE" w:rsidRDefault="00D11BEE" w:rsidP="008F5259"/>
          <w:p w14:paraId="5F6864BB" w14:textId="42ED5604" w:rsidR="00D11BEE" w:rsidRDefault="00D11BEE" w:rsidP="008F5259"/>
          <w:p w14:paraId="2609A980" w14:textId="5BB8695E" w:rsidR="00D11BEE" w:rsidRDefault="00D11BEE" w:rsidP="008F5259"/>
          <w:p w14:paraId="4CAF1B22" w14:textId="74B0B4F9" w:rsidR="00D11BEE" w:rsidRDefault="00D11BEE" w:rsidP="008F5259"/>
          <w:p w14:paraId="3A1BBB8E" w14:textId="54F6FD3E" w:rsidR="00D11BEE" w:rsidRDefault="00D11BEE" w:rsidP="008F5259"/>
          <w:p w14:paraId="225E1861" w14:textId="0EDA0773" w:rsidR="00D11BEE" w:rsidRDefault="00D11BEE" w:rsidP="008F5259"/>
          <w:p w14:paraId="5D5C81D2" w14:textId="40ED3439" w:rsidR="00D11BEE" w:rsidRDefault="00D11BEE" w:rsidP="008F5259"/>
          <w:p w14:paraId="66F94DDD" w14:textId="052D0B5A" w:rsidR="00D11BEE" w:rsidRDefault="00D11BEE" w:rsidP="008F5259"/>
          <w:p w14:paraId="2C193D09" w14:textId="5F4744BB" w:rsidR="00D11BEE" w:rsidRDefault="00D11BEE" w:rsidP="008F5259"/>
          <w:p w14:paraId="4C249831" w14:textId="77777777" w:rsidR="00D11BEE" w:rsidRPr="00D11BEE" w:rsidRDefault="00D11BEE" w:rsidP="008F5259"/>
          <w:p w14:paraId="30709A95" w14:textId="77777777" w:rsidR="00DE1A1A" w:rsidRDefault="00DE1A1A" w:rsidP="008F5259"/>
          <w:p w14:paraId="607302D7" w14:textId="77777777" w:rsidR="00DE1A1A" w:rsidRDefault="00DE1A1A" w:rsidP="008F5259"/>
          <w:p w14:paraId="4BC5D59F" w14:textId="77777777" w:rsidR="00BD3241" w:rsidRDefault="00BD3241" w:rsidP="008F5259"/>
          <w:p w14:paraId="5FD9C5B4" w14:textId="49787EF4" w:rsidR="00BD3241" w:rsidRDefault="00BD3241" w:rsidP="00BD3241">
            <w:pPr>
              <w:tabs>
                <w:tab w:val="left" w:pos="3940"/>
              </w:tabs>
            </w:pPr>
            <w:r>
              <w:tab/>
            </w:r>
          </w:p>
          <w:p w14:paraId="676864CA" w14:textId="77777777" w:rsidR="00BD3241" w:rsidRDefault="00BD3241" w:rsidP="008F5259"/>
          <w:p w14:paraId="43B32EDF" w14:textId="77777777" w:rsidR="00BD3241" w:rsidRDefault="00BD3241" w:rsidP="008F5259"/>
          <w:p w14:paraId="1DE1360A" w14:textId="77777777" w:rsidR="00BD3241" w:rsidRDefault="00BD3241" w:rsidP="008F5259"/>
          <w:p w14:paraId="119398CB" w14:textId="77777777" w:rsidR="00BD3241" w:rsidRDefault="00BD3241" w:rsidP="008F5259"/>
          <w:p w14:paraId="0C7F76DD" w14:textId="77777777" w:rsidR="00BD3241" w:rsidRDefault="00BD3241" w:rsidP="008F5259"/>
          <w:p w14:paraId="3F3CB886" w14:textId="77777777" w:rsidR="00BD3241" w:rsidRDefault="00BD3241" w:rsidP="008F5259"/>
          <w:p w14:paraId="1D769C67" w14:textId="77777777" w:rsidR="00BD3241" w:rsidRDefault="00BD3241" w:rsidP="008F5259"/>
          <w:p w14:paraId="3AED9FC6" w14:textId="77777777" w:rsidR="00BD3241" w:rsidRDefault="00BD3241" w:rsidP="008F5259"/>
          <w:p w14:paraId="1E29F569" w14:textId="77777777" w:rsidR="00BD3241" w:rsidRDefault="00BD3241" w:rsidP="008F5259"/>
          <w:p w14:paraId="25825EDC" w14:textId="77777777" w:rsidR="00BD3241" w:rsidRDefault="00BD3241" w:rsidP="008F5259"/>
          <w:p w14:paraId="1A9CDC47" w14:textId="77777777" w:rsidR="00BD3241" w:rsidRDefault="00BD3241" w:rsidP="008F5259"/>
          <w:p w14:paraId="407546B9" w14:textId="77777777" w:rsidR="00BD3241" w:rsidRDefault="00BD3241" w:rsidP="008F5259"/>
          <w:p w14:paraId="682988FF" w14:textId="77777777" w:rsidR="00BD3241" w:rsidRDefault="00BD3241" w:rsidP="008F5259"/>
          <w:p w14:paraId="7E798AAC" w14:textId="77777777" w:rsidR="00BD3241" w:rsidRDefault="00BD3241" w:rsidP="008F5259"/>
          <w:p w14:paraId="39D923B3" w14:textId="77777777" w:rsidR="00BD3241" w:rsidRDefault="00BD3241" w:rsidP="008F5259"/>
          <w:p w14:paraId="32EBF366" w14:textId="77777777" w:rsidR="00BD3241" w:rsidRDefault="00BD3241" w:rsidP="008F5259"/>
          <w:p w14:paraId="1C52E569" w14:textId="77777777" w:rsidR="00BD3241" w:rsidRDefault="00BD3241" w:rsidP="008F5259"/>
          <w:p w14:paraId="77CC28EC" w14:textId="77777777" w:rsidR="00BD3241" w:rsidRDefault="00BD3241" w:rsidP="008F5259"/>
          <w:p w14:paraId="49C02161" w14:textId="77777777" w:rsidR="00BD3241" w:rsidRDefault="00BD3241" w:rsidP="008F5259"/>
          <w:p w14:paraId="66A91161" w14:textId="77777777" w:rsidR="00BD3241" w:rsidRDefault="00BD3241" w:rsidP="008F5259">
            <w:bookmarkStart w:id="0" w:name="_GoBack"/>
            <w:bookmarkEnd w:id="0"/>
          </w:p>
          <w:p w14:paraId="247DED36" w14:textId="77777777" w:rsidR="00BD3241" w:rsidRDefault="00BD3241" w:rsidP="008F5259"/>
          <w:p w14:paraId="79BABCD6" w14:textId="77777777" w:rsidR="00BD3241" w:rsidRDefault="00BD3241" w:rsidP="008F5259"/>
          <w:p w14:paraId="5DC53293" w14:textId="77777777" w:rsidR="00BD3241" w:rsidRDefault="00BD3241" w:rsidP="008F5259"/>
          <w:p w14:paraId="2BFF4BFE" w14:textId="77777777" w:rsidR="00BD3241" w:rsidRDefault="00BD3241" w:rsidP="008F5259"/>
          <w:p w14:paraId="04DB1DB2" w14:textId="77777777" w:rsidR="00BD3241" w:rsidRDefault="00BD3241" w:rsidP="008F5259"/>
          <w:p w14:paraId="08355A34" w14:textId="77777777" w:rsidR="00BD3241" w:rsidRDefault="00BD3241" w:rsidP="008F5259"/>
          <w:p w14:paraId="75DBABBC" w14:textId="77777777" w:rsidR="00BD3241" w:rsidRDefault="00BD3241" w:rsidP="008F5259"/>
          <w:p w14:paraId="5EA37536" w14:textId="77777777" w:rsidR="00BD3241" w:rsidRDefault="00BD3241" w:rsidP="008F5259"/>
          <w:p w14:paraId="574880DE" w14:textId="77777777" w:rsidR="00BD3241" w:rsidRDefault="00BD3241" w:rsidP="008F5259"/>
          <w:p w14:paraId="658F673D" w14:textId="77777777" w:rsidR="00BD3241" w:rsidRDefault="00BD3241" w:rsidP="008F5259"/>
          <w:p w14:paraId="1F068635" w14:textId="1384B7E4" w:rsidR="00BD3241" w:rsidRPr="00DE1A1A" w:rsidRDefault="00BD3241" w:rsidP="008F5259"/>
        </w:tc>
      </w:tr>
    </w:tbl>
    <w:sdt>
      <w:sdtPr>
        <w:id w:val="1049110328"/>
        <w:placeholder>
          <w:docPart w:val="5A68094C53504438B64DE2DE01A0E832"/>
        </w:placeholder>
        <w:temporary/>
        <w:showingPlcHdr/>
        <w15:appearance w15:val="hidden"/>
      </w:sdtPr>
      <w:sdtEndPr/>
      <w:sdtContent>
        <w:p w14:paraId="304D6247" w14:textId="77777777" w:rsidR="00B23E5D" w:rsidRDefault="00B23E5D" w:rsidP="00B23E5D">
          <w:pPr>
            <w:pStyle w:val="Heading2"/>
          </w:pPr>
          <w:r w:rsidRPr="00452D73">
            <w:t>EDUCATION</w:t>
          </w:r>
        </w:p>
      </w:sdtContent>
    </w:sdt>
    <w:p w14:paraId="23C01456" w14:textId="3A17C7EC" w:rsidR="00B23E5D" w:rsidRPr="00036450" w:rsidRDefault="00083581" w:rsidP="00B23E5D">
      <w:pPr>
        <w:pStyle w:val="Heading4"/>
      </w:pPr>
      <w:r>
        <w:t>NAVSAHYADRI GROUP OF INSTITUTE COLLEGE OF ENGINEERING PUNE</w:t>
      </w:r>
    </w:p>
    <w:p w14:paraId="1AD8F937" w14:textId="7BCC6E51" w:rsidR="00B23E5D" w:rsidRPr="00B359E4" w:rsidRDefault="00B23E5D" w:rsidP="00B23E5D">
      <w:pPr>
        <w:pStyle w:val="Date"/>
      </w:pPr>
      <w:r>
        <w:t>JUNE 201</w:t>
      </w:r>
      <w:r w:rsidR="00083581">
        <w:t>8</w:t>
      </w:r>
      <w:r w:rsidRPr="00B359E4">
        <w:t xml:space="preserve"> </w:t>
      </w:r>
      <w:r>
        <w:t>–</w:t>
      </w:r>
      <w:r w:rsidRPr="00B359E4">
        <w:t xml:space="preserve"> </w:t>
      </w:r>
      <w:r>
        <w:t>TO – JUNE 20</w:t>
      </w:r>
      <w:r w:rsidR="00083581">
        <w:t>21</w:t>
      </w:r>
    </w:p>
    <w:p w14:paraId="10DD81E2" w14:textId="78B8637C" w:rsidR="00B23E5D" w:rsidRDefault="00B23E5D" w:rsidP="00B23E5D">
      <w:r>
        <w:t xml:space="preserve">B. </w:t>
      </w:r>
      <w:r w:rsidR="00083581">
        <w:t>E</w:t>
      </w:r>
      <w:r>
        <w:t xml:space="preserve"> - COMPUTER SCIENCE AND ENGINEERING</w:t>
      </w:r>
      <w:r w:rsidRPr="00036450">
        <w:t>.</w:t>
      </w:r>
    </w:p>
    <w:p w14:paraId="1CCC78D8" w14:textId="7F9FCFAF" w:rsidR="00B23E5D" w:rsidRDefault="00B23E5D" w:rsidP="00B23E5D">
      <w:r w:rsidRPr="009B4481">
        <w:rPr>
          <w:b/>
          <w:bCs/>
        </w:rPr>
        <w:t xml:space="preserve">SGPA – </w:t>
      </w:r>
      <w:r w:rsidR="005618EF">
        <w:rPr>
          <w:b/>
          <w:bCs/>
        </w:rPr>
        <w:t>7.81</w:t>
      </w:r>
      <w:r w:rsidRPr="009B4481">
        <w:rPr>
          <w:b/>
          <w:bCs/>
        </w:rPr>
        <w:t>/10</w:t>
      </w:r>
      <w:r>
        <w:t>.</w:t>
      </w:r>
    </w:p>
    <w:p w14:paraId="0A5A2CA4" w14:textId="406F478D" w:rsidR="008F5259" w:rsidRDefault="008F5259" w:rsidP="00B23E5D"/>
    <w:p w14:paraId="15CA2B19" w14:textId="1611E518" w:rsidR="008F5259" w:rsidRDefault="005618EF" w:rsidP="005618EF">
      <w:pPr>
        <w:pStyle w:val="Heading2"/>
      </w:pPr>
      <w:proofErr w:type="spellStart"/>
      <w:r w:rsidRPr="005618EF">
        <w:rPr>
          <w:sz w:val="20"/>
          <w:szCs w:val="20"/>
        </w:rPr>
        <w:t>Shardabai</w:t>
      </w:r>
      <w:proofErr w:type="spellEnd"/>
      <w:r w:rsidRPr="005618EF">
        <w:rPr>
          <w:sz w:val="20"/>
          <w:szCs w:val="20"/>
        </w:rPr>
        <w:t xml:space="preserve"> </w:t>
      </w:r>
      <w:proofErr w:type="spellStart"/>
      <w:r w:rsidRPr="005618EF">
        <w:rPr>
          <w:sz w:val="20"/>
          <w:szCs w:val="20"/>
        </w:rPr>
        <w:t>Pawar</w:t>
      </w:r>
      <w:proofErr w:type="spellEnd"/>
      <w:r w:rsidRPr="005618EF">
        <w:rPr>
          <w:sz w:val="20"/>
          <w:szCs w:val="20"/>
        </w:rPr>
        <w:t xml:space="preserve"> </w:t>
      </w:r>
      <w:proofErr w:type="spellStart"/>
      <w:r w:rsidRPr="005618EF">
        <w:rPr>
          <w:sz w:val="20"/>
          <w:szCs w:val="20"/>
        </w:rPr>
        <w:t>Mahila</w:t>
      </w:r>
      <w:proofErr w:type="spellEnd"/>
      <w:r w:rsidRPr="005618EF">
        <w:rPr>
          <w:sz w:val="20"/>
          <w:szCs w:val="20"/>
        </w:rPr>
        <w:t xml:space="preserve"> </w:t>
      </w:r>
      <w:proofErr w:type="spellStart"/>
      <w:r w:rsidRPr="005618EF">
        <w:rPr>
          <w:sz w:val="20"/>
          <w:szCs w:val="20"/>
        </w:rPr>
        <w:t>Mahavidyalaya</w:t>
      </w:r>
      <w:proofErr w:type="spellEnd"/>
      <w:r w:rsidRPr="005618EF">
        <w:rPr>
          <w:sz w:val="20"/>
          <w:szCs w:val="20"/>
        </w:rPr>
        <w:t xml:space="preserve"> </w:t>
      </w:r>
      <w:proofErr w:type="spellStart"/>
      <w:r w:rsidRPr="005618EF">
        <w:rPr>
          <w:sz w:val="20"/>
          <w:szCs w:val="20"/>
        </w:rPr>
        <w:t>baramati</w:t>
      </w:r>
      <w:proofErr w:type="spellEnd"/>
      <w:r w:rsidRPr="005618EF">
        <w:t xml:space="preserve">, </w:t>
      </w:r>
    </w:p>
    <w:p w14:paraId="478E9446" w14:textId="3F2B6013" w:rsidR="005618EF" w:rsidRDefault="005618EF" w:rsidP="005618EF">
      <w:r>
        <w:t>HSC-2017 pass out</w:t>
      </w:r>
    </w:p>
    <w:p w14:paraId="7E118A6C" w14:textId="4B3A1CA6" w:rsidR="005618EF" w:rsidRPr="005618EF" w:rsidRDefault="005618EF" w:rsidP="005618EF">
      <w:r w:rsidRPr="005618EF">
        <w:rPr>
          <w:b/>
        </w:rPr>
        <w:t>Percentage</w:t>
      </w:r>
      <w:r>
        <w:t xml:space="preserve"> – 70%</w:t>
      </w:r>
    </w:p>
    <w:p w14:paraId="699D9964" w14:textId="7C0F126A" w:rsidR="008F5259" w:rsidRDefault="008F5259" w:rsidP="00B23E5D"/>
    <w:p w14:paraId="6B2E8492" w14:textId="77777777" w:rsidR="005618EF" w:rsidRPr="005618EF" w:rsidRDefault="005618EF" w:rsidP="005618EF">
      <w:pPr>
        <w:pStyle w:val="Heading2"/>
        <w:rPr>
          <w:sz w:val="20"/>
          <w:szCs w:val="20"/>
        </w:rPr>
      </w:pPr>
      <w:r w:rsidRPr="005618EF">
        <w:rPr>
          <w:sz w:val="20"/>
          <w:szCs w:val="20"/>
        </w:rPr>
        <w:t xml:space="preserve">Little Flowers School </w:t>
      </w:r>
      <w:proofErr w:type="spellStart"/>
      <w:r w:rsidRPr="005618EF">
        <w:rPr>
          <w:sz w:val="20"/>
          <w:szCs w:val="20"/>
        </w:rPr>
        <w:t>tuljapur</w:t>
      </w:r>
      <w:proofErr w:type="spellEnd"/>
    </w:p>
    <w:p w14:paraId="3C12B13C" w14:textId="6CFAC398" w:rsidR="008F5259" w:rsidRDefault="00083581" w:rsidP="00B23E5D">
      <w:r>
        <w:t>SSC</w:t>
      </w:r>
      <w:r w:rsidR="008F5259">
        <w:t xml:space="preserve"> – 201</w:t>
      </w:r>
      <w:r>
        <w:t>5</w:t>
      </w:r>
      <w:r w:rsidR="008F5259">
        <w:t xml:space="preserve"> Pass Out</w:t>
      </w:r>
    </w:p>
    <w:p w14:paraId="6554AAA2" w14:textId="67CCE3CE" w:rsidR="008F5259" w:rsidRPr="009B4481" w:rsidRDefault="008F5259" w:rsidP="00B23E5D">
      <w:pPr>
        <w:rPr>
          <w:b/>
          <w:bCs/>
        </w:rPr>
      </w:pPr>
      <w:r w:rsidRPr="009B4481">
        <w:rPr>
          <w:b/>
          <w:bCs/>
        </w:rPr>
        <w:t xml:space="preserve">Percentage – </w:t>
      </w:r>
      <w:r w:rsidR="005618EF">
        <w:rPr>
          <w:b/>
          <w:bCs/>
        </w:rPr>
        <w:t>92</w:t>
      </w:r>
      <w:r w:rsidR="00083581">
        <w:rPr>
          <w:b/>
          <w:bCs/>
        </w:rPr>
        <w:t>.60</w:t>
      </w:r>
      <w:r w:rsidRPr="009B4481">
        <w:rPr>
          <w:b/>
          <w:bCs/>
        </w:rPr>
        <w:t>%</w:t>
      </w:r>
    </w:p>
    <w:p w14:paraId="7F3A01C6" w14:textId="77777777" w:rsidR="008F5259" w:rsidRDefault="008F5259" w:rsidP="00B23E5D"/>
    <w:p w14:paraId="6E4D8DFF" w14:textId="77777777" w:rsidR="00B23E5D" w:rsidRDefault="00B23E5D" w:rsidP="00D11BEE">
      <w:pPr>
        <w:rPr>
          <w:b/>
          <w:bCs/>
          <w:color w:val="0070C0"/>
        </w:rPr>
      </w:pPr>
    </w:p>
    <w:p w14:paraId="40B03F42" w14:textId="47B10D07" w:rsidR="00D11BEE" w:rsidRPr="004B148F" w:rsidRDefault="00D11BEE" w:rsidP="00D11BEE">
      <w:pPr>
        <w:rPr>
          <w:b/>
          <w:bCs/>
          <w:color w:val="0070C0"/>
        </w:rPr>
      </w:pPr>
      <w:r w:rsidRPr="004B148F">
        <w:rPr>
          <w:b/>
          <w:bCs/>
          <w:color w:val="0070C0"/>
        </w:rPr>
        <w:t>PROFESSIONAL PROJECT (LIVE PROJECT)</w:t>
      </w:r>
    </w:p>
    <w:p w14:paraId="44778ED5" w14:textId="4CC1E8B7" w:rsidR="00D11BEE" w:rsidRPr="0029142C" w:rsidRDefault="00F6281C" w:rsidP="0029142C">
      <w:pPr>
        <w:pStyle w:val="ListParagraph"/>
        <w:numPr>
          <w:ilvl w:val="0"/>
          <w:numId w:val="5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Zenplanner</w:t>
      </w:r>
      <w:proofErr w:type="spellEnd"/>
      <w:r w:rsidR="00D11BEE" w:rsidRPr="0029142C">
        <w:rPr>
          <w:b/>
          <w:bCs/>
        </w:rPr>
        <w:t xml:space="preserve"> </w:t>
      </w:r>
      <w:r>
        <w:rPr>
          <w:b/>
          <w:bCs/>
        </w:rPr>
        <w:t xml:space="preserve">Project </w:t>
      </w:r>
      <w:proofErr w:type="gramStart"/>
      <w:r w:rsidR="00D11BEE" w:rsidRPr="0029142C">
        <w:rPr>
          <w:b/>
          <w:bCs/>
        </w:rPr>
        <w:t xml:space="preserve">–  </w:t>
      </w:r>
      <w:r>
        <w:rPr>
          <w:b/>
          <w:bCs/>
        </w:rPr>
        <w:t>Health</w:t>
      </w:r>
      <w:proofErr w:type="gramEnd"/>
      <w:r>
        <w:rPr>
          <w:b/>
          <w:bCs/>
        </w:rPr>
        <w:t xml:space="preserve"> or Fitness</w:t>
      </w:r>
    </w:p>
    <w:p w14:paraId="1867D837" w14:textId="77777777" w:rsidR="00D11BEE" w:rsidRPr="00445CC5" w:rsidRDefault="00D11BEE" w:rsidP="00D11BEE">
      <w:pPr>
        <w:pStyle w:val="ListParagraph"/>
        <w:ind w:left="710"/>
        <w:rPr>
          <w:b/>
          <w:bCs/>
        </w:rPr>
      </w:pPr>
      <w:r w:rsidRPr="00445CC5">
        <w:rPr>
          <w:b/>
          <w:bCs/>
        </w:rPr>
        <w:t>My Responsibilities:</w:t>
      </w:r>
    </w:p>
    <w:p w14:paraId="62DE7704" w14:textId="7E59F5D0" w:rsidR="00D11BEE" w:rsidRDefault="00D11BEE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>Codes, tests, debugs, implements, and documents programs. Assists in the modification of company products and/or customer/internal systems to meet the needs of the client and/or end-user.</w:t>
      </w:r>
    </w:p>
    <w:p w14:paraId="0B88C7C5" w14:textId="6C35E667" w:rsidR="00D11BEE" w:rsidRDefault="00D11BEE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>Gathers information from the system, analyzes program and time requirements, and prepares documentation to change existing programs.</w:t>
      </w:r>
    </w:p>
    <w:p w14:paraId="6AD50170" w14:textId="38BCC355" w:rsidR="002324C9" w:rsidRDefault="002324C9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Working as both </w:t>
      </w:r>
      <w:r w:rsidRPr="00010FF7">
        <w:rPr>
          <w:b/>
          <w:bCs/>
        </w:rPr>
        <w:t>front-end and back-end developer</w:t>
      </w:r>
      <w:r>
        <w:t xml:space="preserve"> to fix the respective bug</w:t>
      </w:r>
      <w:r w:rsidR="00F9042C">
        <w:t>s</w:t>
      </w:r>
      <w:r>
        <w:t xml:space="preserve"> or error</w:t>
      </w:r>
      <w:r w:rsidR="00F9042C">
        <w:t>s</w:t>
      </w:r>
      <w:r>
        <w:t xml:space="preserve"> in program</w:t>
      </w:r>
      <w:r w:rsidR="00F9042C">
        <w:t>s</w:t>
      </w:r>
      <w:r>
        <w:t>.</w:t>
      </w:r>
    </w:p>
    <w:p w14:paraId="6F9F5BD7" w14:textId="75254D70" w:rsidR="00751477" w:rsidRDefault="00751477" w:rsidP="00DD253A">
      <w:pPr>
        <w:pStyle w:val="ListParagraph"/>
        <w:numPr>
          <w:ilvl w:val="0"/>
          <w:numId w:val="15"/>
        </w:numPr>
      </w:pPr>
      <w:r>
        <w:t xml:space="preserve">Worked closely with </w:t>
      </w:r>
      <w:r w:rsidR="00413398">
        <w:t xml:space="preserve">other </w:t>
      </w:r>
      <w:r>
        <w:t>software develo</w:t>
      </w:r>
      <w:r w:rsidR="00413398">
        <w:t>per</w:t>
      </w:r>
      <w:r>
        <w:t xml:space="preserve"> and testing team members to design and develop robust solutions to meet client requirements for functionality, scalability, and performance.</w:t>
      </w:r>
    </w:p>
    <w:p w14:paraId="196498F3" w14:textId="77777777" w:rsidR="00D11BEE" w:rsidRDefault="00D11BEE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>Researches and analyzes existing systems and program requirements, under periodic supervision.</w:t>
      </w:r>
    </w:p>
    <w:p w14:paraId="434C6796" w14:textId="77777777" w:rsidR="00D11BEE" w:rsidRDefault="00D11BEE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>Designs programs for projects or enhancements to existing programs.</w:t>
      </w:r>
    </w:p>
    <w:p w14:paraId="652EC001" w14:textId="77777777" w:rsidR="00D11BEE" w:rsidRDefault="00D11BEE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>Writes specifications for programs of low to moderate complexity.</w:t>
      </w:r>
    </w:p>
    <w:p w14:paraId="4D88D063" w14:textId="77777777" w:rsidR="00D11BEE" w:rsidRDefault="00D11BEE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>Assists in resolving production support problems. Develops and suggests alternative approaches to resolving problems.</w:t>
      </w:r>
    </w:p>
    <w:p w14:paraId="14AF40A2" w14:textId="77777777" w:rsidR="00D11BEE" w:rsidRDefault="00D11BEE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>Develops test plans to verify logic of new or modified programs. Identifies issues as appropriate.</w:t>
      </w:r>
    </w:p>
    <w:p w14:paraId="224F3216" w14:textId="77777777" w:rsidR="00D11BEE" w:rsidRDefault="00D11BEE" w:rsidP="00DD253A">
      <w:pPr>
        <w:pStyle w:val="ListParagraph"/>
        <w:numPr>
          <w:ilvl w:val="0"/>
          <w:numId w:val="15"/>
        </w:numPr>
        <w:spacing w:after="160" w:line="259" w:lineRule="auto"/>
      </w:pPr>
      <w:r>
        <w:t>Creates appropriate documentation in work assignments such as program code, and technical documentation.</w:t>
      </w:r>
    </w:p>
    <w:p w14:paraId="5341486A" w14:textId="77777777" w:rsidR="00D11BEE" w:rsidRPr="004B148F" w:rsidRDefault="00D11BEE" w:rsidP="00D11BEE">
      <w:pPr>
        <w:rPr>
          <w:b/>
          <w:bCs/>
          <w:color w:val="0070C0"/>
        </w:rPr>
      </w:pPr>
      <w:r w:rsidRPr="004B148F">
        <w:rPr>
          <w:b/>
          <w:bCs/>
          <w:color w:val="0070C0"/>
        </w:rPr>
        <w:t>PERSONAL PROJECTS</w:t>
      </w:r>
    </w:p>
    <w:p w14:paraId="0A83DCDC" w14:textId="76B79548" w:rsidR="00D11BEE" w:rsidRDefault="00083581" w:rsidP="006A14B9">
      <w:pPr>
        <w:pStyle w:val="ListParagraph"/>
        <w:numPr>
          <w:ilvl w:val="0"/>
          <w:numId w:val="18"/>
        </w:numPr>
        <w:spacing w:after="160" w:line="259" w:lineRule="auto"/>
        <w:rPr>
          <w:b/>
          <w:bCs/>
        </w:rPr>
      </w:pPr>
      <w:r w:rsidRPr="00083581">
        <w:rPr>
          <w:b/>
          <w:bCs/>
        </w:rPr>
        <w:t>Real Time object detection for visually challenged people</w:t>
      </w:r>
      <w:r>
        <w:rPr>
          <w:b/>
          <w:bCs/>
        </w:rPr>
        <w:t xml:space="preserve"> </w:t>
      </w:r>
      <w:r w:rsidR="00D11BEE" w:rsidRPr="004F2657">
        <w:rPr>
          <w:b/>
          <w:bCs/>
        </w:rPr>
        <w:t>– (Jan/2</w:t>
      </w:r>
      <w:r w:rsidR="0009036E">
        <w:rPr>
          <w:b/>
          <w:bCs/>
        </w:rPr>
        <w:t>021</w:t>
      </w:r>
      <w:r w:rsidR="00D11BEE" w:rsidRPr="004F2657">
        <w:rPr>
          <w:b/>
          <w:bCs/>
        </w:rPr>
        <w:t xml:space="preserve"> to May/20</w:t>
      </w:r>
      <w:r w:rsidR="0009036E">
        <w:rPr>
          <w:b/>
          <w:bCs/>
        </w:rPr>
        <w:t>21</w:t>
      </w:r>
      <w:r w:rsidR="00D11BEE" w:rsidRPr="004F2657">
        <w:rPr>
          <w:b/>
          <w:bCs/>
        </w:rPr>
        <w:t>)</w:t>
      </w:r>
    </w:p>
    <w:p w14:paraId="7BE6F4DF" w14:textId="77777777" w:rsidR="0009036E" w:rsidRPr="004F2657" w:rsidRDefault="0009036E" w:rsidP="0009036E">
      <w:pPr>
        <w:pStyle w:val="ListParagraph"/>
        <w:spacing w:after="160" w:line="259" w:lineRule="auto"/>
        <w:rPr>
          <w:b/>
          <w:bCs/>
        </w:rPr>
      </w:pPr>
    </w:p>
    <w:p w14:paraId="0E5BB4CC" w14:textId="301B11AF" w:rsidR="0009036E" w:rsidRDefault="00D11BEE" w:rsidP="0009036E">
      <w:pPr>
        <w:pStyle w:val="ListParagraph"/>
        <w:ind w:left="1440"/>
      </w:pPr>
      <w:r w:rsidRPr="006A14B9">
        <w:rPr>
          <w:b/>
          <w:bCs/>
        </w:rPr>
        <w:t>Description-</w:t>
      </w:r>
      <w:r>
        <w:t xml:space="preserve"> </w:t>
      </w:r>
      <w:r w:rsidR="0009036E">
        <w:t xml:space="preserve">This software is useful for visually challenged people. To implement real time system for solving issue of visually challenged person and </w:t>
      </w:r>
      <w:proofErr w:type="gramStart"/>
      <w:r w:rsidR="0009036E">
        <w:t>To</w:t>
      </w:r>
      <w:proofErr w:type="gramEnd"/>
      <w:r w:rsidR="0009036E">
        <w:t xml:space="preserve"> know the system to detect object and convert text to speech output by using machine learning technique.</w:t>
      </w:r>
    </w:p>
    <w:p w14:paraId="19824510" w14:textId="77777777" w:rsidR="0009036E" w:rsidRDefault="0009036E" w:rsidP="0009036E">
      <w:pPr>
        <w:pStyle w:val="ListParagraph"/>
        <w:ind w:left="1440"/>
      </w:pPr>
    </w:p>
    <w:p w14:paraId="4A403659" w14:textId="6BCFFF12" w:rsidR="0009036E" w:rsidRDefault="0009036E" w:rsidP="0009036E">
      <w:pPr>
        <w:pStyle w:val="ListParagraph"/>
        <w:numPr>
          <w:ilvl w:val="0"/>
          <w:numId w:val="18"/>
        </w:numPr>
        <w:rPr>
          <w:b/>
          <w:bCs/>
        </w:rPr>
      </w:pPr>
      <w:r w:rsidRPr="0009036E">
        <w:rPr>
          <w:b/>
          <w:bCs/>
        </w:rPr>
        <w:t xml:space="preserve">Fee Report By Using Java and MySQL </w:t>
      </w:r>
      <w:proofErr w:type="gramStart"/>
      <w:r w:rsidRPr="0009036E">
        <w:rPr>
          <w:b/>
          <w:bCs/>
        </w:rPr>
        <w:t>Connectivity(</w:t>
      </w:r>
      <w:proofErr w:type="gramEnd"/>
      <w:r w:rsidRPr="0009036E">
        <w:rPr>
          <w:b/>
          <w:bCs/>
        </w:rPr>
        <w:t>Group project)</w:t>
      </w:r>
      <w:r>
        <w:rPr>
          <w:b/>
          <w:bCs/>
        </w:rPr>
        <w:t xml:space="preserve"> - (Aug/2020 to Nov/2020)</w:t>
      </w:r>
    </w:p>
    <w:p w14:paraId="257946D5" w14:textId="77777777" w:rsidR="0009036E" w:rsidRPr="0009036E" w:rsidRDefault="0009036E" w:rsidP="0009036E">
      <w:pPr>
        <w:pStyle w:val="ListParagraph"/>
        <w:rPr>
          <w:b/>
          <w:bCs/>
        </w:rPr>
      </w:pPr>
    </w:p>
    <w:p w14:paraId="2A3E53E6" w14:textId="3E12EA69" w:rsidR="0043117B" w:rsidRDefault="00D11BEE" w:rsidP="0009036E">
      <w:pPr>
        <w:pStyle w:val="ListParagraph"/>
        <w:ind w:firstLine="720"/>
      </w:pPr>
      <w:r w:rsidRPr="0009036E">
        <w:rPr>
          <w:b/>
          <w:bCs/>
        </w:rPr>
        <w:t>Description-</w:t>
      </w:r>
      <w:r>
        <w:t xml:space="preserve"> </w:t>
      </w:r>
      <w:r w:rsidR="0009036E">
        <w:t>A Fee Report Software Where Admin can add/view/delete accountant and accountant can add/view/edit/delete student information, check due fee and logout.</w:t>
      </w: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3551" w14:textId="77777777" w:rsidR="00567BC2" w:rsidRDefault="00567BC2" w:rsidP="000C45FF">
      <w:r>
        <w:separator/>
      </w:r>
    </w:p>
  </w:endnote>
  <w:endnote w:type="continuationSeparator" w:id="0">
    <w:p w14:paraId="191425DD" w14:textId="77777777" w:rsidR="00567BC2" w:rsidRDefault="00567BC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D9D76" w14:textId="77777777" w:rsidR="00567BC2" w:rsidRDefault="00567BC2" w:rsidP="000C45FF">
      <w:r>
        <w:separator/>
      </w:r>
    </w:p>
  </w:footnote>
  <w:footnote w:type="continuationSeparator" w:id="0">
    <w:p w14:paraId="6F13F44C" w14:textId="77777777" w:rsidR="00567BC2" w:rsidRDefault="00567BC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A600D" w14:textId="71A92AB4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3A1474" wp14:editId="3A8FD9ED">
          <wp:simplePos x="0" y="0"/>
          <wp:positionH relativeFrom="margin">
            <wp:posOffset>-203200</wp:posOffset>
          </wp:positionH>
          <wp:positionV relativeFrom="page">
            <wp:posOffset>215900</wp:posOffset>
          </wp:positionV>
          <wp:extent cx="7259955" cy="9628505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62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Receiver with solid fill" style="width:11.1pt;height:11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" o:bullet="t">
        <v:imagedata r:id="rId1" o:title="" cropleft="-2979f"/>
      </v:shape>
    </w:pict>
  </w:numPicBullet>
  <w:abstractNum w:abstractNumId="0" w15:restartNumberingAfterBreak="0">
    <w:nsid w:val="06F3495B"/>
    <w:multiLevelType w:val="hybridMultilevel"/>
    <w:tmpl w:val="2842F18C"/>
    <w:lvl w:ilvl="0" w:tplc="0BECA3D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9680033"/>
    <w:multiLevelType w:val="hybridMultilevel"/>
    <w:tmpl w:val="BB84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F21"/>
    <w:multiLevelType w:val="hybridMultilevel"/>
    <w:tmpl w:val="D276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45CDB"/>
    <w:multiLevelType w:val="hybridMultilevel"/>
    <w:tmpl w:val="EB28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C65E4"/>
    <w:multiLevelType w:val="hybridMultilevel"/>
    <w:tmpl w:val="8E3624EC"/>
    <w:lvl w:ilvl="0" w:tplc="B828668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1D1E30FE"/>
    <w:multiLevelType w:val="hybridMultilevel"/>
    <w:tmpl w:val="94CA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E398C"/>
    <w:multiLevelType w:val="hybridMultilevel"/>
    <w:tmpl w:val="F7D8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A1202"/>
    <w:multiLevelType w:val="hybridMultilevel"/>
    <w:tmpl w:val="F04426EA"/>
    <w:lvl w:ilvl="0" w:tplc="AC26A0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2B03BD6"/>
    <w:multiLevelType w:val="hybridMultilevel"/>
    <w:tmpl w:val="7694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E0EA8"/>
    <w:multiLevelType w:val="hybridMultilevel"/>
    <w:tmpl w:val="09BC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36BCA"/>
    <w:multiLevelType w:val="hybridMultilevel"/>
    <w:tmpl w:val="46B4B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5268"/>
    <w:multiLevelType w:val="hybridMultilevel"/>
    <w:tmpl w:val="42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6A51"/>
    <w:multiLevelType w:val="hybridMultilevel"/>
    <w:tmpl w:val="EB58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9211B"/>
    <w:multiLevelType w:val="hybridMultilevel"/>
    <w:tmpl w:val="8E7C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771BD"/>
    <w:multiLevelType w:val="hybridMultilevel"/>
    <w:tmpl w:val="5FD25978"/>
    <w:lvl w:ilvl="0" w:tplc="1BD40BB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64E20E1B"/>
    <w:multiLevelType w:val="hybridMultilevel"/>
    <w:tmpl w:val="85EE7D5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67E91C74"/>
    <w:multiLevelType w:val="hybridMultilevel"/>
    <w:tmpl w:val="68F6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47814"/>
    <w:multiLevelType w:val="hybridMultilevel"/>
    <w:tmpl w:val="E61EC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4"/>
  </w:num>
  <w:num w:numId="6">
    <w:abstractNumId w:val="14"/>
  </w:num>
  <w:num w:numId="7">
    <w:abstractNumId w:val="17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12"/>
  </w:num>
  <w:num w:numId="13">
    <w:abstractNumId w:val="2"/>
  </w:num>
  <w:num w:numId="14">
    <w:abstractNumId w:val="16"/>
  </w:num>
  <w:num w:numId="15">
    <w:abstractNumId w:val="15"/>
  </w:num>
  <w:num w:numId="16">
    <w:abstractNumId w:val="9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40"/>
    <w:rsid w:val="00010FF7"/>
    <w:rsid w:val="00021B89"/>
    <w:rsid w:val="000228E7"/>
    <w:rsid w:val="000240ED"/>
    <w:rsid w:val="00036450"/>
    <w:rsid w:val="000478A6"/>
    <w:rsid w:val="0008148E"/>
    <w:rsid w:val="00083581"/>
    <w:rsid w:val="0009036E"/>
    <w:rsid w:val="00091E13"/>
    <w:rsid w:val="00094499"/>
    <w:rsid w:val="000A74D7"/>
    <w:rsid w:val="000C45FF"/>
    <w:rsid w:val="000C47DD"/>
    <w:rsid w:val="000C7DB3"/>
    <w:rsid w:val="000D6B31"/>
    <w:rsid w:val="000E3FD1"/>
    <w:rsid w:val="00112054"/>
    <w:rsid w:val="00115DC7"/>
    <w:rsid w:val="00132CD7"/>
    <w:rsid w:val="001525E1"/>
    <w:rsid w:val="00156255"/>
    <w:rsid w:val="001608AD"/>
    <w:rsid w:val="00180329"/>
    <w:rsid w:val="0019001F"/>
    <w:rsid w:val="001A74A5"/>
    <w:rsid w:val="001B1FF0"/>
    <w:rsid w:val="001B2ABD"/>
    <w:rsid w:val="001C0B9A"/>
    <w:rsid w:val="001C1908"/>
    <w:rsid w:val="001E0391"/>
    <w:rsid w:val="001E1759"/>
    <w:rsid w:val="001E4E3A"/>
    <w:rsid w:val="001F1ECC"/>
    <w:rsid w:val="00217A2D"/>
    <w:rsid w:val="002323EB"/>
    <w:rsid w:val="002324C9"/>
    <w:rsid w:val="002400EB"/>
    <w:rsid w:val="00254803"/>
    <w:rsid w:val="00256CF7"/>
    <w:rsid w:val="00261BA1"/>
    <w:rsid w:val="00281FD5"/>
    <w:rsid w:val="00282B82"/>
    <w:rsid w:val="0029142C"/>
    <w:rsid w:val="002A5D8E"/>
    <w:rsid w:val="002B6413"/>
    <w:rsid w:val="002C7301"/>
    <w:rsid w:val="002C7B91"/>
    <w:rsid w:val="002D6653"/>
    <w:rsid w:val="002E7CDD"/>
    <w:rsid w:val="002F3542"/>
    <w:rsid w:val="00300ADB"/>
    <w:rsid w:val="00303DE9"/>
    <w:rsid w:val="0030481B"/>
    <w:rsid w:val="003077EC"/>
    <w:rsid w:val="003144F8"/>
    <w:rsid w:val="003148EA"/>
    <w:rsid w:val="003156FC"/>
    <w:rsid w:val="003254B5"/>
    <w:rsid w:val="003403E3"/>
    <w:rsid w:val="00363EC3"/>
    <w:rsid w:val="00370DBC"/>
    <w:rsid w:val="0037121F"/>
    <w:rsid w:val="0037716B"/>
    <w:rsid w:val="00377A86"/>
    <w:rsid w:val="003A6B7D"/>
    <w:rsid w:val="003B06CA"/>
    <w:rsid w:val="003B4ACA"/>
    <w:rsid w:val="003E625F"/>
    <w:rsid w:val="003F0BA7"/>
    <w:rsid w:val="004071FC"/>
    <w:rsid w:val="004104BE"/>
    <w:rsid w:val="00413398"/>
    <w:rsid w:val="00445947"/>
    <w:rsid w:val="00446C80"/>
    <w:rsid w:val="00452BA2"/>
    <w:rsid w:val="00452D73"/>
    <w:rsid w:val="00476AA5"/>
    <w:rsid w:val="004813B3"/>
    <w:rsid w:val="00496591"/>
    <w:rsid w:val="004A1526"/>
    <w:rsid w:val="004A22D8"/>
    <w:rsid w:val="004B6709"/>
    <w:rsid w:val="004C63E4"/>
    <w:rsid w:val="004D3011"/>
    <w:rsid w:val="004D39F3"/>
    <w:rsid w:val="004D4405"/>
    <w:rsid w:val="004F2657"/>
    <w:rsid w:val="00516838"/>
    <w:rsid w:val="005262AC"/>
    <w:rsid w:val="00526755"/>
    <w:rsid w:val="00543A06"/>
    <w:rsid w:val="005618EF"/>
    <w:rsid w:val="00567BC2"/>
    <w:rsid w:val="005750B4"/>
    <w:rsid w:val="005902AA"/>
    <w:rsid w:val="005A62DD"/>
    <w:rsid w:val="005B6805"/>
    <w:rsid w:val="005B7DC7"/>
    <w:rsid w:val="005E21FE"/>
    <w:rsid w:val="005E39D5"/>
    <w:rsid w:val="00600670"/>
    <w:rsid w:val="00613F9F"/>
    <w:rsid w:val="0062123A"/>
    <w:rsid w:val="00624FCA"/>
    <w:rsid w:val="00625C22"/>
    <w:rsid w:val="00642951"/>
    <w:rsid w:val="00644CAB"/>
    <w:rsid w:val="00646E75"/>
    <w:rsid w:val="00660FC1"/>
    <w:rsid w:val="0066436A"/>
    <w:rsid w:val="006771D0"/>
    <w:rsid w:val="006953F6"/>
    <w:rsid w:val="006A14B9"/>
    <w:rsid w:val="006D1E0D"/>
    <w:rsid w:val="006D71D5"/>
    <w:rsid w:val="006F09EA"/>
    <w:rsid w:val="006F4C40"/>
    <w:rsid w:val="007105D9"/>
    <w:rsid w:val="00715FCB"/>
    <w:rsid w:val="007168CA"/>
    <w:rsid w:val="00733E71"/>
    <w:rsid w:val="00743101"/>
    <w:rsid w:val="00751477"/>
    <w:rsid w:val="00751C9B"/>
    <w:rsid w:val="007775E1"/>
    <w:rsid w:val="007854AB"/>
    <w:rsid w:val="007867A0"/>
    <w:rsid w:val="007927F5"/>
    <w:rsid w:val="00796E8C"/>
    <w:rsid w:val="007B4CA3"/>
    <w:rsid w:val="007B675E"/>
    <w:rsid w:val="007D04A1"/>
    <w:rsid w:val="007E1189"/>
    <w:rsid w:val="007E2284"/>
    <w:rsid w:val="007E2AFE"/>
    <w:rsid w:val="00801F92"/>
    <w:rsid w:val="00802CA0"/>
    <w:rsid w:val="008051DD"/>
    <w:rsid w:val="00813D02"/>
    <w:rsid w:val="0082023A"/>
    <w:rsid w:val="00832698"/>
    <w:rsid w:val="008534A7"/>
    <w:rsid w:val="008637B1"/>
    <w:rsid w:val="008725B7"/>
    <w:rsid w:val="0087340E"/>
    <w:rsid w:val="00877435"/>
    <w:rsid w:val="008A5657"/>
    <w:rsid w:val="008B1A95"/>
    <w:rsid w:val="008B765C"/>
    <w:rsid w:val="008C05C7"/>
    <w:rsid w:val="008D317A"/>
    <w:rsid w:val="008E67EE"/>
    <w:rsid w:val="008E70DD"/>
    <w:rsid w:val="008F5259"/>
    <w:rsid w:val="00900B0A"/>
    <w:rsid w:val="009242CA"/>
    <w:rsid w:val="009260CD"/>
    <w:rsid w:val="00952212"/>
    <w:rsid w:val="00952C25"/>
    <w:rsid w:val="00966830"/>
    <w:rsid w:val="00967782"/>
    <w:rsid w:val="0097204C"/>
    <w:rsid w:val="00983E01"/>
    <w:rsid w:val="00983E26"/>
    <w:rsid w:val="009B3AA7"/>
    <w:rsid w:val="009B4481"/>
    <w:rsid w:val="009D26F5"/>
    <w:rsid w:val="009D7368"/>
    <w:rsid w:val="009E3CB1"/>
    <w:rsid w:val="009E4844"/>
    <w:rsid w:val="009F6EF8"/>
    <w:rsid w:val="00A02E43"/>
    <w:rsid w:val="00A2118D"/>
    <w:rsid w:val="00A224E3"/>
    <w:rsid w:val="00A316FC"/>
    <w:rsid w:val="00A71E92"/>
    <w:rsid w:val="00A8348D"/>
    <w:rsid w:val="00A90E40"/>
    <w:rsid w:val="00A9133B"/>
    <w:rsid w:val="00A93B51"/>
    <w:rsid w:val="00A94C5E"/>
    <w:rsid w:val="00AB3562"/>
    <w:rsid w:val="00AC2783"/>
    <w:rsid w:val="00AD76E2"/>
    <w:rsid w:val="00B027A2"/>
    <w:rsid w:val="00B0790B"/>
    <w:rsid w:val="00B20152"/>
    <w:rsid w:val="00B23ABF"/>
    <w:rsid w:val="00B23E5D"/>
    <w:rsid w:val="00B359E4"/>
    <w:rsid w:val="00B57D98"/>
    <w:rsid w:val="00B6713A"/>
    <w:rsid w:val="00B70850"/>
    <w:rsid w:val="00BA1D40"/>
    <w:rsid w:val="00BA3D0F"/>
    <w:rsid w:val="00BD3241"/>
    <w:rsid w:val="00BF1206"/>
    <w:rsid w:val="00BF519E"/>
    <w:rsid w:val="00C013D4"/>
    <w:rsid w:val="00C066B6"/>
    <w:rsid w:val="00C14535"/>
    <w:rsid w:val="00C37BA1"/>
    <w:rsid w:val="00C463D3"/>
    <w:rsid w:val="00C4674C"/>
    <w:rsid w:val="00C506CF"/>
    <w:rsid w:val="00C542D3"/>
    <w:rsid w:val="00C548D2"/>
    <w:rsid w:val="00C72BED"/>
    <w:rsid w:val="00C84137"/>
    <w:rsid w:val="00C904C4"/>
    <w:rsid w:val="00C933C0"/>
    <w:rsid w:val="00C9578B"/>
    <w:rsid w:val="00CB0055"/>
    <w:rsid w:val="00CB4FAD"/>
    <w:rsid w:val="00CC25C9"/>
    <w:rsid w:val="00CC31C9"/>
    <w:rsid w:val="00CD2F70"/>
    <w:rsid w:val="00CD5B83"/>
    <w:rsid w:val="00CE4EC7"/>
    <w:rsid w:val="00D10673"/>
    <w:rsid w:val="00D11BEE"/>
    <w:rsid w:val="00D142C0"/>
    <w:rsid w:val="00D2522B"/>
    <w:rsid w:val="00D274CB"/>
    <w:rsid w:val="00D3086D"/>
    <w:rsid w:val="00D36087"/>
    <w:rsid w:val="00D422DE"/>
    <w:rsid w:val="00D5459D"/>
    <w:rsid w:val="00DA1F4D"/>
    <w:rsid w:val="00DC5840"/>
    <w:rsid w:val="00DD172A"/>
    <w:rsid w:val="00DD253A"/>
    <w:rsid w:val="00DE1A1A"/>
    <w:rsid w:val="00DE2C88"/>
    <w:rsid w:val="00DF02D8"/>
    <w:rsid w:val="00E07CBD"/>
    <w:rsid w:val="00E1526A"/>
    <w:rsid w:val="00E15815"/>
    <w:rsid w:val="00E25A26"/>
    <w:rsid w:val="00E27994"/>
    <w:rsid w:val="00E4381A"/>
    <w:rsid w:val="00E439C9"/>
    <w:rsid w:val="00E45292"/>
    <w:rsid w:val="00E47C0C"/>
    <w:rsid w:val="00E503EE"/>
    <w:rsid w:val="00E55D74"/>
    <w:rsid w:val="00E6186B"/>
    <w:rsid w:val="00E84671"/>
    <w:rsid w:val="00E871E1"/>
    <w:rsid w:val="00E901AD"/>
    <w:rsid w:val="00E97DEA"/>
    <w:rsid w:val="00EC09D3"/>
    <w:rsid w:val="00ED2A1D"/>
    <w:rsid w:val="00ED59A1"/>
    <w:rsid w:val="00ED6EF0"/>
    <w:rsid w:val="00F207BD"/>
    <w:rsid w:val="00F233EF"/>
    <w:rsid w:val="00F546F1"/>
    <w:rsid w:val="00F60274"/>
    <w:rsid w:val="00F6281C"/>
    <w:rsid w:val="00F7549D"/>
    <w:rsid w:val="00F77FB9"/>
    <w:rsid w:val="00F80522"/>
    <w:rsid w:val="00F9042C"/>
    <w:rsid w:val="00FB068F"/>
    <w:rsid w:val="00FE3400"/>
    <w:rsid w:val="00FE67FF"/>
    <w:rsid w:val="00FF10FD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CD8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813D02"/>
    <w:pPr>
      <w:ind w:left="720"/>
      <w:contextualSpacing/>
    </w:pPr>
  </w:style>
  <w:style w:type="paragraph" w:styleId="NoSpacing">
    <w:name w:val="No Spacing"/>
    <w:uiPriority w:val="1"/>
    <w:qFormat/>
    <w:rsid w:val="00D142C0"/>
    <w:rPr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15DC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%20kant%20bharti\AppData\Local\Microsoft\Office\16.0\DTS\en-US%7bE1676FC0-6FDE-48BF-9171-61316BB3C3BA%7d\%7bBB622503-9989-45C6-80A1-CCCFBF05E7A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68094C53504438B64DE2DE01A0E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9BC6-3062-4C6D-B2C4-10A6B62A1729}"/>
      </w:docPartPr>
      <w:docPartBody>
        <w:p w:rsidR="008E527C" w:rsidRDefault="003E6009" w:rsidP="003E6009">
          <w:pPr>
            <w:pStyle w:val="5A68094C53504438B64DE2DE01A0E83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74"/>
    <w:rsid w:val="00022EA4"/>
    <w:rsid w:val="00025BF0"/>
    <w:rsid w:val="000F7123"/>
    <w:rsid w:val="00161A3A"/>
    <w:rsid w:val="002F224E"/>
    <w:rsid w:val="00362215"/>
    <w:rsid w:val="003E6009"/>
    <w:rsid w:val="004A2E7F"/>
    <w:rsid w:val="00533762"/>
    <w:rsid w:val="0067127E"/>
    <w:rsid w:val="006C1D7D"/>
    <w:rsid w:val="006D41D2"/>
    <w:rsid w:val="008E527C"/>
    <w:rsid w:val="00A25F6E"/>
    <w:rsid w:val="00B21B55"/>
    <w:rsid w:val="00CF67B6"/>
    <w:rsid w:val="00D72E6D"/>
    <w:rsid w:val="00D77B89"/>
    <w:rsid w:val="00E703CD"/>
    <w:rsid w:val="00E90174"/>
    <w:rsid w:val="00ED2674"/>
    <w:rsid w:val="00F85F49"/>
    <w:rsid w:val="00F936A1"/>
    <w:rsid w:val="00FC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D267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267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46836495B1E45FB9142451AC101E747">
    <w:name w:val="346836495B1E45FB9142451AC101E747"/>
    <w:rsid w:val="00F85F49"/>
    <w:rPr>
      <w:lang w:val="en-IN" w:eastAsia="en-IN"/>
    </w:rPr>
  </w:style>
  <w:style w:type="paragraph" w:customStyle="1" w:styleId="5A68094C53504438B64DE2DE01A0E832">
    <w:name w:val="5A68094C53504438B64DE2DE01A0E832"/>
    <w:rsid w:val="003E6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07BACA5-34D3-4E21-97DA-90B697EF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{BB622503-9989-45C6-80A1-CCCFBF05E7AA}tf00546271_win32</Template>
  <TotalTime>0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2023-05-30T05:52:00Z</dcterms:created>
  <dcterms:modified xsi:type="dcterms:W3CDTF">2023-05-30T05:52:00Z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